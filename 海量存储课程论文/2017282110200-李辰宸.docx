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2F4747" w:rsidP="008D56FE">
            <w:pPr>
              <w:jc w:val="center"/>
              <w:rPr>
                <w:rFonts w:eastAsia="黑体"/>
              </w:rPr>
            </w:pPr>
            <w:r>
              <w:rPr>
                <w:rFonts w:eastAsia="黑体"/>
              </w:rPr>
              <w:t>2017282110200</w:t>
            </w:r>
          </w:p>
        </w:tc>
      </w:tr>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8D56FE">
            <w:pPr>
              <w:jc w:val="center"/>
              <w:rPr>
                <w:rFonts w:eastAsia="黑体"/>
              </w:rPr>
            </w:pPr>
          </w:p>
        </w:tc>
      </w:tr>
    </w:tbl>
    <w:p w:rsidR="00415BF4" w:rsidRPr="00105D05" w:rsidRDefault="00415BF4" w:rsidP="00415BF4">
      <w:pPr>
        <w:jc w:val="left"/>
      </w:pPr>
    </w:p>
    <w:p w:rsidR="00415BF4" w:rsidRPr="00105D05" w:rsidRDefault="00415BF4" w:rsidP="00415BF4">
      <w:pPr>
        <w:jc w:val="left"/>
      </w:pPr>
    </w:p>
    <w:bookmarkStart w:id="0" w:name="_MON_1574333007"/>
    <w:bookmarkEnd w:id="0"/>
    <w:p w:rsidR="00415BF4" w:rsidRPr="00105D05" w:rsidRDefault="000E2BF6" w:rsidP="00415BF4">
      <w:pPr>
        <w:jc w:val="left"/>
      </w:pPr>
      <w:r>
        <w:object w:dxaOrig="1541"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6.4pt" o:ole="">
            <v:imagedata r:id="rId8" o:title=""/>
          </v:shape>
          <o:OLEObject Type="Embed" ProgID="Word.Document.12" ShapeID="_x0000_i1025" DrawAspect="Icon" ObjectID="_1574414323" r:id="rId9">
            <o:FieldCodes>\s</o:FieldCodes>
          </o:OLEObject>
        </w:object>
      </w:r>
    </w:p>
    <w:p w:rsidR="00415BF4" w:rsidRPr="00105D05" w:rsidRDefault="00415BF4" w:rsidP="00415BF4">
      <w:pPr>
        <w:jc w:val="left"/>
      </w:pPr>
    </w:p>
    <w:p w:rsidR="00415BF4" w:rsidRPr="00105D05" w:rsidRDefault="001C35BC" w:rsidP="00415BF4">
      <w:pPr>
        <w:spacing w:line="240" w:lineRule="auto"/>
        <w:jc w:val="center"/>
        <w:rPr>
          <w:b/>
          <w:sz w:val="52"/>
        </w:rPr>
      </w:pPr>
      <w:r>
        <w:rPr>
          <w:rFonts w:hint="eastAsia"/>
          <w:b/>
          <w:sz w:val="52"/>
        </w:rPr>
        <w:t>海量数据存储</w:t>
      </w:r>
      <w:r w:rsidR="00415BF4" w:rsidRPr="00105D05">
        <w:rPr>
          <w:b/>
          <w:sz w:val="52"/>
        </w:rPr>
        <w:t>论文</w:t>
      </w:r>
      <w:r>
        <w:rPr>
          <w:b/>
          <w:sz w:val="52"/>
        </w:rPr>
        <w:t>阅读</w:t>
      </w:r>
      <w:r w:rsidR="00B33F09">
        <w:rPr>
          <w:b/>
          <w:sz w:val="52"/>
        </w:rPr>
        <w:t>笔记</w:t>
      </w:r>
    </w:p>
    <w:p w:rsidR="00415BF4" w:rsidRPr="00105D05" w:rsidRDefault="00415BF4" w:rsidP="00415BF4">
      <w:pPr>
        <w:jc w:val="left"/>
      </w:pPr>
    </w:p>
    <w:p w:rsidR="00415BF4" w:rsidRPr="00105D05" w:rsidRDefault="00415BF4" w:rsidP="00415BF4">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1B6EDE" w:rsidRPr="001B6EDE" w:rsidTr="00E556E6">
        <w:trPr>
          <w:trHeight w:val="1920"/>
        </w:trPr>
        <w:tc>
          <w:tcPr>
            <w:tcW w:w="8720" w:type="dxa"/>
          </w:tcPr>
          <w:p w:rsidR="000E2BF6" w:rsidRDefault="000E2BF6" w:rsidP="009F0444">
            <w:pPr>
              <w:spacing w:line="640" w:lineRule="exact"/>
              <w:jc w:val="center"/>
              <w:rPr>
                <w:rFonts w:eastAsia="黑体"/>
                <w:b/>
                <w:sz w:val="44"/>
              </w:rPr>
            </w:pPr>
            <w:r w:rsidRPr="000E2BF6">
              <w:rPr>
                <w:rFonts w:eastAsia="黑体" w:hint="eastAsia"/>
                <w:b/>
                <w:sz w:val="44"/>
              </w:rPr>
              <w:t>FlashGraph</w:t>
            </w:r>
            <w:r w:rsidRPr="000E2BF6">
              <w:rPr>
                <w:rFonts w:eastAsia="黑体" w:hint="eastAsia"/>
                <w:b/>
                <w:sz w:val="44"/>
              </w:rPr>
              <w:t>：在</w:t>
            </w:r>
            <w:r>
              <w:rPr>
                <w:rFonts w:eastAsia="黑体" w:hint="eastAsia"/>
                <w:b/>
                <w:sz w:val="44"/>
              </w:rPr>
              <w:t>商用级</w:t>
            </w:r>
            <w:r w:rsidRPr="000E2BF6">
              <w:rPr>
                <w:rFonts w:eastAsia="黑体" w:hint="eastAsia"/>
                <w:b/>
                <w:sz w:val="44"/>
              </w:rPr>
              <w:t>SSD</w:t>
            </w:r>
            <w:r w:rsidRPr="000E2BF6">
              <w:rPr>
                <w:rFonts w:eastAsia="黑体" w:hint="eastAsia"/>
                <w:b/>
                <w:sz w:val="44"/>
              </w:rPr>
              <w:t>阵列上</w:t>
            </w:r>
          </w:p>
          <w:p w:rsidR="001B6EDE" w:rsidRDefault="000E2BF6" w:rsidP="009F0444">
            <w:pPr>
              <w:spacing w:line="640" w:lineRule="exact"/>
              <w:jc w:val="center"/>
              <w:rPr>
                <w:rFonts w:eastAsia="黑体"/>
                <w:b/>
                <w:sz w:val="44"/>
              </w:rPr>
            </w:pPr>
            <w:r w:rsidRPr="000E2BF6">
              <w:rPr>
                <w:rFonts w:eastAsia="黑体" w:hint="eastAsia"/>
                <w:b/>
                <w:sz w:val="44"/>
              </w:rPr>
              <w:t>处理数十亿节点的图结构</w:t>
            </w:r>
          </w:p>
          <w:p w:rsidR="00542FE2" w:rsidRPr="000E2BF6" w:rsidRDefault="00542FE2" w:rsidP="009F0444">
            <w:pPr>
              <w:spacing w:line="640" w:lineRule="exact"/>
              <w:jc w:val="center"/>
              <w:rPr>
                <w:rFonts w:eastAsia="黑体"/>
                <w:b/>
                <w:sz w:val="36"/>
                <w:szCs w:val="36"/>
              </w:rPr>
            </w:pPr>
          </w:p>
          <w:p w:rsidR="00C7014A" w:rsidRPr="001B6EDE" w:rsidRDefault="00C7014A" w:rsidP="00E556E6">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1C35BC" w:rsidP="006041D6">
            <w:pPr>
              <w:rPr>
                <w:sz w:val="30"/>
              </w:rPr>
            </w:pPr>
            <w:r>
              <w:rPr>
                <w:rFonts w:hint="eastAsia"/>
                <w:sz w:val="30"/>
              </w:rPr>
              <w:t>计算机技术</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664394" w:rsidP="006041D6">
            <w:pPr>
              <w:rPr>
                <w:sz w:val="30"/>
              </w:rPr>
            </w:pPr>
            <w:r>
              <w:rPr>
                <w:rFonts w:hint="eastAsia"/>
                <w:sz w:val="30"/>
              </w:rPr>
              <w:t>李辰宸</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415BF4" w:rsidRDefault="001C35BC" w:rsidP="006041D6">
            <w:pPr>
              <w:rPr>
                <w:sz w:val="30"/>
              </w:rPr>
            </w:pPr>
            <w:r>
              <w:rPr>
                <w:rFonts w:hint="eastAsia"/>
                <w:sz w:val="30"/>
              </w:rPr>
              <w:t>何水兵</w:t>
            </w:r>
            <w:r w:rsidR="001B6EDE">
              <w:rPr>
                <w:rFonts w:hint="eastAsia"/>
                <w:sz w:val="30"/>
              </w:rPr>
              <w:t xml:space="preserve">  </w:t>
            </w:r>
            <w:r w:rsidR="00271775">
              <w:rPr>
                <w:rFonts w:hint="eastAsia"/>
                <w:sz w:val="30"/>
              </w:rPr>
              <w:t>副</w:t>
            </w:r>
            <w:r w:rsidR="00B81E68">
              <w:rPr>
                <w:rFonts w:hint="eastAsia"/>
                <w:sz w:val="30"/>
              </w:rPr>
              <w:t>教授</w:t>
            </w:r>
          </w:p>
          <w:p w:rsidR="00415BF4" w:rsidRPr="00105D05" w:rsidRDefault="00415BF4" w:rsidP="006041D6">
            <w:pPr>
              <w:rPr>
                <w:sz w:val="30"/>
              </w:rPr>
            </w:pPr>
          </w:p>
        </w:tc>
      </w:tr>
    </w:tbl>
    <w:p w:rsidR="00415BF4" w:rsidRPr="00105D05" w:rsidRDefault="00415BF4" w:rsidP="00415BF4">
      <w:pPr>
        <w:jc w:val="left"/>
      </w:pPr>
    </w:p>
    <w:p w:rsidR="00415BF4" w:rsidRPr="00105D05" w:rsidRDefault="00415BF4" w:rsidP="00415BF4">
      <w:pPr>
        <w:jc w:val="center"/>
        <w:rPr>
          <w:sz w:val="36"/>
        </w:rPr>
      </w:pPr>
      <w:r>
        <w:rPr>
          <w:sz w:val="36"/>
        </w:rPr>
        <w:t>二〇一</w:t>
      </w:r>
      <w:r w:rsidR="00B81E68">
        <w:rPr>
          <w:rFonts w:hint="eastAsia"/>
          <w:sz w:val="36"/>
        </w:rPr>
        <w:t>七</w:t>
      </w:r>
      <w:r w:rsidRPr="00105D05">
        <w:rPr>
          <w:sz w:val="36"/>
        </w:rPr>
        <w:t>年</w:t>
      </w:r>
      <w:r w:rsidR="00CF7D81">
        <w:rPr>
          <w:rFonts w:hint="eastAsia"/>
          <w:sz w:val="36"/>
        </w:rPr>
        <w:t>十二</w:t>
      </w:r>
      <w:r w:rsidRPr="00105D05">
        <w:rPr>
          <w:sz w:val="36"/>
        </w:rPr>
        <w:t>月</w:t>
      </w:r>
    </w:p>
    <w:p w:rsidR="0013238E" w:rsidRDefault="0013238E" w:rsidP="00BB4AD3">
      <w:pPr>
        <w:pageBreakBefore/>
        <w:widowControl/>
        <w:spacing w:beforeLines="80" w:before="249" w:afterLines="50" w:after="156" w:line="240" w:lineRule="auto"/>
        <w:jc w:val="center"/>
        <w:rPr>
          <w:rFonts w:eastAsia="黑体"/>
          <w:sz w:val="36"/>
          <w:szCs w:val="36"/>
        </w:rPr>
      </w:pPr>
      <w:r>
        <w:rPr>
          <w:rFonts w:eastAsia="黑体" w:hint="eastAsia"/>
          <w:sz w:val="36"/>
          <w:szCs w:val="36"/>
        </w:rPr>
        <w:lastRenderedPageBreak/>
        <w:t>摘</w:t>
      </w:r>
      <w:r w:rsidR="00462623">
        <w:rPr>
          <w:rFonts w:eastAsia="黑体"/>
          <w:sz w:val="36"/>
          <w:szCs w:val="36"/>
        </w:rPr>
        <w:t xml:space="preserve">   </w:t>
      </w:r>
      <w:r>
        <w:rPr>
          <w:rFonts w:eastAsia="黑体" w:hint="eastAsia"/>
          <w:sz w:val="36"/>
          <w:szCs w:val="36"/>
        </w:rPr>
        <w:t>要</w:t>
      </w:r>
    </w:p>
    <w:p w:rsidR="00A85708" w:rsidRDefault="00A85708" w:rsidP="00A85708">
      <w:pPr>
        <w:pStyle w:val="a0"/>
        <w:ind w:firstLine="480"/>
      </w:pPr>
      <w:r>
        <w:rPr>
          <w:rFonts w:hint="eastAsia"/>
        </w:rPr>
        <w:t>这是一篇的</w:t>
      </w:r>
      <w:r>
        <w:rPr>
          <w:rFonts w:hint="eastAsia"/>
        </w:rPr>
        <w:t>FAST 2015</w:t>
      </w:r>
      <w:r>
        <w:rPr>
          <w:rFonts w:hint="eastAsia"/>
        </w:rPr>
        <w:t>论文，原论文题为</w:t>
      </w:r>
      <w:r>
        <w:rPr>
          <w:rFonts w:hint="eastAsia"/>
        </w:rPr>
        <w:t>FlashGraph: Processing Billion-Node Graphs on an Array of Commodity SSDs</w:t>
      </w:r>
      <w:r>
        <w:rPr>
          <w:rFonts w:hint="eastAsia"/>
        </w:rPr>
        <w:t>。</w:t>
      </w:r>
    </w:p>
    <w:p w:rsidR="00A85708" w:rsidRDefault="00A85708" w:rsidP="00A85708">
      <w:pPr>
        <w:pStyle w:val="a0"/>
        <w:ind w:firstLine="480"/>
      </w:pPr>
      <w:r>
        <w:rPr>
          <w:rFonts w:hint="eastAsia"/>
        </w:rPr>
        <w:t>线性结构、树、图，是三种最基本的数据结构。通常来说，对图的操作涉及许多随机读取和写入，而这些工作通常都在内存中执行，但是要处理一个规模巨大的图，往往需要一个计算机集群的内存容量。在本文中，原作者提出了</w:t>
      </w:r>
      <w:proofErr w:type="spellStart"/>
      <w:r>
        <w:rPr>
          <w:rFonts w:hint="eastAsia"/>
        </w:rPr>
        <w:t>FlashGraph</w:t>
      </w:r>
      <w:proofErr w:type="spellEnd"/>
      <w:r>
        <w:rPr>
          <w:rFonts w:hint="eastAsia"/>
        </w:rPr>
        <w:t>引擎</w:t>
      </w:r>
      <w:r w:rsidR="00013797">
        <w:rPr>
          <w:rFonts w:hint="eastAsia"/>
        </w:rPr>
        <w:t>。</w:t>
      </w:r>
      <w:proofErr w:type="spellStart"/>
      <w:r w:rsidR="00A943A4">
        <w:rPr>
          <w:rFonts w:hint="eastAsia"/>
        </w:rPr>
        <w:t>FlashGraph</w:t>
      </w:r>
      <w:proofErr w:type="spellEnd"/>
      <w:r>
        <w:rPr>
          <w:rFonts w:hint="eastAsia"/>
        </w:rPr>
        <w:t>基于</w:t>
      </w:r>
      <w:r>
        <w:rPr>
          <w:rFonts w:hint="eastAsia"/>
        </w:rPr>
        <w:t>SSD</w:t>
      </w:r>
      <w:r>
        <w:rPr>
          <w:rFonts w:hint="eastAsia"/>
        </w:rPr>
        <w:t>阵列在单台多核计算机上</w:t>
      </w:r>
      <w:r w:rsidR="00A943A4">
        <w:rPr>
          <w:rFonts w:hint="eastAsia"/>
        </w:rPr>
        <w:t>就能够</w:t>
      </w:r>
      <w:r w:rsidR="00013797">
        <w:rPr>
          <w:rFonts w:hint="eastAsia"/>
        </w:rPr>
        <w:t>存储数十亿节点、数千亿边的超大规模图；</w:t>
      </w:r>
      <w:r>
        <w:rPr>
          <w:rFonts w:hint="eastAsia"/>
        </w:rPr>
        <w:t>在</w:t>
      </w:r>
      <w:r w:rsidR="00013797">
        <w:rPr>
          <w:rFonts w:hint="eastAsia"/>
        </w:rPr>
        <w:t>性能方面，</w:t>
      </w:r>
      <w:proofErr w:type="spellStart"/>
      <w:r w:rsidR="00013797">
        <w:rPr>
          <w:rFonts w:hint="eastAsia"/>
        </w:rPr>
        <w:t>FlashGraph</w:t>
      </w:r>
      <w:proofErr w:type="spellEnd"/>
      <w:r w:rsidR="00013797">
        <w:rPr>
          <w:rFonts w:hint="eastAsia"/>
        </w:rPr>
        <w:t>的</w:t>
      </w:r>
      <w:r w:rsidR="00013797">
        <w:rPr>
          <w:rFonts w:hint="eastAsia"/>
        </w:rPr>
        <w:t>SSD</w:t>
      </w:r>
      <w:r w:rsidR="00013797">
        <w:rPr>
          <w:rFonts w:hint="eastAsia"/>
        </w:rPr>
        <w:t>版本</w:t>
      </w:r>
      <w:r>
        <w:rPr>
          <w:rFonts w:hint="eastAsia"/>
        </w:rPr>
        <w:t>实现</w:t>
      </w:r>
      <w:r w:rsidR="00013797">
        <w:rPr>
          <w:rFonts w:hint="eastAsia"/>
        </w:rPr>
        <w:t>了</w:t>
      </w:r>
      <w:r>
        <w:rPr>
          <w:rFonts w:hint="eastAsia"/>
        </w:rPr>
        <w:t>80%</w:t>
      </w:r>
      <w:r>
        <w:rPr>
          <w:rFonts w:hint="eastAsia"/>
        </w:rPr>
        <w:t>于自身</w:t>
      </w:r>
      <w:r w:rsidR="00311C09">
        <w:rPr>
          <w:rFonts w:hint="eastAsia"/>
        </w:rPr>
        <w:t>纯</w:t>
      </w:r>
      <w:r>
        <w:rPr>
          <w:rFonts w:hint="eastAsia"/>
        </w:rPr>
        <w:t>内存版本</w:t>
      </w:r>
      <w:r w:rsidR="00013797">
        <w:rPr>
          <w:rFonts w:hint="eastAsia"/>
        </w:rPr>
        <w:t>性能，</w:t>
      </w:r>
      <w:r>
        <w:rPr>
          <w:rFonts w:hint="eastAsia"/>
        </w:rPr>
        <w:t>同时，</w:t>
      </w:r>
      <w:r w:rsidR="00B954C3">
        <w:rPr>
          <w:rFonts w:hint="eastAsia"/>
        </w:rPr>
        <w:t>SSD</w:t>
      </w:r>
      <w:r w:rsidR="00B954C3">
        <w:rPr>
          <w:rFonts w:hint="eastAsia"/>
        </w:rPr>
        <w:t>版本</w:t>
      </w:r>
      <w:r w:rsidR="00F90248">
        <w:rPr>
          <w:rFonts w:hint="eastAsia"/>
        </w:rPr>
        <w:t>的性能还</w:t>
      </w:r>
      <w:r>
        <w:rPr>
          <w:rFonts w:hint="eastAsia"/>
        </w:rPr>
        <w:t>明显优于</w:t>
      </w:r>
      <w:proofErr w:type="spellStart"/>
      <w:r>
        <w:rPr>
          <w:rFonts w:hint="eastAsia"/>
        </w:rPr>
        <w:t>PowerGraph</w:t>
      </w:r>
      <w:proofErr w:type="spellEnd"/>
      <w:r>
        <w:rPr>
          <w:rFonts w:hint="eastAsia"/>
        </w:rPr>
        <w:t>——一个流行的基于纯内存的分布式</w:t>
      </w:r>
      <w:proofErr w:type="gramStart"/>
      <w:r>
        <w:rPr>
          <w:rFonts w:hint="eastAsia"/>
        </w:rPr>
        <w:t>图处理</w:t>
      </w:r>
      <w:proofErr w:type="gramEnd"/>
      <w:r>
        <w:rPr>
          <w:rFonts w:hint="eastAsia"/>
        </w:rPr>
        <w:t>引擎。</w:t>
      </w:r>
    </w:p>
    <w:p w:rsidR="00A85708" w:rsidRPr="00DF382D" w:rsidRDefault="002161FC" w:rsidP="00A85708">
      <w:pPr>
        <w:pStyle w:val="a0"/>
        <w:ind w:firstLine="480"/>
      </w:pPr>
      <w:r w:rsidRPr="002161FC">
        <w:rPr>
          <w:rFonts w:hint="eastAsia"/>
        </w:rPr>
        <w:t>本文提出的</w:t>
      </w:r>
      <w:r w:rsidRPr="002161FC">
        <w:rPr>
          <w:rFonts w:hint="eastAsia"/>
        </w:rPr>
        <w:t xml:space="preserve"> </w:t>
      </w:r>
      <w:proofErr w:type="spellStart"/>
      <w:r w:rsidRPr="002161FC">
        <w:rPr>
          <w:rFonts w:hint="eastAsia"/>
        </w:rPr>
        <w:t>FlashGraph</w:t>
      </w:r>
      <w:proofErr w:type="spellEnd"/>
      <w:r w:rsidRPr="002161FC">
        <w:rPr>
          <w:rFonts w:hint="eastAsia"/>
        </w:rPr>
        <w:t xml:space="preserve"> </w:t>
      </w:r>
      <w:r w:rsidRPr="002161FC">
        <w:rPr>
          <w:rFonts w:hint="eastAsia"/>
        </w:rPr>
        <w:t>主要做三个事情，一个是利用其构造的数据尽可能紧</w:t>
      </w:r>
      <w:bookmarkStart w:id="1" w:name="_GoBack"/>
      <w:bookmarkEnd w:id="1"/>
      <w:r w:rsidRPr="002161FC">
        <w:rPr>
          <w:rFonts w:hint="eastAsia"/>
        </w:rPr>
        <w:t>凑来减少</w:t>
      </w:r>
      <w:r w:rsidRPr="002161FC">
        <w:rPr>
          <w:rFonts w:hint="eastAsia"/>
        </w:rPr>
        <w:t>IO</w:t>
      </w:r>
      <w:r w:rsidRPr="002161FC">
        <w:rPr>
          <w:rFonts w:hint="eastAsia"/>
        </w:rPr>
        <w:t>，二是尽可能采用顺序</w:t>
      </w:r>
      <w:r w:rsidRPr="002161FC">
        <w:rPr>
          <w:rFonts w:hint="eastAsia"/>
        </w:rPr>
        <w:t>IO</w:t>
      </w:r>
      <w:r w:rsidRPr="002161FC">
        <w:rPr>
          <w:rFonts w:hint="eastAsia"/>
        </w:rPr>
        <w:t>，三是将</w:t>
      </w:r>
      <w:r w:rsidR="00CC5796">
        <w:rPr>
          <w:rFonts w:hint="eastAsia"/>
        </w:rPr>
        <w:t>IO</w:t>
      </w:r>
      <w:r w:rsidRPr="002161FC">
        <w:rPr>
          <w:rFonts w:hint="eastAsia"/>
        </w:rPr>
        <w:t>和计算并行化。为了做到这三个事情基于</w:t>
      </w:r>
      <w:r w:rsidR="00B74A33">
        <w:rPr>
          <w:rFonts w:hint="eastAsia"/>
        </w:rPr>
        <w:t>Linux VFS</w:t>
      </w:r>
      <w:r w:rsidRPr="002161FC">
        <w:rPr>
          <w:rFonts w:hint="eastAsia"/>
        </w:rPr>
        <w:t>之上做了一层用户空间文件系统，主要是为了避免内存拷贝和理解</w:t>
      </w:r>
      <w:r w:rsidRPr="002161FC">
        <w:rPr>
          <w:rFonts w:hint="eastAsia"/>
        </w:rPr>
        <w:t>IO</w:t>
      </w:r>
      <w:r w:rsidRPr="002161FC">
        <w:rPr>
          <w:rFonts w:hint="eastAsia"/>
        </w:rPr>
        <w:t>。因为向</w:t>
      </w:r>
      <w:r w:rsidR="00B74A33">
        <w:rPr>
          <w:rFonts w:hint="eastAsia"/>
        </w:rPr>
        <w:t>SSD</w:t>
      </w:r>
      <w:r w:rsidRPr="002161FC">
        <w:rPr>
          <w:rFonts w:hint="eastAsia"/>
        </w:rPr>
        <w:t>发出</w:t>
      </w:r>
      <w:r w:rsidR="00B74A33">
        <w:rPr>
          <w:rFonts w:hint="eastAsia"/>
        </w:rPr>
        <w:t>IO</w:t>
      </w:r>
      <w:r w:rsidRPr="002161FC">
        <w:rPr>
          <w:rFonts w:hint="eastAsia"/>
        </w:rPr>
        <w:t>都需要进行用户态和内核态的拷贝，这样在用户</w:t>
      </w:r>
      <w:proofErr w:type="gramStart"/>
      <w:r w:rsidRPr="002161FC">
        <w:rPr>
          <w:rFonts w:hint="eastAsia"/>
        </w:rPr>
        <w:t>态实现</w:t>
      </w:r>
      <w:proofErr w:type="gramEnd"/>
      <w:r w:rsidRPr="002161FC">
        <w:rPr>
          <w:rFonts w:hint="eastAsia"/>
        </w:rPr>
        <w:t>一个简单的</w:t>
      </w:r>
      <w:r w:rsidR="00B74A33">
        <w:rPr>
          <w:rFonts w:hint="eastAsia"/>
        </w:rPr>
        <w:t>页面缓存</w:t>
      </w:r>
      <w:r w:rsidRPr="002161FC">
        <w:rPr>
          <w:rFonts w:hint="eastAsia"/>
        </w:rPr>
        <w:t>可以大大减小</w:t>
      </w:r>
      <w:r w:rsidR="00B74A33">
        <w:rPr>
          <w:rFonts w:hint="eastAsia"/>
        </w:rPr>
        <w:t>上下文切换</w:t>
      </w:r>
      <w:r w:rsidRPr="002161FC">
        <w:rPr>
          <w:rFonts w:hint="eastAsia"/>
        </w:rPr>
        <w:t>带来的内存拷贝。同时因为缓存可以被应用感知，可以根据应用</w:t>
      </w:r>
      <w:r w:rsidRPr="002161FC">
        <w:rPr>
          <w:rFonts w:hint="eastAsia"/>
        </w:rPr>
        <w:t>(Task)</w:t>
      </w:r>
      <w:r w:rsidRPr="002161FC">
        <w:rPr>
          <w:rFonts w:hint="eastAsia"/>
        </w:rPr>
        <w:t>的上下文来提高缓存命中率。另外，</w:t>
      </w:r>
      <w:proofErr w:type="spellStart"/>
      <w:r w:rsidR="00B74A33">
        <w:rPr>
          <w:rFonts w:hint="eastAsia"/>
        </w:rPr>
        <w:t>FlashGraph</w:t>
      </w:r>
      <w:proofErr w:type="spellEnd"/>
      <w:r w:rsidRPr="002161FC">
        <w:rPr>
          <w:rFonts w:hint="eastAsia"/>
        </w:rPr>
        <w:t>提供的编程模型使得在每个执行体可以下方到用户空间文件系统层执行，完全利用</w:t>
      </w:r>
      <w:r w:rsidR="00B74A33">
        <w:rPr>
          <w:rFonts w:hint="eastAsia"/>
        </w:rPr>
        <w:t>用户构建的页面缓存</w:t>
      </w:r>
      <w:r w:rsidRPr="002161FC">
        <w:rPr>
          <w:rFonts w:hint="eastAsia"/>
        </w:rPr>
        <w:t>来进行访问，避免用户空间的二次拷贝。</w:t>
      </w:r>
    </w:p>
    <w:p w:rsidR="00A85708" w:rsidRDefault="00A85708" w:rsidP="00A85708">
      <w:r w:rsidRPr="00415BF4">
        <w:rPr>
          <w:rFonts w:ascii="黑体" w:eastAsia="黑体" w:hAnsi="黑体" w:hint="eastAsia"/>
        </w:rPr>
        <w:t>关键</w:t>
      </w:r>
      <w:r>
        <w:rPr>
          <w:rFonts w:ascii="黑体" w:eastAsia="黑体" w:hAnsi="黑体" w:hint="eastAsia"/>
        </w:rPr>
        <w:t>词</w:t>
      </w:r>
      <w:r>
        <w:rPr>
          <w:rFonts w:hint="eastAsia"/>
        </w:rPr>
        <w:t>：</w:t>
      </w:r>
      <w:r w:rsidRPr="00800281">
        <w:rPr>
          <w:rFonts w:asciiTheme="minorEastAsia" w:hAnsiTheme="minorEastAsia"/>
          <w:szCs w:val="21"/>
        </w:rPr>
        <w:t>图</w:t>
      </w:r>
      <w:r>
        <w:rPr>
          <w:rFonts w:asciiTheme="minorEastAsia" w:hAnsiTheme="minorEastAsia" w:hint="eastAsia"/>
          <w:szCs w:val="21"/>
        </w:rPr>
        <w:t>；</w:t>
      </w:r>
      <w:r w:rsidRPr="00800281">
        <w:rPr>
          <w:rFonts w:asciiTheme="minorEastAsia" w:hAnsiTheme="minorEastAsia" w:hint="eastAsia"/>
          <w:szCs w:val="21"/>
        </w:rPr>
        <w:t>大容量存储</w:t>
      </w:r>
      <w:r>
        <w:rPr>
          <w:rFonts w:asciiTheme="minorEastAsia" w:hAnsiTheme="minorEastAsia" w:hint="eastAsia"/>
          <w:szCs w:val="21"/>
        </w:rPr>
        <w:t>；</w:t>
      </w:r>
      <w:r w:rsidRPr="00800281">
        <w:rPr>
          <w:rFonts w:asciiTheme="minorEastAsia" w:hAnsiTheme="minorEastAsia" w:hint="eastAsia"/>
          <w:szCs w:val="21"/>
        </w:rPr>
        <w:t>固态硬盘</w:t>
      </w:r>
      <w:r>
        <w:rPr>
          <w:rFonts w:asciiTheme="minorEastAsia" w:hAnsiTheme="minorEastAsia" w:hint="eastAsia"/>
          <w:szCs w:val="21"/>
        </w:rPr>
        <w:t>；</w:t>
      </w:r>
      <w:r w:rsidRPr="00800281">
        <w:rPr>
          <w:rFonts w:asciiTheme="minorEastAsia" w:hAnsiTheme="minorEastAsia" w:hint="eastAsia"/>
          <w:szCs w:val="21"/>
        </w:rPr>
        <w:t>IO优化</w:t>
      </w:r>
      <w:r>
        <w:rPr>
          <w:rFonts w:asciiTheme="minorEastAsia" w:hAnsiTheme="minorEastAsia" w:hint="eastAsia"/>
          <w:szCs w:val="21"/>
        </w:rPr>
        <w:t>；</w:t>
      </w:r>
      <w:r w:rsidRPr="00800281">
        <w:rPr>
          <w:rFonts w:asciiTheme="minorEastAsia" w:hAnsiTheme="minorEastAsia" w:hint="eastAsia"/>
          <w:szCs w:val="21"/>
        </w:rPr>
        <w:t>并行处理</w:t>
      </w:r>
      <w:r>
        <w:rPr>
          <w:rFonts w:asciiTheme="minorEastAsia" w:hAnsiTheme="minorEastAsia" w:hint="eastAsia"/>
          <w:szCs w:val="21"/>
        </w:rPr>
        <w:t>；作业调度</w:t>
      </w:r>
    </w:p>
    <w:p w:rsidR="0013238E" w:rsidRDefault="0013238E">
      <w:pPr>
        <w:widowControl/>
        <w:spacing w:line="240" w:lineRule="auto"/>
        <w:jc w:val="left"/>
        <w:rPr>
          <w:rFonts w:eastAsia="黑体"/>
          <w:sz w:val="36"/>
          <w:szCs w:val="36"/>
        </w:rPr>
      </w:pPr>
    </w:p>
    <w:p w:rsidR="00395FE8" w:rsidRPr="00FF0074" w:rsidRDefault="0013238E" w:rsidP="00FF0074">
      <w:pPr>
        <w:pageBreakBefore/>
        <w:widowControl/>
        <w:spacing w:beforeLines="80" w:before="249" w:afterLines="50" w:after="156"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B81E68">
        <w:rPr>
          <w:rFonts w:eastAsia="黑体" w:hint="eastAsia"/>
          <w:b/>
          <w:sz w:val="36"/>
          <w:szCs w:val="36"/>
        </w:rPr>
        <w:t>A</w:t>
      </w:r>
      <w:r w:rsidR="00623067">
        <w:rPr>
          <w:rFonts w:eastAsia="黑体" w:hint="eastAsia"/>
          <w:b/>
          <w:sz w:val="36"/>
          <w:szCs w:val="36"/>
        </w:rPr>
        <w:t>CT</w:t>
      </w:r>
    </w:p>
    <w:p w:rsidR="00671925" w:rsidRDefault="00D65994" w:rsidP="00D65994">
      <w:pPr>
        <w:pStyle w:val="a0"/>
        <w:ind w:firstLine="480"/>
      </w:pPr>
      <w:r w:rsidRPr="00D65994">
        <w:t xml:space="preserve">Graph analysis performs many random reads and writes, thus, these workloads are typically performed in memory. Traditionally, analyzing large graphs requires a cluster of machines so the aggregate memory exceeds the graph size. We demonstrate that a multicore server can process graphs with billions of vertices and hundreds of billions of edges, utilizing commodity SSDs with minimal performance loss. We do so by implementing a graph-processing engine on top of a user-space SSD file system designed for high IOPS and extreme parallelism. </w:t>
      </w:r>
    </w:p>
    <w:p w:rsidR="00FF0074" w:rsidRPr="00FF0074" w:rsidRDefault="00D65994" w:rsidP="00D65994">
      <w:pPr>
        <w:pStyle w:val="a0"/>
        <w:ind w:firstLine="480"/>
      </w:pPr>
      <w:r w:rsidRPr="00D65994">
        <w:t xml:space="preserve">Our semi-external memory graph engine called FlashGraph stores vertex state in memory and edge lists on SSDs. It hides latency by overlapping computation with I/O. To save I/O bandwidth, FlashGraph only accesses edge lists requested by applications from SSDs; to increase I/O throughput and reduce CPU overhead for I/O, it conservatively merges I/O requests. These designs maximize performance for applications with different I/O characteristics. FlashGraph exposes a general and flexible vertex-centric programming interface that can express a wide variety of graph algorithms and their optimizations. We demonstrate that FlashGraph in semi-external memory performs many algorithms with performance up to 80% of its in-memory implementation and significantly outperforms </w:t>
      </w:r>
      <w:proofErr w:type="spellStart"/>
      <w:r w:rsidRPr="00D65994">
        <w:t>PowerGraph</w:t>
      </w:r>
      <w:proofErr w:type="spellEnd"/>
      <w:r w:rsidRPr="00D65994">
        <w:t>, a popular distributed in-memory graph engine.</w:t>
      </w:r>
    </w:p>
    <w:p w:rsidR="0013238E" w:rsidRPr="0013238E" w:rsidRDefault="0013238E" w:rsidP="0013238E">
      <w:r w:rsidRPr="0013238E">
        <w:rPr>
          <w:rFonts w:hint="eastAsia"/>
          <w:b/>
        </w:rPr>
        <w:t>Key Words</w:t>
      </w:r>
      <w:r>
        <w:rPr>
          <w:rFonts w:hint="eastAsia"/>
        </w:rPr>
        <w:t xml:space="preserve">: </w:t>
      </w:r>
      <w:r w:rsidR="009D6EAC">
        <w:t>Graph;</w:t>
      </w:r>
      <w:r w:rsidR="009D6EAC" w:rsidRPr="009D6EAC">
        <w:t xml:space="preserve"> Mass </w:t>
      </w:r>
      <w:r w:rsidR="009D6EAC">
        <w:rPr>
          <w:rFonts w:hint="eastAsia"/>
        </w:rPr>
        <w:t>s</w:t>
      </w:r>
      <w:r w:rsidR="009D6EAC">
        <w:t>torage; SSD;</w:t>
      </w:r>
      <w:r w:rsidR="009D6EAC" w:rsidRPr="009D6EAC">
        <w:t xml:space="preserve"> IO </w:t>
      </w:r>
      <w:r w:rsidR="009D6EAC">
        <w:t>optimizing; Parallel p</w:t>
      </w:r>
      <w:r w:rsidR="009D6EAC" w:rsidRPr="009D6EAC">
        <w:t>rocessing</w:t>
      </w:r>
      <w:r w:rsidR="009D6EAC">
        <w:t>; Task scheduling</w:t>
      </w:r>
    </w:p>
    <w:p w:rsidR="0013238E" w:rsidRDefault="0013238E" w:rsidP="005426D4">
      <w:pPr>
        <w:widowControl/>
        <w:spacing w:beforeLines="80" w:before="249" w:afterLines="50" w:after="156" w:line="240" w:lineRule="auto"/>
        <w:jc w:val="left"/>
        <w:rPr>
          <w:rFonts w:ascii="黑体" w:eastAsia="黑体" w:hAnsi="黑体"/>
          <w:sz w:val="36"/>
          <w:szCs w:val="36"/>
        </w:rPr>
      </w:pPr>
      <w:r>
        <w:rPr>
          <w:rFonts w:ascii="黑体" w:eastAsia="黑体" w:hAnsi="黑体"/>
          <w:sz w:val="36"/>
          <w:szCs w:val="36"/>
        </w:rPr>
        <w:br w:type="page"/>
      </w:r>
    </w:p>
    <w:p w:rsidR="00774E2D" w:rsidRDefault="009274E3" w:rsidP="00BB4AD3">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517F92">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517F92">
        <w:rPr>
          <w:rFonts w:ascii="黑体" w:eastAsia="黑体" w:hAnsi="黑体"/>
          <w:sz w:val="36"/>
          <w:szCs w:val="36"/>
        </w:rPr>
        <w:fldChar w:fldCharType="separate"/>
      </w:r>
    </w:p>
    <w:p w:rsidR="00774E2D" w:rsidRDefault="00774E2D">
      <w:pPr>
        <w:pStyle w:val="11"/>
        <w:tabs>
          <w:tab w:val="left" w:pos="480"/>
          <w:tab w:val="right" w:leader="dot" w:pos="8494"/>
        </w:tabs>
        <w:rPr>
          <w:rFonts w:asciiTheme="minorHAnsi" w:eastAsiaTheme="minorEastAsia" w:hAnsiTheme="minorHAnsi" w:cstheme="minorBidi"/>
          <w:noProof/>
          <w:sz w:val="21"/>
          <w:szCs w:val="22"/>
        </w:rPr>
      </w:pPr>
      <w:hyperlink w:anchor="_Toc500672474" w:history="1">
        <w:r w:rsidRPr="00D169A5">
          <w:rPr>
            <w:rStyle w:val="ab"/>
            <w:noProof/>
          </w:rPr>
          <w:t>1</w:t>
        </w:r>
        <w:r>
          <w:rPr>
            <w:rFonts w:asciiTheme="minorHAnsi" w:eastAsiaTheme="minorEastAsia" w:hAnsiTheme="minorHAnsi" w:cstheme="minorBidi"/>
            <w:noProof/>
            <w:sz w:val="21"/>
            <w:szCs w:val="22"/>
          </w:rPr>
          <w:tab/>
        </w:r>
        <w:r w:rsidRPr="00D169A5">
          <w:rPr>
            <w:rStyle w:val="ab"/>
            <w:noProof/>
          </w:rPr>
          <w:t>引言</w:t>
        </w:r>
        <w:r>
          <w:rPr>
            <w:noProof/>
            <w:webHidden/>
          </w:rPr>
          <w:tab/>
        </w:r>
        <w:r>
          <w:rPr>
            <w:noProof/>
            <w:webHidden/>
          </w:rPr>
          <w:fldChar w:fldCharType="begin"/>
        </w:r>
        <w:r>
          <w:rPr>
            <w:noProof/>
            <w:webHidden/>
          </w:rPr>
          <w:instrText xml:space="preserve"> PAGEREF _Toc500672474 \h </w:instrText>
        </w:r>
        <w:r>
          <w:rPr>
            <w:noProof/>
            <w:webHidden/>
          </w:rPr>
        </w:r>
        <w:r>
          <w:rPr>
            <w:noProof/>
            <w:webHidden/>
          </w:rPr>
          <w:fldChar w:fldCharType="separate"/>
        </w:r>
        <w:r>
          <w:rPr>
            <w:noProof/>
            <w:webHidden/>
          </w:rPr>
          <w:t>1</w:t>
        </w:r>
        <w:r>
          <w:rPr>
            <w:noProof/>
            <w:webHidden/>
          </w:rPr>
          <w:fldChar w:fldCharType="end"/>
        </w:r>
      </w:hyperlink>
    </w:p>
    <w:p w:rsidR="00774E2D" w:rsidRDefault="00774E2D">
      <w:pPr>
        <w:pStyle w:val="11"/>
        <w:tabs>
          <w:tab w:val="left" w:pos="480"/>
          <w:tab w:val="right" w:leader="dot" w:pos="8494"/>
        </w:tabs>
        <w:rPr>
          <w:rFonts w:asciiTheme="minorHAnsi" w:eastAsiaTheme="minorEastAsia" w:hAnsiTheme="minorHAnsi" w:cstheme="minorBidi"/>
          <w:noProof/>
          <w:sz w:val="21"/>
          <w:szCs w:val="22"/>
        </w:rPr>
      </w:pPr>
      <w:hyperlink w:anchor="_Toc500672475" w:history="1">
        <w:r w:rsidRPr="00D169A5">
          <w:rPr>
            <w:rStyle w:val="ab"/>
            <w:noProof/>
          </w:rPr>
          <w:t>2</w:t>
        </w:r>
        <w:r>
          <w:rPr>
            <w:rFonts w:asciiTheme="minorHAnsi" w:eastAsiaTheme="minorEastAsia" w:hAnsiTheme="minorHAnsi" w:cstheme="minorBidi"/>
            <w:noProof/>
            <w:sz w:val="21"/>
            <w:szCs w:val="22"/>
          </w:rPr>
          <w:tab/>
        </w:r>
        <w:r w:rsidRPr="00D169A5">
          <w:rPr>
            <w:rStyle w:val="ab"/>
            <w:noProof/>
          </w:rPr>
          <w:t>总体设计</w:t>
        </w:r>
        <w:r>
          <w:rPr>
            <w:noProof/>
            <w:webHidden/>
          </w:rPr>
          <w:tab/>
        </w:r>
        <w:r>
          <w:rPr>
            <w:noProof/>
            <w:webHidden/>
          </w:rPr>
          <w:fldChar w:fldCharType="begin"/>
        </w:r>
        <w:r>
          <w:rPr>
            <w:noProof/>
            <w:webHidden/>
          </w:rPr>
          <w:instrText xml:space="preserve"> PAGEREF _Toc500672475 \h </w:instrText>
        </w:r>
        <w:r>
          <w:rPr>
            <w:noProof/>
            <w:webHidden/>
          </w:rPr>
        </w:r>
        <w:r>
          <w:rPr>
            <w:noProof/>
            <w:webHidden/>
          </w:rPr>
          <w:fldChar w:fldCharType="separate"/>
        </w:r>
        <w:r>
          <w:rPr>
            <w:noProof/>
            <w:webHidden/>
          </w:rPr>
          <w:t>3</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76" w:history="1">
        <w:r w:rsidRPr="00D169A5">
          <w:rPr>
            <w:rStyle w:val="ab"/>
            <w:noProof/>
          </w:rPr>
          <w:t xml:space="preserve">2.1 </w:t>
        </w:r>
        <w:r w:rsidRPr="00D169A5">
          <w:rPr>
            <w:rStyle w:val="ab"/>
            <w:noProof/>
          </w:rPr>
          <w:t>总体架构</w:t>
        </w:r>
        <w:r>
          <w:rPr>
            <w:noProof/>
            <w:webHidden/>
          </w:rPr>
          <w:tab/>
        </w:r>
        <w:r>
          <w:rPr>
            <w:noProof/>
            <w:webHidden/>
          </w:rPr>
          <w:fldChar w:fldCharType="begin"/>
        </w:r>
        <w:r>
          <w:rPr>
            <w:noProof/>
            <w:webHidden/>
          </w:rPr>
          <w:instrText xml:space="preserve"> PAGEREF _Toc500672476 \h </w:instrText>
        </w:r>
        <w:r>
          <w:rPr>
            <w:noProof/>
            <w:webHidden/>
          </w:rPr>
        </w:r>
        <w:r>
          <w:rPr>
            <w:noProof/>
            <w:webHidden/>
          </w:rPr>
          <w:fldChar w:fldCharType="separate"/>
        </w:r>
        <w:r>
          <w:rPr>
            <w:noProof/>
            <w:webHidden/>
          </w:rPr>
          <w:t>3</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77" w:history="1">
        <w:r w:rsidRPr="00D169A5">
          <w:rPr>
            <w:rStyle w:val="ab"/>
            <w:noProof/>
          </w:rPr>
          <w:t xml:space="preserve">2.2 </w:t>
        </w:r>
        <w:r w:rsidRPr="00D169A5">
          <w:rPr>
            <w:rStyle w:val="ab"/>
            <w:noProof/>
          </w:rPr>
          <w:t>执行模型</w:t>
        </w:r>
        <w:r>
          <w:rPr>
            <w:noProof/>
            <w:webHidden/>
          </w:rPr>
          <w:tab/>
        </w:r>
        <w:r>
          <w:rPr>
            <w:noProof/>
            <w:webHidden/>
          </w:rPr>
          <w:fldChar w:fldCharType="begin"/>
        </w:r>
        <w:r>
          <w:rPr>
            <w:noProof/>
            <w:webHidden/>
          </w:rPr>
          <w:instrText xml:space="preserve"> PAGEREF _Toc500672477 \h </w:instrText>
        </w:r>
        <w:r>
          <w:rPr>
            <w:noProof/>
            <w:webHidden/>
          </w:rPr>
        </w:r>
        <w:r>
          <w:rPr>
            <w:noProof/>
            <w:webHidden/>
          </w:rPr>
          <w:fldChar w:fldCharType="separate"/>
        </w:r>
        <w:r>
          <w:rPr>
            <w:noProof/>
            <w:webHidden/>
          </w:rPr>
          <w:t>4</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78" w:history="1">
        <w:r w:rsidRPr="00D169A5">
          <w:rPr>
            <w:rStyle w:val="ab"/>
            <w:noProof/>
          </w:rPr>
          <w:t xml:space="preserve">2.3 </w:t>
        </w:r>
        <w:r w:rsidRPr="00D169A5">
          <w:rPr>
            <w:rStyle w:val="ab"/>
            <w:noProof/>
          </w:rPr>
          <w:t>数据表示</w:t>
        </w:r>
        <w:r>
          <w:rPr>
            <w:noProof/>
            <w:webHidden/>
          </w:rPr>
          <w:tab/>
        </w:r>
        <w:r>
          <w:rPr>
            <w:noProof/>
            <w:webHidden/>
          </w:rPr>
          <w:fldChar w:fldCharType="begin"/>
        </w:r>
        <w:r>
          <w:rPr>
            <w:noProof/>
            <w:webHidden/>
          </w:rPr>
          <w:instrText xml:space="preserve"> PAGEREF _Toc500672478 \h </w:instrText>
        </w:r>
        <w:r>
          <w:rPr>
            <w:noProof/>
            <w:webHidden/>
          </w:rPr>
        </w:r>
        <w:r>
          <w:rPr>
            <w:noProof/>
            <w:webHidden/>
          </w:rPr>
          <w:fldChar w:fldCharType="separate"/>
        </w:r>
        <w:r>
          <w:rPr>
            <w:noProof/>
            <w:webHidden/>
          </w:rPr>
          <w:t>5</w:t>
        </w:r>
        <w:r>
          <w:rPr>
            <w:noProof/>
            <w:webHidden/>
          </w:rPr>
          <w:fldChar w:fldCharType="end"/>
        </w:r>
      </w:hyperlink>
    </w:p>
    <w:p w:rsidR="00774E2D" w:rsidRDefault="00774E2D">
      <w:pPr>
        <w:pStyle w:val="31"/>
        <w:rPr>
          <w:rFonts w:asciiTheme="minorHAnsi" w:eastAsiaTheme="minorEastAsia" w:hAnsiTheme="minorHAnsi" w:cstheme="minorBidi"/>
          <w:noProof/>
          <w:sz w:val="21"/>
          <w:szCs w:val="22"/>
        </w:rPr>
      </w:pPr>
      <w:hyperlink w:anchor="_Toc500672479" w:history="1">
        <w:r w:rsidRPr="00D169A5">
          <w:rPr>
            <w:rStyle w:val="ab"/>
            <w:noProof/>
          </w:rPr>
          <w:t xml:space="preserve">2.3.1 </w:t>
        </w:r>
        <w:r w:rsidRPr="00D169A5">
          <w:rPr>
            <w:rStyle w:val="ab"/>
            <w:noProof/>
          </w:rPr>
          <w:t>内存中的节点数据</w:t>
        </w:r>
        <w:r>
          <w:rPr>
            <w:noProof/>
            <w:webHidden/>
          </w:rPr>
          <w:tab/>
        </w:r>
        <w:r>
          <w:rPr>
            <w:noProof/>
            <w:webHidden/>
          </w:rPr>
          <w:fldChar w:fldCharType="begin"/>
        </w:r>
        <w:r>
          <w:rPr>
            <w:noProof/>
            <w:webHidden/>
          </w:rPr>
          <w:instrText xml:space="preserve"> PAGEREF _Toc500672479 \h </w:instrText>
        </w:r>
        <w:r>
          <w:rPr>
            <w:noProof/>
            <w:webHidden/>
          </w:rPr>
        </w:r>
        <w:r>
          <w:rPr>
            <w:noProof/>
            <w:webHidden/>
          </w:rPr>
          <w:fldChar w:fldCharType="separate"/>
        </w:r>
        <w:r>
          <w:rPr>
            <w:noProof/>
            <w:webHidden/>
          </w:rPr>
          <w:t>5</w:t>
        </w:r>
        <w:r>
          <w:rPr>
            <w:noProof/>
            <w:webHidden/>
          </w:rPr>
          <w:fldChar w:fldCharType="end"/>
        </w:r>
      </w:hyperlink>
    </w:p>
    <w:p w:rsidR="00774E2D" w:rsidRDefault="00774E2D">
      <w:pPr>
        <w:pStyle w:val="31"/>
        <w:rPr>
          <w:rFonts w:asciiTheme="minorHAnsi" w:eastAsiaTheme="minorEastAsia" w:hAnsiTheme="minorHAnsi" w:cstheme="minorBidi"/>
          <w:noProof/>
          <w:sz w:val="21"/>
          <w:szCs w:val="22"/>
        </w:rPr>
      </w:pPr>
      <w:hyperlink w:anchor="_Toc500672480" w:history="1">
        <w:r w:rsidRPr="00D169A5">
          <w:rPr>
            <w:rStyle w:val="ab"/>
            <w:noProof/>
          </w:rPr>
          <w:t xml:space="preserve">2.3.2 </w:t>
        </w:r>
        <w:r w:rsidRPr="00D169A5">
          <w:rPr>
            <w:rStyle w:val="ab"/>
            <w:noProof/>
          </w:rPr>
          <w:t>外存中的边表数据</w:t>
        </w:r>
        <w:r>
          <w:rPr>
            <w:noProof/>
            <w:webHidden/>
          </w:rPr>
          <w:tab/>
        </w:r>
        <w:r>
          <w:rPr>
            <w:noProof/>
            <w:webHidden/>
          </w:rPr>
          <w:fldChar w:fldCharType="begin"/>
        </w:r>
        <w:r>
          <w:rPr>
            <w:noProof/>
            <w:webHidden/>
          </w:rPr>
          <w:instrText xml:space="preserve"> PAGEREF _Toc500672480 \h </w:instrText>
        </w:r>
        <w:r>
          <w:rPr>
            <w:noProof/>
            <w:webHidden/>
          </w:rPr>
        </w:r>
        <w:r>
          <w:rPr>
            <w:noProof/>
            <w:webHidden/>
          </w:rPr>
          <w:fldChar w:fldCharType="separate"/>
        </w:r>
        <w:r>
          <w:rPr>
            <w:noProof/>
            <w:webHidden/>
          </w:rPr>
          <w:t>5</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81" w:history="1">
        <w:r w:rsidRPr="00D169A5">
          <w:rPr>
            <w:rStyle w:val="ab"/>
            <w:noProof/>
          </w:rPr>
          <w:t xml:space="preserve">2.4 </w:t>
        </w:r>
        <w:r w:rsidRPr="00D169A5">
          <w:rPr>
            <w:rStyle w:val="ab"/>
            <w:noProof/>
          </w:rPr>
          <w:t>其它</w:t>
        </w:r>
        <w:r>
          <w:rPr>
            <w:noProof/>
            <w:webHidden/>
          </w:rPr>
          <w:tab/>
        </w:r>
        <w:r>
          <w:rPr>
            <w:noProof/>
            <w:webHidden/>
          </w:rPr>
          <w:fldChar w:fldCharType="begin"/>
        </w:r>
        <w:r>
          <w:rPr>
            <w:noProof/>
            <w:webHidden/>
          </w:rPr>
          <w:instrText xml:space="preserve"> PAGEREF _Toc500672481 \h </w:instrText>
        </w:r>
        <w:r>
          <w:rPr>
            <w:noProof/>
            <w:webHidden/>
          </w:rPr>
        </w:r>
        <w:r>
          <w:rPr>
            <w:noProof/>
            <w:webHidden/>
          </w:rPr>
          <w:fldChar w:fldCharType="separate"/>
        </w:r>
        <w:r>
          <w:rPr>
            <w:noProof/>
            <w:webHidden/>
          </w:rPr>
          <w:t>6</w:t>
        </w:r>
        <w:r>
          <w:rPr>
            <w:noProof/>
            <w:webHidden/>
          </w:rPr>
          <w:fldChar w:fldCharType="end"/>
        </w:r>
      </w:hyperlink>
    </w:p>
    <w:p w:rsidR="00774E2D" w:rsidRDefault="00774E2D">
      <w:pPr>
        <w:pStyle w:val="31"/>
        <w:rPr>
          <w:rFonts w:asciiTheme="minorHAnsi" w:eastAsiaTheme="minorEastAsia" w:hAnsiTheme="minorHAnsi" w:cstheme="minorBidi"/>
          <w:noProof/>
          <w:sz w:val="21"/>
          <w:szCs w:val="22"/>
        </w:rPr>
      </w:pPr>
      <w:hyperlink w:anchor="_Toc500672482" w:history="1">
        <w:r w:rsidRPr="00D169A5">
          <w:rPr>
            <w:rStyle w:val="ab"/>
            <w:noProof/>
          </w:rPr>
          <w:t xml:space="preserve">2.4.1 </w:t>
        </w:r>
        <w:r w:rsidRPr="00D169A5">
          <w:rPr>
            <w:rStyle w:val="ab"/>
            <w:noProof/>
          </w:rPr>
          <w:t>部分边获取</w:t>
        </w:r>
        <w:r>
          <w:rPr>
            <w:noProof/>
            <w:webHidden/>
          </w:rPr>
          <w:tab/>
        </w:r>
        <w:r>
          <w:rPr>
            <w:noProof/>
            <w:webHidden/>
          </w:rPr>
          <w:fldChar w:fldCharType="begin"/>
        </w:r>
        <w:r>
          <w:rPr>
            <w:noProof/>
            <w:webHidden/>
          </w:rPr>
          <w:instrText xml:space="preserve"> PAGEREF _Toc500672482 \h </w:instrText>
        </w:r>
        <w:r>
          <w:rPr>
            <w:noProof/>
            <w:webHidden/>
          </w:rPr>
        </w:r>
        <w:r>
          <w:rPr>
            <w:noProof/>
            <w:webHidden/>
          </w:rPr>
          <w:fldChar w:fldCharType="separate"/>
        </w:r>
        <w:r>
          <w:rPr>
            <w:noProof/>
            <w:webHidden/>
          </w:rPr>
          <w:t>6</w:t>
        </w:r>
        <w:r>
          <w:rPr>
            <w:noProof/>
            <w:webHidden/>
          </w:rPr>
          <w:fldChar w:fldCharType="end"/>
        </w:r>
      </w:hyperlink>
    </w:p>
    <w:p w:rsidR="00774E2D" w:rsidRDefault="00774E2D">
      <w:pPr>
        <w:pStyle w:val="31"/>
        <w:rPr>
          <w:rFonts w:asciiTheme="minorHAnsi" w:eastAsiaTheme="minorEastAsia" w:hAnsiTheme="minorHAnsi" w:cstheme="minorBidi"/>
          <w:noProof/>
          <w:sz w:val="21"/>
          <w:szCs w:val="22"/>
        </w:rPr>
      </w:pPr>
      <w:hyperlink w:anchor="_Toc500672483" w:history="1">
        <w:r w:rsidRPr="00D169A5">
          <w:rPr>
            <w:rStyle w:val="ab"/>
            <w:noProof/>
          </w:rPr>
          <w:t xml:space="preserve">2.4.2 </w:t>
        </w:r>
        <w:r w:rsidRPr="00D169A5">
          <w:rPr>
            <w:rStyle w:val="ab"/>
            <w:noProof/>
          </w:rPr>
          <w:t>边表请求合并</w:t>
        </w:r>
        <w:r>
          <w:rPr>
            <w:noProof/>
            <w:webHidden/>
          </w:rPr>
          <w:tab/>
        </w:r>
        <w:r>
          <w:rPr>
            <w:noProof/>
            <w:webHidden/>
          </w:rPr>
          <w:fldChar w:fldCharType="begin"/>
        </w:r>
        <w:r>
          <w:rPr>
            <w:noProof/>
            <w:webHidden/>
          </w:rPr>
          <w:instrText xml:space="preserve"> PAGEREF _Toc500672483 \h </w:instrText>
        </w:r>
        <w:r>
          <w:rPr>
            <w:noProof/>
            <w:webHidden/>
          </w:rPr>
        </w:r>
        <w:r>
          <w:rPr>
            <w:noProof/>
            <w:webHidden/>
          </w:rPr>
          <w:fldChar w:fldCharType="separate"/>
        </w:r>
        <w:r>
          <w:rPr>
            <w:noProof/>
            <w:webHidden/>
          </w:rPr>
          <w:t>6</w:t>
        </w:r>
        <w:r>
          <w:rPr>
            <w:noProof/>
            <w:webHidden/>
          </w:rPr>
          <w:fldChar w:fldCharType="end"/>
        </w:r>
      </w:hyperlink>
    </w:p>
    <w:p w:rsidR="00774E2D" w:rsidRDefault="00774E2D">
      <w:pPr>
        <w:pStyle w:val="31"/>
        <w:rPr>
          <w:rFonts w:asciiTheme="minorHAnsi" w:eastAsiaTheme="minorEastAsia" w:hAnsiTheme="minorHAnsi" w:cstheme="minorBidi"/>
          <w:noProof/>
          <w:sz w:val="21"/>
          <w:szCs w:val="22"/>
        </w:rPr>
      </w:pPr>
      <w:hyperlink w:anchor="_Toc500672484" w:history="1">
        <w:r w:rsidRPr="00D169A5">
          <w:rPr>
            <w:rStyle w:val="ab"/>
            <w:noProof/>
          </w:rPr>
          <w:t xml:space="preserve">2.4.3 </w:t>
        </w:r>
        <w:r w:rsidRPr="00D169A5">
          <w:rPr>
            <w:rStyle w:val="ab"/>
            <w:noProof/>
          </w:rPr>
          <w:t>节点程序调度</w:t>
        </w:r>
        <w:r>
          <w:rPr>
            <w:noProof/>
            <w:webHidden/>
          </w:rPr>
          <w:tab/>
        </w:r>
        <w:r>
          <w:rPr>
            <w:noProof/>
            <w:webHidden/>
          </w:rPr>
          <w:fldChar w:fldCharType="begin"/>
        </w:r>
        <w:r>
          <w:rPr>
            <w:noProof/>
            <w:webHidden/>
          </w:rPr>
          <w:instrText xml:space="preserve"> PAGEREF _Toc500672484 \h </w:instrText>
        </w:r>
        <w:r>
          <w:rPr>
            <w:noProof/>
            <w:webHidden/>
          </w:rPr>
        </w:r>
        <w:r>
          <w:rPr>
            <w:noProof/>
            <w:webHidden/>
          </w:rPr>
          <w:fldChar w:fldCharType="separate"/>
        </w:r>
        <w:r>
          <w:rPr>
            <w:noProof/>
            <w:webHidden/>
          </w:rPr>
          <w:t>6</w:t>
        </w:r>
        <w:r>
          <w:rPr>
            <w:noProof/>
            <w:webHidden/>
          </w:rPr>
          <w:fldChar w:fldCharType="end"/>
        </w:r>
      </w:hyperlink>
    </w:p>
    <w:p w:rsidR="00774E2D" w:rsidRDefault="00774E2D">
      <w:pPr>
        <w:pStyle w:val="31"/>
        <w:rPr>
          <w:rFonts w:asciiTheme="minorHAnsi" w:eastAsiaTheme="minorEastAsia" w:hAnsiTheme="minorHAnsi" w:cstheme="minorBidi"/>
          <w:noProof/>
          <w:sz w:val="21"/>
          <w:szCs w:val="22"/>
        </w:rPr>
      </w:pPr>
      <w:hyperlink w:anchor="_Toc500672485" w:history="1">
        <w:r w:rsidRPr="00D169A5">
          <w:rPr>
            <w:rStyle w:val="ab"/>
            <w:noProof/>
          </w:rPr>
          <w:t xml:space="preserve">2.4.4 </w:t>
        </w:r>
        <w:r w:rsidRPr="00D169A5">
          <w:rPr>
            <w:rStyle w:val="ab"/>
            <w:noProof/>
          </w:rPr>
          <w:t>分区的划分</w:t>
        </w:r>
        <w:r>
          <w:rPr>
            <w:noProof/>
            <w:webHidden/>
          </w:rPr>
          <w:tab/>
        </w:r>
        <w:r>
          <w:rPr>
            <w:noProof/>
            <w:webHidden/>
          </w:rPr>
          <w:fldChar w:fldCharType="begin"/>
        </w:r>
        <w:r>
          <w:rPr>
            <w:noProof/>
            <w:webHidden/>
          </w:rPr>
          <w:instrText xml:space="preserve"> PAGEREF _Toc500672485 \h </w:instrText>
        </w:r>
        <w:r>
          <w:rPr>
            <w:noProof/>
            <w:webHidden/>
          </w:rPr>
        </w:r>
        <w:r>
          <w:rPr>
            <w:noProof/>
            <w:webHidden/>
          </w:rPr>
          <w:fldChar w:fldCharType="separate"/>
        </w:r>
        <w:r>
          <w:rPr>
            <w:noProof/>
            <w:webHidden/>
          </w:rPr>
          <w:t>7</w:t>
        </w:r>
        <w:r>
          <w:rPr>
            <w:noProof/>
            <w:webHidden/>
          </w:rPr>
          <w:fldChar w:fldCharType="end"/>
        </w:r>
      </w:hyperlink>
    </w:p>
    <w:p w:rsidR="00774E2D" w:rsidRDefault="00774E2D">
      <w:pPr>
        <w:pStyle w:val="11"/>
        <w:tabs>
          <w:tab w:val="left" w:pos="480"/>
          <w:tab w:val="right" w:leader="dot" w:pos="8494"/>
        </w:tabs>
        <w:rPr>
          <w:rFonts w:asciiTheme="minorHAnsi" w:eastAsiaTheme="minorEastAsia" w:hAnsiTheme="minorHAnsi" w:cstheme="minorBidi"/>
          <w:noProof/>
          <w:sz w:val="21"/>
          <w:szCs w:val="22"/>
        </w:rPr>
      </w:pPr>
      <w:hyperlink w:anchor="_Toc500672486" w:history="1">
        <w:r w:rsidRPr="00D169A5">
          <w:rPr>
            <w:rStyle w:val="ab"/>
            <w:noProof/>
          </w:rPr>
          <w:t>3</w:t>
        </w:r>
        <w:r>
          <w:rPr>
            <w:rFonts w:asciiTheme="minorHAnsi" w:eastAsiaTheme="minorEastAsia" w:hAnsiTheme="minorHAnsi" w:cstheme="minorBidi"/>
            <w:noProof/>
            <w:sz w:val="21"/>
            <w:szCs w:val="22"/>
          </w:rPr>
          <w:tab/>
        </w:r>
        <w:r w:rsidRPr="00D169A5">
          <w:rPr>
            <w:rStyle w:val="ab"/>
            <w:noProof/>
          </w:rPr>
          <w:t>性能</w:t>
        </w:r>
        <w:r>
          <w:rPr>
            <w:noProof/>
            <w:webHidden/>
          </w:rPr>
          <w:tab/>
        </w:r>
        <w:r>
          <w:rPr>
            <w:noProof/>
            <w:webHidden/>
          </w:rPr>
          <w:fldChar w:fldCharType="begin"/>
        </w:r>
        <w:r>
          <w:rPr>
            <w:noProof/>
            <w:webHidden/>
          </w:rPr>
          <w:instrText xml:space="preserve"> PAGEREF _Toc500672486 \h </w:instrText>
        </w:r>
        <w:r>
          <w:rPr>
            <w:noProof/>
            <w:webHidden/>
          </w:rPr>
        </w:r>
        <w:r>
          <w:rPr>
            <w:noProof/>
            <w:webHidden/>
          </w:rPr>
          <w:fldChar w:fldCharType="separate"/>
        </w:r>
        <w:r>
          <w:rPr>
            <w:noProof/>
            <w:webHidden/>
          </w:rPr>
          <w:t>8</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87" w:history="1">
        <w:r w:rsidRPr="00D169A5">
          <w:rPr>
            <w:rStyle w:val="ab"/>
            <w:noProof/>
          </w:rPr>
          <w:t xml:space="preserve">3.1 </w:t>
        </w:r>
        <w:r w:rsidRPr="00D169A5">
          <w:rPr>
            <w:rStyle w:val="ab"/>
            <w:noProof/>
          </w:rPr>
          <w:t>与自身的纯内存版本比较</w:t>
        </w:r>
        <w:r>
          <w:rPr>
            <w:noProof/>
            <w:webHidden/>
          </w:rPr>
          <w:tab/>
        </w:r>
        <w:r>
          <w:rPr>
            <w:noProof/>
            <w:webHidden/>
          </w:rPr>
          <w:fldChar w:fldCharType="begin"/>
        </w:r>
        <w:r>
          <w:rPr>
            <w:noProof/>
            <w:webHidden/>
          </w:rPr>
          <w:instrText xml:space="preserve"> PAGEREF _Toc500672487 \h </w:instrText>
        </w:r>
        <w:r>
          <w:rPr>
            <w:noProof/>
            <w:webHidden/>
          </w:rPr>
        </w:r>
        <w:r>
          <w:rPr>
            <w:noProof/>
            <w:webHidden/>
          </w:rPr>
          <w:fldChar w:fldCharType="separate"/>
        </w:r>
        <w:r>
          <w:rPr>
            <w:noProof/>
            <w:webHidden/>
          </w:rPr>
          <w:t>8</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88" w:history="1">
        <w:r w:rsidRPr="00D169A5">
          <w:rPr>
            <w:rStyle w:val="ab"/>
            <w:noProof/>
          </w:rPr>
          <w:t xml:space="preserve">3.2 </w:t>
        </w:r>
        <w:r w:rsidRPr="00D169A5">
          <w:rPr>
            <w:rStyle w:val="ab"/>
            <w:noProof/>
          </w:rPr>
          <w:t>其它内存图引擎比较</w:t>
        </w:r>
        <w:r>
          <w:rPr>
            <w:noProof/>
            <w:webHidden/>
          </w:rPr>
          <w:tab/>
        </w:r>
        <w:r>
          <w:rPr>
            <w:noProof/>
            <w:webHidden/>
          </w:rPr>
          <w:fldChar w:fldCharType="begin"/>
        </w:r>
        <w:r>
          <w:rPr>
            <w:noProof/>
            <w:webHidden/>
          </w:rPr>
          <w:instrText xml:space="preserve"> PAGEREF _Toc500672488 \h </w:instrText>
        </w:r>
        <w:r>
          <w:rPr>
            <w:noProof/>
            <w:webHidden/>
          </w:rPr>
        </w:r>
        <w:r>
          <w:rPr>
            <w:noProof/>
            <w:webHidden/>
          </w:rPr>
          <w:fldChar w:fldCharType="separate"/>
        </w:r>
        <w:r>
          <w:rPr>
            <w:noProof/>
            <w:webHidden/>
          </w:rPr>
          <w:t>8</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89" w:history="1">
        <w:r w:rsidRPr="00D169A5">
          <w:rPr>
            <w:rStyle w:val="ab"/>
            <w:noProof/>
          </w:rPr>
          <w:t xml:space="preserve">3.3 </w:t>
        </w:r>
        <w:r w:rsidRPr="00D169A5">
          <w:rPr>
            <w:rStyle w:val="ab"/>
            <w:noProof/>
          </w:rPr>
          <w:t>其它外存图引擎比较</w:t>
        </w:r>
        <w:r>
          <w:rPr>
            <w:noProof/>
            <w:webHidden/>
          </w:rPr>
          <w:tab/>
        </w:r>
        <w:r>
          <w:rPr>
            <w:noProof/>
            <w:webHidden/>
          </w:rPr>
          <w:fldChar w:fldCharType="begin"/>
        </w:r>
        <w:r>
          <w:rPr>
            <w:noProof/>
            <w:webHidden/>
          </w:rPr>
          <w:instrText xml:space="preserve"> PAGEREF _Toc500672489 \h </w:instrText>
        </w:r>
        <w:r>
          <w:rPr>
            <w:noProof/>
            <w:webHidden/>
          </w:rPr>
        </w:r>
        <w:r>
          <w:rPr>
            <w:noProof/>
            <w:webHidden/>
          </w:rPr>
          <w:fldChar w:fldCharType="separate"/>
        </w:r>
        <w:r>
          <w:rPr>
            <w:noProof/>
            <w:webHidden/>
          </w:rPr>
          <w:t>9</w:t>
        </w:r>
        <w:r>
          <w:rPr>
            <w:noProof/>
            <w:webHidden/>
          </w:rPr>
          <w:fldChar w:fldCharType="end"/>
        </w:r>
      </w:hyperlink>
    </w:p>
    <w:p w:rsidR="00774E2D" w:rsidRDefault="00774E2D">
      <w:pPr>
        <w:pStyle w:val="11"/>
        <w:tabs>
          <w:tab w:val="left" w:pos="480"/>
          <w:tab w:val="right" w:leader="dot" w:pos="8494"/>
        </w:tabs>
        <w:rPr>
          <w:rFonts w:asciiTheme="minorHAnsi" w:eastAsiaTheme="minorEastAsia" w:hAnsiTheme="minorHAnsi" w:cstheme="minorBidi"/>
          <w:noProof/>
          <w:sz w:val="21"/>
          <w:szCs w:val="22"/>
        </w:rPr>
      </w:pPr>
      <w:hyperlink w:anchor="_Toc500672490" w:history="1">
        <w:r w:rsidRPr="00D169A5">
          <w:rPr>
            <w:rStyle w:val="ab"/>
            <w:noProof/>
          </w:rPr>
          <w:t>4</w:t>
        </w:r>
        <w:r>
          <w:rPr>
            <w:rFonts w:asciiTheme="minorHAnsi" w:eastAsiaTheme="minorEastAsia" w:hAnsiTheme="minorHAnsi" w:cstheme="minorBidi"/>
            <w:noProof/>
            <w:sz w:val="21"/>
            <w:szCs w:val="22"/>
          </w:rPr>
          <w:tab/>
        </w:r>
        <w:r w:rsidRPr="00D169A5">
          <w:rPr>
            <w:rStyle w:val="ab"/>
            <w:noProof/>
          </w:rPr>
          <w:t>我的思考</w:t>
        </w:r>
        <w:r>
          <w:rPr>
            <w:noProof/>
            <w:webHidden/>
          </w:rPr>
          <w:tab/>
        </w:r>
        <w:r>
          <w:rPr>
            <w:noProof/>
            <w:webHidden/>
          </w:rPr>
          <w:fldChar w:fldCharType="begin"/>
        </w:r>
        <w:r>
          <w:rPr>
            <w:noProof/>
            <w:webHidden/>
          </w:rPr>
          <w:instrText xml:space="preserve"> PAGEREF _Toc500672490 \h </w:instrText>
        </w:r>
        <w:r>
          <w:rPr>
            <w:noProof/>
            <w:webHidden/>
          </w:rPr>
        </w:r>
        <w:r>
          <w:rPr>
            <w:noProof/>
            <w:webHidden/>
          </w:rPr>
          <w:fldChar w:fldCharType="separate"/>
        </w:r>
        <w:r>
          <w:rPr>
            <w:noProof/>
            <w:webHidden/>
          </w:rPr>
          <w:t>11</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91" w:history="1">
        <w:r w:rsidRPr="00D169A5">
          <w:rPr>
            <w:rStyle w:val="ab"/>
            <w:noProof/>
          </w:rPr>
          <w:t>4.1 FlashGraph</w:t>
        </w:r>
        <w:r w:rsidRPr="00D169A5">
          <w:rPr>
            <w:rStyle w:val="ab"/>
            <w:noProof/>
          </w:rPr>
          <w:t>线程模型可能存在的问题和改进思路</w:t>
        </w:r>
        <w:r>
          <w:rPr>
            <w:noProof/>
            <w:webHidden/>
          </w:rPr>
          <w:tab/>
        </w:r>
        <w:r>
          <w:rPr>
            <w:noProof/>
            <w:webHidden/>
          </w:rPr>
          <w:fldChar w:fldCharType="begin"/>
        </w:r>
        <w:r>
          <w:rPr>
            <w:noProof/>
            <w:webHidden/>
          </w:rPr>
          <w:instrText xml:space="preserve"> PAGEREF _Toc500672491 \h </w:instrText>
        </w:r>
        <w:r>
          <w:rPr>
            <w:noProof/>
            <w:webHidden/>
          </w:rPr>
        </w:r>
        <w:r>
          <w:rPr>
            <w:noProof/>
            <w:webHidden/>
          </w:rPr>
          <w:fldChar w:fldCharType="separate"/>
        </w:r>
        <w:r>
          <w:rPr>
            <w:noProof/>
            <w:webHidden/>
          </w:rPr>
          <w:t>11</w:t>
        </w:r>
        <w:r>
          <w:rPr>
            <w:noProof/>
            <w:webHidden/>
          </w:rPr>
          <w:fldChar w:fldCharType="end"/>
        </w:r>
      </w:hyperlink>
    </w:p>
    <w:p w:rsidR="00774E2D" w:rsidRDefault="00774E2D">
      <w:pPr>
        <w:pStyle w:val="21"/>
        <w:rPr>
          <w:rFonts w:asciiTheme="minorHAnsi" w:eastAsiaTheme="minorEastAsia" w:hAnsiTheme="minorHAnsi" w:cstheme="minorBidi"/>
          <w:noProof/>
          <w:sz w:val="21"/>
          <w:szCs w:val="22"/>
        </w:rPr>
      </w:pPr>
      <w:hyperlink w:anchor="_Toc500672492" w:history="1">
        <w:r w:rsidRPr="00D169A5">
          <w:rPr>
            <w:rStyle w:val="ab"/>
            <w:noProof/>
          </w:rPr>
          <w:t xml:space="preserve">4.2 </w:t>
        </w:r>
        <w:r w:rsidRPr="00D169A5">
          <w:rPr>
            <w:rStyle w:val="ab"/>
            <w:noProof/>
          </w:rPr>
          <w:t>基于异构计算的节点程序执行模型的可行性</w:t>
        </w:r>
        <w:r>
          <w:rPr>
            <w:noProof/>
            <w:webHidden/>
          </w:rPr>
          <w:tab/>
        </w:r>
        <w:r>
          <w:rPr>
            <w:noProof/>
            <w:webHidden/>
          </w:rPr>
          <w:fldChar w:fldCharType="begin"/>
        </w:r>
        <w:r>
          <w:rPr>
            <w:noProof/>
            <w:webHidden/>
          </w:rPr>
          <w:instrText xml:space="preserve"> PAGEREF _Toc500672492 \h </w:instrText>
        </w:r>
        <w:r>
          <w:rPr>
            <w:noProof/>
            <w:webHidden/>
          </w:rPr>
        </w:r>
        <w:r>
          <w:rPr>
            <w:noProof/>
            <w:webHidden/>
          </w:rPr>
          <w:fldChar w:fldCharType="separate"/>
        </w:r>
        <w:r>
          <w:rPr>
            <w:noProof/>
            <w:webHidden/>
          </w:rPr>
          <w:t>11</w:t>
        </w:r>
        <w:r>
          <w:rPr>
            <w:noProof/>
            <w:webHidden/>
          </w:rPr>
          <w:fldChar w:fldCharType="end"/>
        </w:r>
      </w:hyperlink>
    </w:p>
    <w:p w:rsidR="009274E3" w:rsidRDefault="00517F92"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76616F">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134" w:left="1701" w:header="851" w:footer="992" w:gutter="0"/>
          <w:cols w:space="425"/>
          <w:docGrid w:type="lines" w:linePitch="312"/>
        </w:sectPr>
      </w:pPr>
    </w:p>
    <w:p w:rsidR="00846D64" w:rsidRDefault="00AD2ED7" w:rsidP="00727555">
      <w:pPr>
        <w:pStyle w:val="1"/>
        <w:spacing w:before="260" w:after="163"/>
      </w:pPr>
      <w:bookmarkStart w:id="2" w:name="_Toc500672474"/>
      <w:r>
        <w:lastRenderedPageBreak/>
        <w:t>引言</w:t>
      </w:r>
      <w:bookmarkEnd w:id="2"/>
    </w:p>
    <w:p w:rsidR="00725AF7" w:rsidRDefault="00725AF7" w:rsidP="00725AF7">
      <w:pPr>
        <w:pStyle w:val="a0"/>
        <w:ind w:firstLine="480"/>
      </w:pPr>
      <w:r>
        <w:rPr>
          <w:rFonts w:hint="eastAsia"/>
        </w:rPr>
        <w:t>大规模图的分析已经成为学术界和工业界一个重要的计算问题，例如，</w:t>
      </w:r>
      <w:r>
        <w:rPr>
          <w:rFonts w:hint="eastAsia"/>
        </w:rPr>
        <w:t>Facebook</w:t>
      </w:r>
      <w:r>
        <w:rPr>
          <w:rFonts w:hint="eastAsia"/>
        </w:rPr>
        <w:t>中的社交图有数十亿的节点，而今天整个互联网、未来整个物联网的连接图的规模还会更加令人瞠目结舌。</w:t>
      </w:r>
      <w:r w:rsidR="00A4358E">
        <w:rPr>
          <w:rFonts w:hint="eastAsia"/>
          <w:b/>
        </w:rPr>
        <w:t>可见，这篇论文讨论的问题贴切的迎合了海量数据存储的热门话题</w:t>
      </w:r>
      <w:r w:rsidR="00DD2AE4">
        <w:rPr>
          <w:rFonts w:hint="eastAsia"/>
          <w:b/>
        </w:rPr>
        <w:t>——在数据爆炸增长的今天，如何</w:t>
      </w:r>
      <w:r w:rsidR="001958F7">
        <w:rPr>
          <w:rFonts w:hint="eastAsia"/>
          <w:b/>
        </w:rPr>
        <w:t>利用已有的存储介质，</w:t>
      </w:r>
      <w:r w:rsidR="003C3CD3">
        <w:rPr>
          <w:rFonts w:hint="eastAsia"/>
          <w:b/>
        </w:rPr>
        <w:t>设计</w:t>
      </w:r>
      <w:r w:rsidR="000352F6">
        <w:rPr>
          <w:rFonts w:hint="eastAsia"/>
          <w:b/>
        </w:rPr>
        <w:t>高可靠、</w:t>
      </w:r>
      <w:r w:rsidR="003C3CD3">
        <w:rPr>
          <w:rFonts w:hint="eastAsia"/>
          <w:b/>
        </w:rPr>
        <w:t>高容量、高性能的存储系统</w:t>
      </w:r>
      <w:r w:rsidR="00E52A60">
        <w:rPr>
          <w:rFonts w:hint="eastAsia"/>
          <w:b/>
        </w:rPr>
        <w:t>？</w:t>
      </w:r>
    </w:p>
    <w:p w:rsidR="00725AF7" w:rsidRDefault="00725AF7" w:rsidP="00725AF7">
      <w:pPr>
        <w:pStyle w:val="a0"/>
        <w:ind w:firstLine="480"/>
      </w:pPr>
      <w:r>
        <w:rPr>
          <w:rFonts w:hint="eastAsia"/>
        </w:rPr>
        <w:t>正如我们在数据结构课程中了解的，图的一个简单的边遍历就包含了大量随机、不可预测的</w:t>
      </w:r>
      <w:r>
        <w:rPr>
          <w:rFonts w:hint="eastAsia"/>
        </w:rPr>
        <w:t>IO</w:t>
      </w:r>
      <w:r>
        <w:rPr>
          <w:rFonts w:hint="eastAsia"/>
        </w:rPr>
        <w:t>，由此可见，</w:t>
      </w:r>
      <w:proofErr w:type="gramStart"/>
      <w:r>
        <w:rPr>
          <w:rFonts w:hint="eastAsia"/>
        </w:rPr>
        <w:t>图其实</w:t>
      </w:r>
      <w:proofErr w:type="gramEnd"/>
      <w:r>
        <w:rPr>
          <w:rFonts w:hint="eastAsia"/>
        </w:rPr>
        <w:t>不太适合利用分治的思想进行优化。尽管如此，对于上述规模的图的处理仍然只有通过</w:t>
      </w:r>
      <w:r w:rsidR="00130B79">
        <w:rPr>
          <w:rFonts w:hint="eastAsia"/>
        </w:rPr>
        <w:t>划分给</w:t>
      </w:r>
      <w:r>
        <w:rPr>
          <w:rFonts w:hint="eastAsia"/>
        </w:rPr>
        <w:t>多台计算机共同完成，主要原因仍然是一台计算机难以胜任对整个</w:t>
      </w:r>
      <w:proofErr w:type="gramStart"/>
      <w:r>
        <w:rPr>
          <w:rFonts w:hint="eastAsia"/>
        </w:rPr>
        <w:t>图结构</w:t>
      </w:r>
      <w:proofErr w:type="gramEnd"/>
      <w:r>
        <w:rPr>
          <w:rFonts w:hint="eastAsia"/>
        </w:rPr>
        <w:t>的存储。传统的</w:t>
      </w:r>
      <w:proofErr w:type="gramStart"/>
      <w:r>
        <w:rPr>
          <w:rFonts w:hint="eastAsia"/>
        </w:rPr>
        <w:t>图处理</w:t>
      </w:r>
      <w:proofErr w:type="gramEnd"/>
      <w:r>
        <w:rPr>
          <w:rFonts w:hint="eastAsia"/>
        </w:rPr>
        <w:t>引擎通常包含了一下三个方面的要素：将图分割后存储在不同的计算节点的内存；算法的并行化；通过分布式共享内存或者消息机制进行通信。使用内存存储</w:t>
      </w:r>
      <w:proofErr w:type="gramStart"/>
      <w:r>
        <w:rPr>
          <w:rFonts w:hint="eastAsia"/>
        </w:rPr>
        <w:t>图相对</w:t>
      </w:r>
      <w:proofErr w:type="gramEnd"/>
      <w:r>
        <w:rPr>
          <w:rFonts w:hint="eastAsia"/>
        </w:rPr>
        <w:t>于磁盘而言的确减少了访问延迟，但对不同计算机间、图的不同分块间的互相访问，又对网络性能提出了相当高的要求，而且价格不菲。</w:t>
      </w:r>
    </w:p>
    <w:p w:rsidR="00725AF7" w:rsidRDefault="00725AF7" w:rsidP="00725AF7">
      <w:pPr>
        <w:pStyle w:val="a0"/>
        <w:ind w:firstLine="480"/>
      </w:pPr>
      <w:r>
        <w:rPr>
          <w:rFonts w:hint="eastAsia"/>
        </w:rPr>
        <w:t>因此，近期的研究又将重心转移到了面向磁盘的图存储上，针对磁盘存储的特性做出了很多改进，例如来消除随机</w:t>
      </w:r>
      <w:r>
        <w:rPr>
          <w:rFonts w:hint="eastAsia"/>
        </w:rPr>
        <w:t>IO</w:t>
      </w:r>
      <w:r>
        <w:rPr>
          <w:rFonts w:hint="eastAsia"/>
        </w:rPr>
        <w:t>、尽可能地实现顺序访问，但是相对于纯内存系统之间性能差异依然十分明显。</w:t>
      </w:r>
    </w:p>
    <w:p w:rsidR="00E833C1" w:rsidRDefault="00725AF7" w:rsidP="0064678A">
      <w:pPr>
        <w:pStyle w:val="a0"/>
        <w:ind w:firstLineChars="0" w:firstLine="420"/>
      </w:pPr>
      <w:r>
        <w:rPr>
          <w:rFonts w:hint="eastAsia"/>
        </w:rPr>
        <w:t>既然内存速度快、容量小，外存容量大、速度次之，那么结合两者优势来实现图的存储呢？</w:t>
      </w:r>
      <w:r w:rsidRPr="00ED2F74">
        <w:rPr>
          <w:rFonts w:hint="eastAsia"/>
          <w:b/>
        </w:rPr>
        <w:t>在海量数据存储</w:t>
      </w:r>
      <w:r w:rsidR="005C2E18">
        <w:rPr>
          <w:rFonts w:hint="eastAsia"/>
          <w:b/>
        </w:rPr>
        <w:t>课程</w:t>
      </w:r>
      <w:r w:rsidRPr="00ED2F74">
        <w:rPr>
          <w:rFonts w:hint="eastAsia"/>
          <w:b/>
        </w:rPr>
        <w:t>上，我想起了何老师为我们展示了计算机存储系统速度和容量的分层模型</w:t>
      </w:r>
      <w:r w:rsidR="0030107B">
        <w:rPr>
          <w:rFonts w:hint="eastAsia"/>
          <w:b/>
        </w:rPr>
        <w:t>，如表</w:t>
      </w:r>
      <w:r w:rsidR="0030107B">
        <w:rPr>
          <w:rFonts w:hint="eastAsia"/>
          <w:b/>
        </w:rPr>
        <w:t>1-</w:t>
      </w:r>
      <w:r w:rsidR="0030107B">
        <w:rPr>
          <w:b/>
        </w:rPr>
        <w:t>1</w:t>
      </w:r>
      <w:r w:rsidR="0030107B">
        <w:rPr>
          <w:b/>
        </w:rPr>
        <w:t>所示</w:t>
      </w:r>
      <w:r w:rsidRPr="00ED2F74">
        <w:rPr>
          <w:rFonts w:hint="eastAsia"/>
          <w:b/>
        </w:rPr>
        <w:t>：</w:t>
      </w:r>
      <w:r w:rsidR="00372BC2">
        <w:t xml:space="preserve"> </w:t>
      </w:r>
    </w:p>
    <w:p w:rsidR="00E833C1" w:rsidRPr="0064678A" w:rsidRDefault="00E833C1" w:rsidP="00E833C1">
      <w:pPr>
        <w:pStyle w:val="a0"/>
        <w:ind w:firstLineChars="0" w:firstLine="0"/>
        <w:jc w:val="center"/>
        <w:rPr>
          <w:rFonts w:ascii="黑体" w:eastAsia="黑体" w:hAnsi="黑体"/>
        </w:rPr>
      </w:pPr>
      <w:r w:rsidRPr="0064678A">
        <w:rPr>
          <w:rFonts w:ascii="黑体" w:eastAsia="黑体" w:hAnsi="黑体" w:hint="eastAsia"/>
        </w:rPr>
        <w:t>表</w:t>
      </w:r>
      <w:r w:rsidR="00E01836">
        <w:rPr>
          <w:rFonts w:ascii="黑体" w:eastAsia="黑体" w:hAnsi="黑体"/>
        </w:rPr>
        <w:t>1</w:t>
      </w:r>
      <w:r w:rsidRPr="0064678A">
        <w:rPr>
          <w:rFonts w:ascii="黑体" w:eastAsia="黑体" w:hAnsi="黑体" w:hint="eastAsia"/>
        </w:rPr>
        <w:t>.1</w:t>
      </w:r>
      <w:r w:rsidRPr="0064678A">
        <w:rPr>
          <w:rFonts w:ascii="黑体" w:eastAsia="黑体" w:hAnsi="黑体" w:hint="eastAsia"/>
        </w:rPr>
        <w:tab/>
      </w:r>
      <w:r w:rsidR="0064678A">
        <w:rPr>
          <w:rFonts w:ascii="黑体" w:eastAsia="黑体" w:hAnsi="黑体" w:hint="eastAsia"/>
        </w:rPr>
        <w:t>计算机存储设备的分层模型</w:t>
      </w:r>
    </w:p>
    <w:tbl>
      <w:tblPr>
        <w:tblStyle w:val="ac"/>
        <w:tblW w:w="0" w:type="auto"/>
        <w:jc w:val="center"/>
        <w:tblLook w:val="04A0" w:firstRow="1" w:lastRow="0" w:firstColumn="1" w:lastColumn="0" w:noHBand="0" w:noVBand="1"/>
      </w:tblPr>
      <w:tblGrid>
        <w:gridCol w:w="1356"/>
        <w:gridCol w:w="878"/>
        <w:gridCol w:w="878"/>
      </w:tblGrid>
      <w:tr w:rsidR="000F1BD7" w:rsidRPr="0011378B" w:rsidTr="008F3DF6">
        <w:trPr>
          <w:jc w:val="center"/>
        </w:trPr>
        <w:tc>
          <w:tcPr>
            <w:tcW w:w="1356" w:type="dxa"/>
          </w:tcPr>
          <w:p w:rsidR="000F1BD7" w:rsidRPr="0011378B" w:rsidRDefault="000F1BD7" w:rsidP="008F3DF6">
            <w:pPr>
              <w:rPr>
                <w:rFonts w:ascii="黑体" w:eastAsia="黑体" w:hAnsi="黑体"/>
                <w:sz w:val="21"/>
                <w:szCs w:val="21"/>
              </w:rPr>
            </w:pPr>
            <w:r w:rsidRPr="0011378B">
              <w:rPr>
                <w:rFonts w:ascii="黑体" w:eastAsia="黑体" w:hAnsi="黑体" w:hint="eastAsia"/>
                <w:sz w:val="21"/>
                <w:szCs w:val="21"/>
              </w:rPr>
              <w:t>存储设备</w:t>
            </w:r>
          </w:p>
        </w:tc>
        <w:tc>
          <w:tcPr>
            <w:tcW w:w="878" w:type="dxa"/>
          </w:tcPr>
          <w:p w:rsidR="000F1BD7" w:rsidRPr="0011378B" w:rsidRDefault="000F1BD7" w:rsidP="008F3DF6">
            <w:pPr>
              <w:rPr>
                <w:rFonts w:ascii="黑体" w:eastAsia="黑体" w:hAnsi="黑体"/>
                <w:sz w:val="21"/>
                <w:szCs w:val="21"/>
              </w:rPr>
            </w:pPr>
            <w:r w:rsidRPr="0011378B">
              <w:rPr>
                <w:rFonts w:ascii="黑体" w:eastAsia="黑体" w:hAnsi="黑体" w:hint="eastAsia"/>
                <w:sz w:val="21"/>
                <w:szCs w:val="21"/>
              </w:rPr>
              <w:t>速度</w:t>
            </w:r>
          </w:p>
        </w:tc>
        <w:tc>
          <w:tcPr>
            <w:tcW w:w="878" w:type="dxa"/>
          </w:tcPr>
          <w:p w:rsidR="000F1BD7" w:rsidRPr="0011378B" w:rsidRDefault="000F1BD7" w:rsidP="008F3DF6">
            <w:pPr>
              <w:rPr>
                <w:rFonts w:ascii="黑体" w:eastAsia="黑体" w:hAnsi="黑体"/>
                <w:sz w:val="21"/>
                <w:szCs w:val="21"/>
              </w:rPr>
            </w:pPr>
            <w:r w:rsidRPr="0011378B">
              <w:rPr>
                <w:rFonts w:ascii="黑体" w:eastAsia="黑体" w:hAnsi="黑体" w:hint="eastAsia"/>
                <w:sz w:val="21"/>
                <w:szCs w:val="21"/>
              </w:rPr>
              <w:t>容量</w:t>
            </w:r>
          </w:p>
        </w:tc>
      </w:tr>
      <w:tr w:rsidR="000F1BD7" w:rsidRPr="000F1BD7" w:rsidTr="008F3DF6">
        <w:trPr>
          <w:jc w:val="center"/>
        </w:trPr>
        <w:tc>
          <w:tcPr>
            <w:tcW w:w="1356" w:type="dxa"/>
          </w:tcPr>
          <w:p w:rsidR="000F1BD7" w:rsidRPr="000F1BD7" w:rsidRDefault="000F1BD7" w:rsidP="008F3DF6">
            <w:pPr>
              <w:rPr>
                <w:rFonts w:asciiTheme="minorEastAsia" w:hAnsiTheme="minorEastAsia"/>
                <w:sz w:val="21"/>
                <w:szCs w:val="21"/>
              </w:rPr>
            </w:pPr>
            <w:r w:rsidRPr="000F1BD7">
              <w:rPr>
                <w:rFonts w:asciiTheme="minorEastAsia" w:hAnsiTheme="minorEastAsia"/>
                <w:sz w:val="21"/>
                <w:szCs w:val="21"/>
              </w:rPr>
              <w:t>CPU缓存</w:t>
            </w:r>
          </w:p>
        </w:tc>
        <w:tc>
          <w:tcPr>
            <w:tcW w:w="878" w:type="dxa"/>
          </w:tcPr>
          <w:p w:rsidR="000F1BD7" w:rsidRPr="000F1BD7" w:rsidRDefault="000F1BD7" w:rsidP="008F3DF6">
            <w:pPr>
              <w:rPr>
                <w:rFonts w:asciiTheme="minorEastAsia" w:hAnsiTheme="minorEastAsia"/>
                <w:sz w:val="21"/>
                <w:szCs w:val="21"/>
              </w:rPr>
            </w:pPr>
            <w:r w:rsidRPr="000F1BD7">
              <w:rPr>
                <w:rFonts w:asciiTheme="minorEastAsia" w:hAnsiTheme="minorEastAsia" w:hint="eastAsia"/>
                <w:sz w:val="21"/>
                <w:szCs w:val="21"/>
              </w:rPr>
              <w:t>很快</w:t>
            </w:r>
          </w:p>
        </w:tc>
        <w:tc>
          <w:tcPr>
            <w:tcW w:w="878" w:type="dxa"/>
          </w:tcPr>
          <w:p w:rsidR="000F1BD7" w:rsidRPr="000F1BD7" w:rsidRDefault="000F1BD7" w:rsidP="008F3DF6">
            <w:pPr>
              <w:rPr>
                <w:rFonts w:asciiTheme="minorEastAsia" w:hAnsiTheme="minorEastAsia"/>
                <w:sz w:val="21"/>
                <w:szCs w:val="21"/>
              </w:rPr>
            </w:pPr>
            <w:r w:rsidRPr="000F1BD7">
              <w:rPr>
                <w:rFonts w:asciiTheme="minorEastAsia" w:hAnsiTheme="minorEastAsia" w:hint="eastAsia"/>
                <w:sz w:val="21"/>
                <w:szCs w:val="21"/>
              </w:rPr>
              <w:t>很小</w:t>
            </w:r>
          </w:p>
        </w:tc>
      </w:tr>
      <w:tr w:rsidR="000F1BD7" w:rsidRPr="000F1BD7" w:rsidTr="008F3DF6">
        <w:trPr>
          <w:jc w:val="center"/>
        </w:trPr>
        <w:tc>
          <w:tcPr>
            <w:tcW w:w="1356" w:type="dxa"/>
          </w:tcPr>
          <w:p w:rsidR="000F1BD7" w:rsidRPr="000F1BD7" w:rsidRDefault="000F1BD7" w:rsidP="008F3DF6">
            <w:pPr>
              <w:rPr>
                <w:rFonts w:asciiTheme="minorEastAsia" w:hAnsiTheme="minorEastAsia"/>
                <w:sz w:val="21"/>
                <w:szCs w:val="21"/>
              </w:rPr>
            </w:pPr>
            <w:r w:rsidRPr="000F1BD7">
              <w:rPr>
                <w:rFonts w:asciiTheme="minorEastAsia" w:hAnsiTheme="minorEastAsia"/>
                <w:sz w:val="21"/>
                <w:szCs w:val="21"/>
              </w:rPr>
              <w:t>内存</w:t>
            </w:r>
          </w:p>
        </w:tc>
        <w:tc>
          <w:tcPr>
            <w:tcW w:w="878" w:type="dxa"/>
          </w:tcPr>
          <w:p w:rsidR="000F1BD7" w:rsidRPr="000F1BD7" w:rsidRDefault="000F1BD7" w:rsidP="008F3DF6">
            <w:pPr>
              <w:rPr>
                <w:rFonts w:asciiTheme="minorEastAsia" w:hAnsiTheme="minorEastAsia"/>
                <w:sz w:val="21"/>
                <w:szCs w:val="21"/>
              </w:rPr>
            </w:pPr>
            <w:r w:rsidRPr="000F1BD7">
              <w:rPr>
                <w:rFonts w:asciiTheme="minorEastAsia" w:hAnsiTheme="minorEastAsia" w:hint="eastAsia"/>
                <w:sz w:val="21"/>
                <w:szCs w:val="21"/>
              </w:rPr>
              <w:t>快</w:t>
            </w:r>
          </w:p>
        </w:tc>
        <w:tc>
          <w:tcPr>
            <w:tcW w:w="878" w:type="dxa"/>
          </w:tcPr>
          <w:p w:rsidR="000F1BD7" w:rsidRPr="000F1BD7" w:rsidRDefault="000F1BD7" w:rsidP="008F3DF6">
            <w:pPr>
              <w:rPr>
                <w:rFonts w:asciiTheme="minorEastAsia" w:hAnsiTheme="minorEastAsia"/>
                <w:sz w:val="21"/>
                <w:szCs w:val="21"/>
              </w:rPr>
            </w:pPr>
            <w:r w:rsidRPr="000F1BD7">
              <w:rPr>
                <w:rFonts w:asciiTheme="minorEastAsia" w:hAnsiTheme="minorEastAsia" w:hint="eastAsia"/>
                <w:sz w:val="21"/>
                <w:szCs w:val="21"/>
              </w:rPr>
              <w:t>小</w:t>
            </w:r>
          </w:p>
        </w:tc>
      </w:tr>
      <w:tr w:rsidR="000F1BD7" w:rsidRPr="000F1BD7" w:rsidTr="008F3DF6">
        <w:trPr>
          <w:jc w:val="center"/>
        </w:trPr>
        <w:tc>
          <w:tcPr>
            <w:tcW w:w="1356" w:type="dxa"/>
          </w:tcPr>
          <w:p w:rsidR="000F1BD7" w:rsidRPr="000F1BD7" w:rsidRDefault="000F1BD7" w:rsidP="008F3DF6">
            <w:pPr>
              <w:rPr>
                <w:rFonts w:asciiTheme="minorEastAsia" w:hAnsiTheme="minorEastAsia"/>
                <w:sz w:val="21"/>
                <w:szCs w:val="21"/>
              </w:rPr>
            </w:pPr>
            <w:r w:rsidRPr="000F1BD7">
              <w:rPr>
                <w:rFonts w:asciiTheme="minorEastAsia" w:hAnsiTheme="minorEastAsia"/>
                <w:sz w:val="21"/>
                <w:szCs w:val="21"/>
              </w:rPr>
              <w:t>外存</w:t>
            </w:r>
          </w:p>
        </w:tc>
        <w:tc>
          <w:tcPr>
            <w:tcW w:w="878" w:type="dxa"/>
          </w:tcPr>
          <w:p w:rsidR="000F1BD7" w:rsidRPr="000F1BD7" w:rsidRDefault="000F1BD7" w:rsidP="008F3DF6">
            <w:pPr>
              <w:rPr>
                <w:rFonts w:asciiTheme="minorEastAsia" w:hAnsiTheme="minorEastAsia"/>
                <w:sz w:val="21"/>
                <w:szCs w:val="21"/>
              </w:rPr>
            </w:pPr>
            <w:r w:rsidRPr="000F1BD7">
              <w:rPr>
                <w:rFonts w:asciiTheme="minorEastAsia" w:hAnsiTheme="minorEastAsia" w:hint="eastAsia"/>
                <w:sz w:val="21"/>
                <w:szCs w:val="21"/>
              </w:rPr>
              <w:t>慢</w:t>
            </w:r>
          </w:p>
        </w:tc>
        <w:tc>
          <w:tcPr>
            <w:tcW w:w="878" w:type="dxa"/>
          </w:tcPr>
          <w:p w:rsidR="000F1BD7" w:rsidRPr="000F1BD7" w:rsidRDefault="000F1BD7" w:rsidP="008F3DF6">
            <w:pPr>
              <w:rPr>
                <w:rFonts w:asciiTheme="minorEastAsia" w:hAnsiTheme="minorEastAsia"/>
                <w:sz w:val="21"/>
                <w:szCs w:val="21"/>
              </w:rPr>
            </w:pPr>
            <w:r w:rsidRPr="000F1BD7">
              <w:rPr>
                <w:rFonts w:asciiTheme="minorEastAsia" w:hAnsiTheme="minorEastAsia" w:hint="eastAsia"/>
                <w:sz w:val="21"/>
                <w:szCs w:val="21"/>
              </w:rPr>
              <w:t>大</w:t>
            </w:r>
          </w:p>
        </w:tc>
      </w:tr>
    </w:tbl>
    <w:p w:rsidR="00691AAB" w:rsidRPr="00E93D5B" w:rsidRDefault="003C65B6" w:rsidP="00691AAB">
      <w:pPr>
        <w:pStyle w:val="a0"/>
        <w:ind w:firstLine="482"/>
        <w:rPr>
          <w:b/>
        </w:rPr>
      </w:pPr>
      <w:r w:rsidRPr="00E93D5B">
        <w:rPr>
          <w:rFonts w:hint="eastAsia"/>
          <w:b/>
        </w:rPr>
        <w:t>可见</w:t>
      </w:r>
      <w:r w:rsidR="0016130F" w:rsidRPr="00E93D5B">
        <w:rPr>
          <w:rFonts w:hint="eastAsia"/>
          <w:b/>
        </w:rPr>
        <w:t>，</w:t>
      </w:r>
      <w:r w:rsidR="00691AAB" w:rsidRPr="00E93D5B">
        <w:rPr>
          <w:rFonts w:hint="eastAsia"/>
          <w:b/>
        </w:rPr>
        <w:t>速度快的存储器的成本往往高昂、容量很小，而容量大的存储器往往速度缓慢。在设计一个存储系统时，只有充分利用到每一层存储设备的特性，才能在实现可观容量的同时提供出色的性能！</w:t>
      </w:r>
      <w:r w:rsidR="001C0527">
        <w:rPr>
          <w:rFonts w:hint="eastAsia"/>
          <w:b/>
        </w:rPr>
        <w:t>这也是不少存储系统设计的核心灵魂。</w:t>
      </w:r>
    </w:p>
    <w:p w:rsidR="00691AAB" w:rsidRDefault="008C07E9" w:rsidP="00691AAB">
      <w:pPr>
        <w:pStyle w:val="a0"/>
        <w:ind w:firstLine="480"/>
      </w:pPr>
      <w:r>
        <w:rPr>
          <w:rFonts w:hint="eastAsia"/>
        </w:rPr>
        <w:t>同样</w:t>
      </w:r>
      <w:r w:rsidR="00691AAB">
        <w:rPr>
          <w:rFonts w:hint="eastAsia"/>
        </w:rPr>
        <w:t>基于这个思路，原作者便提出了</w:t>
      </w:r>
      <w:r w:rsidR="00691AAB">
        <w:rPr>
          <w:rFonts w:hint="eastAsia"/>
        </w:rPr>
        <w:t>FlashGraph</w:t>
      </w:r>
      <w:r w:rsidR="00691AAB">
        <w:rPr>
          <w:rFonts w:hint="eastAsia"/>
        </w:rPr>
        <w:t>——使用内存存储节点、使用</w:t>
      </w:r>
      <w:r w:rsidR="00691AAB">
        <w:rPr>
          <w:rFonts w:hint="eastAsia"/>
        </w:rPr>
        <w:lastRenderedPageBreak/>
        <w:t>SSD</w:t>
      </w:r>
      <w:r w:rsidR="00691AAB">
        <w:rPr>
          <w:rFonts w:hint="eastAsia"/>
        </w:rPr>
        <w:t>阵列存储边的方法。内存存储节点提高了图的可扩展性，并且相对于边而言，存储节点所需要的容量也相对较小；而外部基于</w:t>
      </w:r>
      <w:r w:rsidR="00691AAB">
        <w:rPr>
          <w:rFonts w:hint="eastAsia"/>
        </w:rPr>
        <w:t>SSD</w:t>
      </w:r>
      <w:r w:rsidR="00691AAB">
        <w:rPr>
          <w:rFonts w:hint="eastAsia"/>
        </w:rPr>
        <w:t>存储的</w:t>
      </w:r>
      <w:proofErr w:type="gramStart"/>
      <w:r w:rsidR="00691AAB">
        <w:rPr>
          <w:rFonts w:hint="eastAsia"/>
        </w:rPr>
        <w:t>边本身</w:t>
      </w:r>
      <w:proofErr w:type="gramEnd"/>
      <w:r w:rsidR="00691AAB">
        <w:rPr>
          <w:rFonts w:hint="eastAsia"/>
        </w:rPr>
        <w:t>也能提供客观的</w:t>
      </w:r>
      <w:r w:rsidR="00691AAB">
        <w:rPr>
          <w:rFonts w:hint="eastAsia"/>
        </w:rPr>
        <w:t>IO</w:t>
      </w:r>
      <w:r w:rsidR="00691AAB">
        <w:rPr>
          <w:rFonts w:hint="eastAsia"/>
        </w:rPr>
        <w:t>吞吐量。</w:t>
      </w:r>
    </w:p>
    <w:p w:rsidR="00691AAB" w:rsidRDefault="00691AAB" w:rsidP="00691AAB">
      <w:pPr>
        <w:pStyle w:val="a0"/>
        <w:ind w:firstLine="480"/>
      </w:pPr>
      <w:r>
        <w:rPr>
          <w:rFonts w:hint="eastAsia"/>
        </w:rPr>
        <w:t>原作者的</w:t>
      </w:r>
      <w:proofErr w:type="spellStart"/>
      <w:r>
        <w:rPr>
          <w:rFonts w:hint="eastAsia"/>
        </w:rPr>
        <w:t>FlashGraph</w:t>
      </w:r>
      <w:proofErr w:type="spellEnd"/>
      <w:r>
        <w:rPr>
          <w:rFonts w:hint="eastAsia"/>
        </w:rPr>
        <w:t>基于</w:t>
      </w:r>
      <w:r>
        <w:rPr>
          <w:rFonts w:hint="eastAsia"/>
        </w:rPr>
        <w:t>SAFS</w:t>
      </w:r>
      <w:r>
        <w:rPr>
          <w:rFonts w:hint="eastAsia"/>
        </w:rPr>
        <w:t>文件系统构建，并以此为基础完成了一系列的技术挑战，使</w:t>
      </w:r>
      <w:proofErr w:type="spellStart"/>
      <w:r>
        <w:rPr>
          <w:rFonts w:hint="eastAsia"/>
        </w:rPr>
        <w:t>FlashGraph</w:t>
      </w:r>
      <w:proofErr w:type="spellEnd"/>
      <w:r>
        <w:rPr>
          <w:rFonts w:hint="eastAsia"/>
        </w:rPr>
        <w:t>能够提供与纯内存系统相媲美的性能，包括重构</w:t>
      </w:r>
      <w:r>
        <w:rPr>
          <w:rFonts w:hint="eastAsia"/>
        </w:rPr>
        <w:t>IO</w:t>
      </w:r>
      <w:r>
        <w:rPr>
          <w:rFonts w:hint="eastAsia"/>
        </w:rPr>
        <w:t>调度、数据存放和缓存等。</w:t>
      </w:r>
      <w:proofErr w:type="spellStart"/>
      <w:r>
        <w:rPr>
          <w:rFonts w:hint="eastAsia"/>
        </w:rPr>
        <w:t>FlashGraph</w:t>
      </w:r>
      <w:proofErr w:type="spellEnd"/>
      <w:r>
        <w:rPr>
          <w:rFonts w:hint="eastAsia"/>
        </w:rPr>
        <w:t>在半外存模式下能够达到和纯内存模式下相媲美的性能，并且还明显超过了</w:t>
      </w:r>
      <w:proofErr w:type="spellStart"/>
      <w:r>
        <w:rPr>
          <w:rFonts w:hint="eastAsia"/>
        </w:rPr>
        <w:t>PowerGraph</w:t>
      </w:r>
      <w:proofErr w:type="spellEnd"/>
      <w:r>
        <w:rPr>
          <w:rFonts w:hint="eastAsia"/>
        </w:rPr>
        <w:t>。进一步，原作者还展示了在</w:t>
      </w:r>
      <w:r>
        <w:rPr>
          <w:rFonts w:hint="eastAsia"/>
        </w:rPr>
        <w:t>FlashGraph</w:t>
      </w:r>
      <w:r>
        <w:rPr>
          <w:rFonts w:hint="eastAsia"/>
        </w:rPr>
        <w:t>在一个</w:t>
      </w:r>
      <w:r>
        <w:rPr>
          <w:rFonts w:hint="eastAsia"/>
        </w:rPr>
        <w:t>34</w:t>
      </w:r>
      <w:r>
        <w:rPr>
          <w:rFonts w:hint="eastAsia"/>
        </w:rPr>
        <w:t>亿节点、</w:t>
      </w:r>
      <w:r>
        <w:rPr>
          <w:rFonts w:hint="eastAsia"/>
        </w:rPr>
        <w:t>1290</w:t>
      </w:r>
      <w:r>
        <w:rPr>
          <w:rFonts w:hint="eastAsia"/>
        </w:rPr>
        <w:t>亿边的图上执行广度优先搜索，整个过程只消耗了</w:t>
      </w:r>
      <w:r>
        <w:rPr>
          <w:rFonts w:hint="eastAsia"/>
        </w:rPr>
        <w:t>22GB</w:t>
      </w:r>
      <w:r>
        <w:rPr>
          <w:rFonts w:hint="eastAsia"/>
        </w:rPr>
        <w:t>的内存。</w:t>
      </w:r>
    </w:p>
    <w:p w:rsidR="00691AAB" w:rsidRPr="00EB4508" w:rsidRDefault="00633BB6" w:rsidP="008A1466">
      <w:pPr>
        <w:pStyle w:val="a0"/>
        <w:ind w:firstLineChars="0" w:firstLine="420"/>
      </w:pPr>
      <w:r>
        <w:rPr>
          <w:rFonts w:hint="eastAsia"/>
        </w:rPr>
        <w:t>总而言之，</w:t>
      </w:r>
      <w:r>
        <w:rPr>
          <w:rFonts w:hint="eastAsia"/>
        </w:rPr>
        <w:t>FlashGraph</w:t>
      </w:r>
      <w:r w:rsidR="00313EC2">
        <w:rPr>
          <w:rFonts w:hint="eastAsia"/>
        </w:rPr>
        <w:t>在提供可观</w:t>
      </w:r>
      <w:r w:rsidR="00691AAB">
        <w:rPr>
          <w:rFonts w:hint="eastAsia"/>
        </w:rPr>
        <w:t>性能的同时对内存容量的依赖较小，</w:t>
      </w:r>
      <w:r w:rsidR="00EE016D">
        <w:rPr>
          <w:rFonts w:hint="eastAsia"/>
        </w:rPr>
        <w:t>也</w:t>
      </w:r>
      <w:r w:rsidR="00691AAB">
        <w:rPr>
          <w:rFonts w:hint="eastAsia"/>
        </w:rPr>
        <w:t>是一个非常</w:t>
      </w:r>
      <w:r w:rsidR="0054330F">
        <w:rPr>
          <w:rFonts w:hint="eastAsia"/>
        </w:rPr>
        <w:t>具有应用价值</w:t>
      </w:r>
      <w:r w:rsidR="00691AAB">
        <w:rPr>
          <w:rFonts w:hint="eastAsia"/>
        </w:rPr>
        <w:t>的</w:t>
      </w:r>
      <w:r w:rsidR="00D42E53">
        <w:rPr>
          <w:rFonts w:hint="eastAsia"/>
        </w:rPr>
        <w:t>研究成果</w:t>
      </w:r>
      <w:r w:rsidR="00691AAB">
        <w:rPr>
          <w:rFonts w:hint="eastAsia"/>
        </w:rPr>
        <w:t>。</w:t>
      </w:r>
    </w:p>
    <w:p w:rsidR="005C4376" w:rsidRDefault="00304F6F" w:rsidP="00727555">
      <w:pPr>
        <w:pStyle w:val="1"/>
        <w:spacing w:before="260" w:after="163"/>
      </w:pPr>
      <w:bookmarkStart w:id="3" w:name="_Toc500672475"/>
      <w:r>
        <w:rPr>
          <w:rFonts w:hint="eastAsia"/>
        </w:rPr>
        <w:lastRenderedPageBreak/>
        <w:t>总体设计</w:t>
      </w:r>
      <w:bookmarkEnd w:id="3"/>
    </w:p>
    <w:p w:rsidR="001C7717" w:rsidRDefault="00D670E0" w:rsidP="001C7717">
      <w:pPr>
        <w:pStyle w:val="a0"/>
        <w:ind w:firstLine="480"/>
      </w:pPr>
      <w:r>
        <w:rPr>
          <w:rFonts w:hint="eastAsia"/>
        </w:rPr>
        <w:t>正如前文所描述的，</w:t>
      </w:r>
      <w:r>
        <w:rPr>
          <w:rFonts w:hint="eastAsia"/>
        </w:rPr>
        <w:t>FlashGraph</w:t>
      </w:r>
      <w:r>
        <w:rPr>
          <w:rFonts w:hint="eastAsia"/>
        </w:rPr>
        <w:t>是一个半外存、高性能的图存储引擎，它在内存中存储和维护</w:t>
      </w:r>
      <w:r w:rsidR="00BE55DE">
        <w:rPr>
          <w:rFonts w:hint="eastAsia"/>
        </w:rPr>
        <w:t>节点</w:t>
      </w:r>
      <w:r>
        <w:rPr>
          <w:rFonts w:hint="eastAsia"/>
        </w:rPr>
        <w:t>信息，在</w:t>
      </w:r>
      <w:r>
        <w:rPr>
          <w:rFonts w:hint="eastAsia"/>
        </w:rPr>
        <w:t>SSD</w:t>
      </w:r>
      <w:r>
        <w:rPr>
          <w:rFonts w:hint="eastAsia"/>
        </w:rPr>
        <w:t>阵列中</w:t>
      </w:r>
      <w:proofErr w:type="gramStart"/>
      <w:r>
        <w:rPr>
          <w:rFonts w:hint="eastAsia"/>
        </w:rPr>
        <w:t>存放边</w:t>
      </w:r>
      <w:proofErr w:type="gramEnd"/>
      <w:r>
        <w:rPr>
          <w:rFonts w:hint="eastAsia"/>
        </w:rPr>
        <w:t>的信息。</w:t>
      </w:r>
      <w:r>
        <w:rPr>
          <w:rFonts w:hint="eastAsia"/>
        </w:rPr>
        <w:t>FlashGraph</w:t>
      </w:r>
      <w:r>
        <w:rPr>
          <w:rFonts w:hint="eastAsia"/>
        </w:rPr>
        <w:t>基于</w:t>
      </w:r>
      <w:r>
        <w:rPr>
          <w:rFonts w:hint="eastAsia"/>
        </w:rPr>
        <w:t>SAFS</w:t>
      </w:r>
      <w:r>
        <w:rPr>
          <w:rFonts w:hint="eastAsia"/>
        </w:rPr>
        <w:t>文件系统建立。</w:t>
      </w:r>
      <w:r>
        <w:rPr>
          <w:rFonts w:hint="eastAsia"/>
        </w:rPr>
        <w:t>SAFS</w:t>
      </w:r>
      <w:r>
        <w:rPr>
          <w:rFonts w:hint="eastAsia"/>
        </w:rPr>
        <w:t>是一个针对</w:t>
      </w:r>
      <w:r>
        <w:rPr>
          <w:rFonts w:hint="eastAsia"/>
        </w:rPr>
        <w:t>SSD</w:t>
      </w:r>
      <w:r>
        <w:rPr>
          <w:rFonts w:hint="eastAsia"/>
        </w:rPr>
        <w:t>阵列的用户空间的文件系统，可供于用于实现高吞吐量和轻量级的缓存。在性能优化方面，原作者遵循了以下的设计原则：</w:t>
      </w:r>
    </w:p>
    <w:p w:rsidR="00D670E0" w:rsidRDefault="00D670E0" w:rsidP="001C7717">
      <w:pPr>
        <w:pStyle w:val="a0"/>
        <w:numPr>
          <w:ilvl w:val="0"/>
          <w:numId w:val="39"/>
        </w:numPr>
        <w:ind w:firstLineChars="0"/>
      </w:pPr>
      <w:r>
        <w:rPr>
          <w:rFonts w:hint="eastAsia"/>
        </w:rPr>
        <w:t>缩减</w:t>
      </w:r>
      <w:r>
        <w:t>IO</w:t>
      </w:r>
      <w:r>
        <w:rPr>
          <w:rFonts w:hint="eastAsia"/>
        </w:rPr>
        <w:t>总数。缩减</w:t>
      </w:r>
      <w:r>
        <w:t>IO</w:t>
      </w:r>
      <w:r>
        <w:rPr>
          <w:rFonts w:hint="eastAsia"/>
        </w:rPr>
        <w:t>总数是最直接的性能优化方案，</w:t>
      </w:r>
      <w:r>
        <w:t>FlashGraph</w:t>
      </w:r>
      <w:r>
        <w:rPr>
          <w:rFonts w:hint="eastAsia"/>
        </w:rPr>
        <w:t>做了以下方面的工作：压缩数据结构；提高缓存命中率；有选择地进行边的遍历。</w:t>
      </w:r>
    </w:p>
    <w:p w:rsidR="00D670E0" w:rsidRDefault="00D670E0" w:rsidP="001C7717">
      <w:pPr>
        <w:pStyle w:val="a0"/>
        <w:numPr>
          <w:ilvl w:val="0"/>
          <w:numId w:val="39"/>
        </w:numPr>
        <w:ind w:firstLineChars="0"/>
      </w:pPr>
      <w:r>
        <w:rPr>
          <w:rFonts w:hint="eastAsia"/>
        </w:rPr>
        <w:t>尽可能使用顺序</w:t>
      </w:r>
      <w:r>
        <w:t>IO</w:t>
      </w:r>
      <w:r>
        <w:rPr>
          <w:rFonts w:hint="eastAsia"/>
        </w:rPr>
        <w:t>。尽管</w:t>
      </w:r>
      <w:r>
        <w:t>SSD</w:t>
      </w:r>
      <w:r>
        <w:rPr>
          <w:rFonts w:hint="eastAsia"/>
        </w:rPr>
        <w:t>的随机读写性能相对于磁盘十分优越，但不论如何顺序读取都会达到更高的数据带宽，并减少</w:t>
      </w:r>
      <w:r>
        <w:t>CPU</w:t>
      </w:r>
      <w:r>
        <w:rPr>
          <w:rFonts w:hint="eastAsia"/>
        </w:rPr>
        <w:t>占用率和系统内核处理。</w:t>
      </w:r>
    </w:p>
    <w:p w:rsidR="00D670E0" w:rsidRDefault="00D670E0" w:rsidP="001C7717">
      <w:pPr>
        <w:pStyle w:val="a0"/>
        <w:numPr>
          <w:ilvl w:val="0"/>
          <w:numId w:val="39"/>
        </w:numPr>
        <w:ind w:firstLineChars="0"/>
      </w:pPr>
      <w:r>
        <w:t>IO</w:t>
      </w:r>
      <w:r>
        <w:rPr>
          <w:rFonts w:hint="eastAsia"/>
        </w:rPr>
        <w:t>、计算并发执行。提高</w:t>
      </w:r>
      <w:r>
        <w:t>IO</w:t>
      </w:r>
      <w:r>
        <w:rPr>
          <w:rFonts w:hint="eastAsia"/>
        </w:rPr>
        <w:t>的并发度的同时异步执行计算。</w:t>
      </w:r>
    </w:p>
    <w:p w:rsidR="00D670E0" w:rsidRDefault="00D670E0" w:rsidP="001C7717">
      <w:pPr>
        <w:pStyle w:val="a0"/>
        <w:numPr>
          <w:ilvl w:val="0"/>
          <w:numId w:val="39"/>
        </w:numPr>
        <w:ind w:firstLineChars="0"/>
      </w:pPr>
      <w:r>
        <w:rPr>
          <w:rFonts w:hint="eastAsia"/>
        </w:rPr>
        <w:t>最小化</w:t>
      </w:r>
      <w:r>
        <w:t>SSD</w:t>
      </w:r>
      <w:r>
        <w:rPr>
          <w:rFonts w:hint="eastAsia"/>
        </w:rPr>
        <w:t>的寿命损耗。每块</w:t>
      </w:r>
      <w:r>
        <w:t>SSD</w:t>
      </w:r>
      <w:r>
        <w:rPr>
          <w:rFonts w:hint="eastAsia"/>
        </w:rPr>
        <w:t>都有一定的写入次数上限，为了提高</w:t>
      </w:r>
      <w:r>
        <w:t>SSD</w:t>
      </w:r>
      <w:r>
        <w:rPr>
          <w:rFonts w:hint="eastAsia"/>
        </w:rPr>
        <w:t>的使用寿命，</w:t>
      </w:r>
      <w:r>
        <w:t>FlashGraph</w:t>
      </w:r>
      <w:r>
        <w:rPr>
          <w:rFonts w:hint="eastAsia"/>
        </w:rPr>
        <w:t>会尽量避免频繁的写入操作。</w:t>
      </w:r>
    </w:p>
    <w:p w:rsidR="00D670E0" w:rsidRDefault="00C047B1" w:rsidP="00FB2D57">
      <w:pPr>
        <w:pStyle w:val="a0"/>
        <w:ind w:firstLineChars="0" w:firstLine="420"/>
        <w:rPr>
          <w:b/>
        </w:rPr>
      </w:pPr>
      <w:r>
        <w:rPr>
          <w:rFonts w:hint="eastAsia"/>
          <w:b/>
        </w:rPr>
        <w:t>——</w:t>
      </w:r>
      <w:r w:rsidR="00D670E0" w:rsidRPr="002645BF">
        <w:rPr>
          <w:rFonts w:hint="eastAsia"/>
          <w:b/>
        </w:rPr>
        <w:t>在小组论文研读和展示中，可以看到很多存储系统的设计</w:t>
      </w:r>
      <w:r w:rsidR="001C5E84">
        <w:rPr>
          <w:rFonts w:hint="eastAsia"/>
          <w:b/>
        </w:rPr>
        <w:t>都遵循了上述的一些原则。例如，我们小组展示的论文是关于近年</w:t>
      </w:r>
      <w:r w:rsidR="003D64AA" w:rsidRPr="002645BF">
        <w:rPr>
          <w:rFonts w:hint="eastAsia"/>
          <w:b/>
        </w:rPr>
        <w:t>推出的瓦片堆叠磁盘</w:t>
      </w:r>
      <w:r w:rsidR="00D670E0" w:rsidRPr="002645BF">
        <w:rPr>
          <w:rFonts w:hint="eastAsia"/>
          <w:b/>
        </w:rPr>
        <w:t>SMR</w:t>
      </w:r>
      <w:r w:rsidR="00D670E0" w:rsidRPr="002645BF">
        <w:rPr>
          <w:rFonts w:hint="eastAsia"/>
          <w:b/>
        </w:rPr>
        <w:t>的。</w:t>
      </w:r>
      <w:r w:rsidR="00D670E0" w:rsidRPr="002645BF">
        <w:rPr>
          <w:rFonts w:hint="eastAsia"/>
          <w:b/>
        </w:rPr>
        <w:t>SMR</w:t>
      </w:r>
      <w:r w:rsidR="00D670E0" w:rsidRPr="002645BF">
        <w:rPr>
          <w:rFonts w:hint="eastAsia"/>
          <w:b/>
        </w:rPr>
        <w:t>磁盘在进一步提高磁道密度的同时，其</w:t>
      </w:r>
      <w:r w:rsidR="000E159C" w:rsidRPr="002645BF">
        <w:rPr>
          <w:rFonts w:hint="eastAsia"/>
          <w:b/>
        </w:rPr>
        <w:t>“相邻磁道覆盖写”</w:t>
      </w:r>
      <w:r w:rsidR="00D670E0" w:rsidRPr="002645BF">
        <w:rPr>
          <w:rFonts w:hint="eastAsia"/>
          <w:b/>
        </w:rPr>
        <w:t>的特性使其随机</w:t>
      </w:r>
      <w:r w:rsidR="000F65DB" w:rsidRPr="002645BF">
        <w:rPr>
          <w:rFonts w:hint="eastAsia"/>
          <w:b/>
        </w:rPr>
        <w:t>写</w:t>
      </w:r>
      <w:r w:rsidR="00D670E0" w:rsidRPr="002645BF">
        <w:rPr>
          <w:rFonts w:hint="eastAsia"/>
          <w:b/>
        </w:rPr>
        <w:t>性能大打折扣。因此，目前市面上不少</w:t>
      </w:r>
      <w:proofErr w:type="gramStart"/>
      <w:r w:rsidR="00D670E0" w:rsidRPr="002645BF">
        <w:rPr>
          <w:rFonts w:hint="eastAsia"/>
          <w:b/>
        </w:rPr>
        <w:t>商品级</w:t>
      </w:r>
      <w:proofErr w:type="gramEnd"/>
      <w:r w:rsidR="00D670E0" w:rsidRPr="002645BF">
        <w:rPr>
          <w:rFonts w:hint="eastAsia"/>
          <w:b/>
        </w:rPr>
        <w:t>SMR</w:t>
      </w:r>
      <w:r w:rsidR="00D670E0" w:rsidRPr="002645BF">
        <w:rPr>
          <w:rFonts w:hint="eastAsia"/>
          <w:b/>
        </w:rPr>
        <w:t>磁盘为了实现和传统磁盘相同的接口，</w:t>
      </w:r>
      <w:r w:rsidR="00B57452" w:rsidRPr="002645BF">
        <w:rPr>
          <w:rFonts w:hint="eastAsia"/>
          <w:b/>
        </w:rPr>
        <w:t>会</w:t>
      </w:r>
      <w:proofErr w:type="gramStart"/>
      <w:r w:rsidR="005569DF" w:rsidRPr="002645BF">
        <w:rPr>
          <w:rFonts w:hint="eastAsia"/>
          <w:b/>
        </w:rPr>
        <w:t>保留</w:t>
      </w:r>
      <w:proofErr w:type="gramEnd"/>
      <w:r w:rsidR="00A03309" w:rsidRPr="002645BF">
        <w:rPr>
          <w:rFonts w:hint="eastAsia"/>
          <w:b/>
        </w:rPr>
        <w:t>盘面中的</w:t>
      </w:r>
      <w:r w:rsidR="002F1829" w:rsidRPr="002645BF">
        <w:rPr>
          <w:rFonts w:hint="eastAsia"/>
          <w:b/>
        </w:rPr>
        <w:t>一块区域作为写入操作的临时缓存，从而随机写入</w:t>
      </w:r>
      <w:r w:rsidR="005466B5" w:rsidRPr="002645BF">
        <w:rPr>
          <w:rFonts w:hint="eastAsia"/>
          <w:b/>
        </w:rPr>
        <w:t>，</w:t>
      </w:r>
      <w:r w:rsidR="002F1829" w:rsidRPr="002645BF">
        <w:rPr>
          <w:rFonts w:hint="eastAsia"/>
          <w:b/>
        </w:rPr>
        <w:t>在一定程度上缓解</w:t>
      </w:r>
      <w:r w:rsidR="002F1829" w:rsidRPr="002645BF">
        <w:rPr>
          <w:rFonts w:hint="eastAsia"/>
          <w:b/>
        </w:rPr>
        <w:t>SMR</w:t>
      </w:r>
      <w:r w:rsidR="002F1829" w:rsidRPr="002645BF">
        <w:rPr>
          <w:rFonts w:hint="eastAsia"/>
          <w:b/>
        </w:rPr>
        <w:t>特性对性能的影响</w:t>
      </w:r>
      <w:r w:rsidR="00D670E0" w:rsidRPr="002645BF">
        <w:rPr>
          <w:rFonts w:hint="eastAsia"/>
          <w:b/>
        </w:rPr>
        <w:t>。</w:t>
      </w:r>
    </w:p>
    <w:p w:rsidR="00D1676B" w:rsidRPr="00D1676B" w:rsidRDefault="00D1676B" w:rsidP="00D1676B">
      <w:pPr>
        <w:pStyle w:val="2"/>
        <w:spacing w:before="163" w:after="163"/>
      </w:pPr>
      <w:bookmarkStart w:id="4" w:name="_Toc500672476"/>
      <w:r>
        <w:rPr>
          <w:rFonts w:hint="eastAsia"/>
        </w:rPr>
        <w:t>总体架构</w:t>
      </w:r>
      <w:bookmarkEnd w:id="4"/>
    </w:p>
    <w:p w:rsidR="00D670E0" w:rsidRDefault="00D670E0" w:rsidP="00811CB1">
      <w:pPr>
        <w:pStyle w:val="a0"/>
        <w:ind w:firstLineChars="0" w:firstLine="420"/>
      </w:pPr>
      <w:r>
        <w:rPr>
          <w:rFonts w:hint="eastAsia"/>
        </w:rPr>
        <w:t>为了更好的支持</w:t>
      </w:r>
      <w:r>
        <w:rPr>
          <w:rFonts w:hint="eastAsia"/>
        </w:rPr>
        <w:t>FlashGraph</w:t>
      </w:r>
      <w:r>
        <w:rPr>
          <w:rFonts w:hint="eastAsia"/>
        </w:rPr>
        <w:t>，原作者在</w:t>
      </w:r>
      <w:r>
        <w:rPr>
          <w:rFonts w:hint="eastAsia"/>
        </w:rPr>
        <w:t>SAFS</w:t>
      </w:r>
      <w:r>
        <w:rPr>
          <w:rFonts w:hint="eastAsia"/>
        </w:rPr>
        <w:t>外封装了一层异步用户任务模式的接口，</w:t>
      </w:r>
      <w:r w:rsidR="00FD2DDD">
        <w:rPr>
          <w:rFonts w:hint="eastAsia"/>
        </w:rPr>
        <w:t xml:space="preserve"> </w:t>
      </w:r>
      <w:r>
        <w:rPr>
          <w:rFonts w:hint="eastAsia"/>
        </w:rPr>
        <w:t>FlashGraph</w:t>
      </w:r>
      <w:r>
        <w:rPr>
          <w:rFonts w:hint="eastAsia"/>
        </w:rPr>
        <w:t>通过这个异步接口</w:t>
      </w:r>
      <w:r w:rsidR="00FD2DDD">
        <w:rPr>
          <w:rFonts w:hint="eastAsia"/>
        </w:rPr>
        <w:t>访问文件系统</w:t>
      </w:r>
      <w:r>
        <w:rPr>
          <w:rFonts w:hint="eastAsia"/>
        </w:rPr>
        <w:t>来减少性能开销。此外，在</w:t>
      </w:r>
      <w:r>
        <w:rPr>
          <w:rFonts w:hint="eastAsia"/>
        </w:rPr>
        <w:t>FlashGraph</w:t>
      </w:r>
      <w:r>
        <w:rPr>
          <w:rFonts w:hint="eastAsia"/>
        </w:rPr>
        <w:t>中</w:t>
      </w:r>
      <w:r w:rsidR="00BC4303">
        <w:rPr>
          <w:rFonts w:hint="eastAsia"/>
        </w:rPr>
        <w:t>（包括其它成功的图引擎也是如此）</w:t>
      </w:r>
      <w:r>
        <w:rPr>
          <w:rFonts w:hint="eastAsia"/>
        </w:rPr>
        <w:t>，一个</w:t>
      </w:r>
      <w:proofErr w:type="gramStart"/>
      <w:r>
        <w:rPr>
          <w:rFonts w:hint="eastAsia"/>
        </w:rPr>
        <w:t>图操作</w:t>
      </w:r>
      <w:proofErr w:type="gramEnd"/>
      <w:r>
        <w:rPr>
          <w:rFonts w:hint="eastAsia"/>
        </w:rPr>
        <w:t>会被分解为许多的节点程序，并以节点程序的形式被送入引擎中执行。当节点程序需要访问到</w:t>
      </w:r>
      <w:r>
        <w:rPr>
          <w:rFonts w:hint="eastAsia"/>
        </w:rPr>
        <w:t>SSD</w:t>
      </w:r>
      <w:r>
        <w:rPr>
          <w:rFonts w:hint="eastAsia"/>
        </w:rPr>
        <w:t>中数据时，引擎再通过</w:t>
      </w:r>
      <w:r>
        <w:rPr>
          <w:rFonts w:hint="eastAsia"/>
        </w:rPr>
        <w:t>SAFS</w:t>
      </w:r>
      <w:r>
        <w:rPr>
          <w:rFonts w:hint="eastAsia"/>
        </w:rPr>
        <w:t>获取所需数据。这样</w:t>
      </w:r>
      <w:r>
        <w:rPr>
          <w:rFonts w:hint="eastAsia"/>
        </w:rPr>
        <w:t>FlashGraph</w:t>
      </w:r>
      <w:r>
        <w:rPr>
          <w:rFonts w:hint="eastAsia"/>
        </w:rPr>
        <w:t>的总体架构就如图</w:t>
      </w:r>
      <w:r>
        <w:rPr>
          <w:rFonts w:hint="eastAsia"/>
        </w:rPr>
        <w:t>2-1</w:t>
      </w:r>
      <w:r>
        <w:rPr>
          <w:rFonts w:hint="eastAsia"/>
        </w:rPr>
        <w:t>所示。</w:t>
      </w:r>
    </w:p>
    <w:p w:rsidR="00811CB1" w:rsidRDefault="00811CB1" w:rsidP="00811CB1">
      <w:pPr>
        <w:pStyle w:val="a0"/>
        <w:spacing w:line="240" w:lineRule="atLeast"/>
        <w:ind w:firstLineChars="0" w:firstLine="0"/>
        <w:jc w:val="center"/>
        <w:rPr>
          <w:rFonts w:ascii="黑体" w:eastAsia="黑体" w:hAnsi="黑体"/>
        </w:rPr>
      </w:pPr>
      <w:r w:rsidRPr="00800281">
        <w:rPr>
          <w:rFonts w:asciiTheme="minorEastAsia" w:hAnsiTheme="minorEastAsia" w:cs="宋体"/>
          <w:noProof/>
          <w:kern w:val="0"/>
          <w:szCs w:val="21"/>
        </w:rPr>
        <w:lastRenderedPageBreak/>
        <w:drawing>
          <wp:inline distT="0" distB="0" distL="0" distR="0">
            <wp:extent cx="4514400" cy="3456000"/>
            <wp:effectExtent l="0" t="0" r="635" b="0"/>
            <wp:docPr id="12" name="图片 12" descr="C:\Users\C207-T506\AppData\Roaming\Tencent\Users\563123739\QQ\WinTemp\RichOle\QMWXN2U~YO6UL)T(5D~FV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C207-T506\AppData\Roaming\Tencent\Users\563123739\QQ\WinTemp\RichOle\QMWXN2U~YO6UL)T(5D~FVVX.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319" t="6927" r="5574" b="3266"/>
                    <a:stretch/>
                  </pic:blipFill>
                  <pic:spPr bwMode="auto">
                    <a:xfrm>
                      <a:off x="0" y="0"/>
                      <a:ext cx="4514400" cy="3456000"/>
                    </a:xfrm>
                    <a:prstGeom prst="rect">
                      <a:avLst/>
                    </a:prstGeom>
                    <a:noFill/>
                    <a:ln>
                      <a:noFill/>
                    </a:ln>
                    <a:extLst>
                      <a:ext uri="{53640926-AAD7-44D8-BBD7-CCE9431645EC}">
                        <a14:shadowObscured xmlns:a14="http://schemas.microsoft.com/office/drawing/2010/main"/>
                      </a:ext>
                    </a:extLst>
                  </pic:spPr>
                </pic:pic>
              </a:graphicData>
            </a:graphic>
          </wp:inline>
        </w:drawing>
      </w:r>
    </w:p>
    <w:p w:rsidR="002E7DA2" w:rsidRPr="0064678A" w:rsidRDefault="002E7DA2" w:rsidP="002E7DA2">
      <w:pPr>
        <w:pStyle w:val="a0"/>
        <w:ind w:firstLineChars="0" w:firstLine="0"/>
        <w:jc w:val="center"/>
        <w:rPr>
          <w:rFonts w:ascii="黑体" w:eastAsia="黑体" w:hAnsi="黑体"/>
        </w:rPr>
      </w:pPr>
      <w:r>
        <w:rPr>
          <w:rFonts w:ascii="黑体" w:eastAsia="黑体" w:hAnsi="黑体" w:hint="eastAsia"/>
        </w:rPr>
        <w:t>图2</w:t>
      </w:r>
      <w:r w:rsidRPr="0064678A">
        <w:rPr>
          <w:rFonts w:ascii="黑体" w:eastAsia="黑体" w:hAnsi="黑体" w:hint="eastAsia"/>
        </w:rPr>
        <w:t>.1</w:t>
      </w:r>
      <w:r w:rsidRPr="0064678A">
        <w:rPr>
          <w:rFonts w:ascii="黑体" w:eastAsia="黑体" w:hAnsi="黑体" w:hint="eastAsia"/>
        </w:rPr>
        <w:tab/>
      </w:r>
      <w:r w:rsidR="00EF203C">
        <w:rPr>
          <w:rFonts w:ascii="黑体" w:eastAsia="黑体" w:hAnsi="黑体" w:hint="eastAsia"/>
        </w:rPr>
        <w:t>FlashGraph总体架构</w:t>
      </w:r>
    </w:p>
    <w:p w:rsidR="00D1676B" w:rsidRDefault="00D1676B" w:rsidP="00D1676B">
      <w:pPr>
        <w:pStyle w:val="2"/>
        <w:spacing w:before="163" w:after="163"/>
      </w:pPr>
      <w:bookmarkStart w:id="5" w:name="_Toc500672477"/>
      <w:r>
        <w:rPr>
          <w:rFonts w:hint="eastAsia"/>
        </w:rPr>
        <w:t>执行模型</w:t>
      </w:r>
      <w:bookmarkEnd w:id="5"/>
    </w:p>
    <w:p w:rsidR="00F46792" w:rsidRDefault="00F46792" w:rsidP="00F46792">
      <w:pPr>
        <w:pStyle w:val="a0"/>
        <w:ind w:firstLine="480"/>
      </w:pPr>
      <w:r>
        <w:rPr>
          <w:rFonts w:hint="eastAsia"/>
        </w:rPr>
        <w:t>对于送入引擎的</w:t>
      </w:r>
      <w:r w:rsidR="00BE55DE">
        <w:rPr>
          <w:rFonts w:hint="eastAsia"/>
        </w:rPr>
        <w:t>节点</w:t>
      </w:r>
      <w:r>
        <w:rPr>
          <w:rFonts w:hint="eastAsia"/>
        </w:rPr>
        <w:t>程序，</w:t>
      </w:r>
      <w:r>
        <w:rPr>
          <w:rFonts w:hint="eastAsia"/>
        </w:rPr>
        <w:t>FlashGraph</w:t>
      </w:r>
      <w:r>
        <w:rPr>
          <w:rFonts w:hint="eastAsia"/>
        </w:rPr>
        <w:t>使用迭代的方式执行：对于每一次迭代，处理前一次迭代标记为活跃的节点；当没有活跃节点时，一次</w:t>
      </w:r>
      <w:proofErr w:type="gramStart"/>
      <w:r>
        <w:rPr>
          <w:rFonts w:hint="eastAsia"/>
        </w:rPr>
        <w:t>图操作</w:t>
      </w:r>
      <w:proofErr w:type="gramEnd"/>
      <w:r>
        <w:rPr>
          <w:rFonts w:hint="eastAsia"/>
        </w:rPr>
        <w:t>执行完毕。在具体执行上，</w:t>
      </w:r>
      <w:r>
        <w:rPr>
          <w:rFonts w:hint="eastAsia"/>
        </w:rPr>
        <w:t>FlashGraph</w:t>
      </w:r>
      <w:r>
        <w:rPr>
          <w:rFonts w:hint="eastAsia"/>
        </w:rPr>
        <w:t>同样将图划分为几个相对独立的部分，并为每个</w:t>
      </w:r>
      <w:r w:rsidR="001A1670">
        <w:rPr>
          <w:rFonts w:hint="eastAsia"/>
        </w:rPr>
        <w:t>部分分配一个处理节点程序的线程。每个线程都有自己的活跃节点队列，也有着自己的</w:t>
      </w:r>
      <w:r>
        <w:rPr>
          <w:rFonts w:hint="eastAsia"/>
        </w:rPr>
        <w:t>调度器</w:t>
      </w:r>
      <w:r w:rsidR="00847182">
        <w:rPr>
          <w:rFonts w:hint="eastAsia"/>
        </w:rPr>
        <w:t>，</w:t>
      </w:r>
      <w:r w:rsidR="00061DD4">
        <w:rPr>
          <w:rFonts w:hint="eastAsia"/>
        </w:rPr>
        <w:t>确保</w:t>
      </w:r>
      <w:r w:rsidR="00BE55DE">
        <w:rPr>
          <w:rFonts w:hint="eastAsia"/>
        </w:rPr>
        <w:t>节点</w:t>
      </w:r>
      <w:r w:rsidR="006543A3">
        <w:rPr>
          <w:rFonts w:hint="eastAsia"/>
        </w:rPr>
        <w:t>程序的顺利执行</w:t>
      </w:r>
      <w:r>
        <w:rPr>
          <w:rFonts w:hint="eastAsia"/>
        </w:rPr>
        <w:t>。</w:t>
      </w:r>
    </w:p>
    <w:p w:rsidR="00AB5F67" w:rsidRDefault="00AB5F67" w:rsidP="00AB5F67">
      <w:pPr>
        <w:pStyle w:val="a0"/>
        <w:spacing w:line="240" w:lineRule="atLeast"/>
        <w:ind w:firstLineChars="0" w:firstLine="0"/>
        <w:jc w:val="center"/>
      </w:pPr>
      <w:r w:rsidRPr="00AB5F67">
        <w:rPr>
          <w:noProof/>
        </w:rPr>
        <w:drawing>
          <wp:inline distT="0" distB="0" distL="0" distR="0">
            <wp:extent cx="3819525" cy="2676422"/>
            <wp:effectExtent l="0" t="0" r="0" b="0"/>
            <wp:docPr id="13" name="图片 13" descr="C:\Users\C207-T506\AppData\Roaming\Tencent\Users\563123739\QQ\WinTemp\RichOle\AS4F_LG~I`XTIXO7%$RH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207-T506\AppData\Roaming\Tencent\Users\563123739\QQ\WinTemp\RichOle\AS4F_LG~I`XTIXO7%$RHW%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1773" cy="2685005"/>
                    </a:xfrm>
                    <a:prstGeom prst="rect">
                      <a:avLst/>
                    </a:prstGeom>
                    <a:noFill/>
                    <a:ln>
                      <a:noFill/>
                    </a:ln>
                  </pic:spPr>
                </pic:pic>
              </a:graphicData>
            </a:graphic>
          </wp:inline>
        </w:drawing>
      </w:r>
    </w:p>
    <w:p w:rsidR="00261D92" w:rsidRPr="00261D92" w:rsidRDefault="00261D92" w:rsidP="00261D92">
      <w:pPr>
        <w:pStyle w:val="a0"/>
        <w:ind w:firstLineChars="0" w:firstLine="0"/>
        <w:jc w:val="center"/>
        <w:rPr>
          <w:rFonts w:ascii="黑体" w:eastAsia="黑体" w:hAnsi="黑体"/>
        </w:rPr>
      </w:pPr>
      <w:r>
        <w:rPr>
          <w:rFonts w:ascii="黑体" w:eastAsia="黑体" w:hAnsi="黑体" w:hint="eastAsia"/>
        </w:rPr>
        <w:t>图2.2</w:t>
      </w:r>
      <w:r w:rsidRPr="0064678A">
        <w:rPr>
          <w:rFonts w:ascii="黑体" w:eastAsia="黑体" w:hAnsi="黑体" w:hint="eastAsia"/>
        </w:rPr>
        <w:tab/>
      </w:r>
      <w:r>
        <w:rPr>
          <w:rFonts w:ascii="黑体" w:eastAsia="黑体" w:hAnsi="黑体" w:hint="eastAsia"/>
        </w:rPr>
        <w:t>FlashGraph的作业调度</w:t>
      </w:r>
    </w:p>
    <w:p w:rsidR="00D670E0" w:rsidRDefault="00F46792" w:rsidP="0024175B">
      <w:pPr>
        <w:pStyle w:val="a0"/>
        <w:ind w:firstLineChars="0" w:firstLine="420"/>
      </w:pPr>
      <w:r>
        <w:rPr>
          <w:rFonts w:hint="eastAsia"/>
        </w:rPr>
        <w:lastRenderedPageBreak/>
        <w:t>图引擎中每个</w:t>
      </w:r>
      <w:r w:rsidR="00BE55DE">
        <w:rPr>
          <w:rFonts w:hint="eastAsia"/>
        </w:rPr>
        <w:t>节点</w:t>
      </w:r>
      <w:r>
        <w:rPr>
          <w:rFonts w:hint="eastAsia"/>
        </w:rPr>
        <w:t>程序有三种状态：执行中、活跃、非活跃。一个</w:t>
      </w:r>
      <w:r w:rsidR="00BE55DE">
        <w:rPr>
          <w:rFonts w:hint="eastAsia"/>
        </w:rPr>
        <w:t>节点</w:t>
      </w:r>
      <w:r>
        <w:rPr>
          <w:rFonts w:hint="eastAsia"/>
        </w:rPr>
        <w:t>程序可以被图引擎激活，也可以被别的</w:t>
      </w:r>
      <w:r w:rsidR="00BE55DE">
        <w:rPr>
          <w:rFonts w:hint="eastAsia"/>
        </w:rPr>
        <w:t>节点</w:t>
      </w:r>
      <w:r>
        <w:rPr>
          <w:rFonts w:hint="eastAsia"/>
        </w:rPr>
        <w:t>程序激活；活跃的</w:t>
      </w:r>
      <w:r w:rsidR="00BE55DE">
        <w:rPr>
          <w:rFonts w:hint="eastAsia"/>
        </w:rPr>
        <w:t>节点</w:t>
      </w:r>
      <w:r>
        <w:rPr>
          <w:rFonts w:hint="eastAsia"/>
        </w:rPr>
        <w:t>被</w:t>
      </w:r>
      <w:proofErr w:type="gramStart"/>
      <w:r>
        <w:rPr>
          <w:rFonts w:hint="eastAsia"/>
        </w:rPr>
        <w:t>调度器分配</w:t>
      </w:r>
      <w:proofErr w:type="gramEnd"/>
      <w:r>
        <w:rPr>
          <w:rFonts w:hint="eastAsia"/>
        </w:rPr>
        <w:t>线程后进入执行中状态；当</w:t>
      </w:r>
      <w:r w:rsidR="00BE55DE">
        <w:rPr>
          <w:rFonts w:hint="eastAsia"/>
        </w:rPr>
        <w:t>节点</w:t>
      </w:r>
      <w:r>
        <w:rPr>
          <w:rFonts w:hint="eastAsia"/>
        </w:rPr>
        <w:t>程序执行完成后，则进入</w:t>
      </w:r>
      <w:proofErr w:type="gramStart"/>
      <w:r>
        <w:rPr>
          <w:rFonts w:hint="eastAsia"/>
        </w:rPr>
        <w:t>非活跃</w:t>
      </w:r>
      <w:proofErr w:type="gramEnd"/>
      <w:r>
        <w:rPr>
          <w:rFonts w:hint="eastAsia"/>
        </w:rPr>
        <w:t>状态。执行中</w:t>
      </w:r>
      <w:r w:rsidR="00BE55DE">
        <w:rPr>
          <w:rFonts w:hint="eastAsia"/>
        </w:rPr>
        <w:t>节点</w:t>
      </w:r>
      <w:r>
        <w:rPr>
          <w:rFonts w:hint="eastAsia"/>
        </w:rPr>
        <w:t>与其它</w:t>
      </w:r>
      <w:r w:rsidR="00BE55DE">
        <w:rPr>
          <w:rFonts w:hint="eastAsia"/>
        </w:rPr>
        <w:t>节点</w:t>
      </w:r>
      <w:r>
        <w:rPr>
          <w:rFonts w:hint="eastAsia"/>
        </w:rPr>
        <w:t>之间的通讯，则是基于消息传递。</w:t>
      </w:r>
      <w:r w:rsidR="00F75845">
        <w:rPr>
          <w:rFonts w:hint="eastAsia"/>
        </w:rPr>
        <w:t>如图</w:t>
      </w:r>
      <w:r w:rsidR="00F75845">
        <w:rPr>
          <w:rFonts w:hint="eastAsia"/>
        </w:rPr>
        <w:t>2.2</w:t>
      </w:r>
      <w:r w:rsidR="00F75845">
        <w:rPr>
          <w:rFonts w:hint="eastAsia"/>
        </w:rPr>
        <w:t>所示。</w:t>
      </w:r>
    </w:p>
    <w:p w:rsidR="00F816C9" w:rsidRDefault="00F816C9" w:rsidP="00F816C9">
      <w:pPr>
        <w:pStyle w:val="2"/>
        <w:spacing w:before="163" w:after="163"/>
      </w:pPr>
      <w:bookmarkStart w:id="6" w:name="_Toc500672478"/>
      <w:r>
        <w:rPr>
          <w:rFonts w:hint="eastAsia"/>
        </w:rPr>
        <w:t>数据表示</w:t>
      </w:r>
      <w:bookmarkEnd w:id="6"/>
    </w:p>
    <w:p w:rsidR="0038559B" w:rsidRDefault="00EC41FF" w:rsidP="00565275">
      <w:pPr>
        <w:pStyle w:val="a0"/>
        <w:ind w:firstLineChars="0" w:firstLine="420"/>
      </w:pPr>
      <w:r>
        <w:t>FlashGraph</w:t>
      </w:r>
      <w:r>
        <w:t>内存</w:t>
      </w:r>
      <w:r>
        <w:rPr>
          <w:rFonts w:hint="eastAsia"/>
        </w:rPr>
        <w:t>、</w:t>
      </w:r>
      <w:r>
        <w:t>外存进行存储</w:t>
      </w:r>
      <w:r w:rsidR="00444CC5">
        <w:rPr>
          <w:rFonts w:hint="eastAsia"/>
        </w:rPr>
        <w:t>，</w:t>
      </w:r>
      <w:r w:rsidR="00444CC5">
        <w:t>并在对内存和外存中的数据设计了不同的表示方式</w:t>
      </w:r>
      <w:r w:rsidR="00444CC5">
        <w:rPr>
          <w:rFonts w:hint="eastAsia"/>
        </w:rPr>
        <w:t>。</w:t>
      </w:r>
    </w:p>
    <w:p w:rsidR="0038559B" w:rsidRDefault="002D7006" w:rsidP="002D7006">
      <w:pPr>
        <w:pStyle w:val="3"/>
        <w:spacing w:before="163" w:after="163"/>
      </w:pPr>
      <w:bookmarkStart w:id="7" w:name="_Toc500672479"/>
      <w:r>
        <w:rPr>
          <w:rFonts w:hint="eastAsia"/>
        </w:rPr>
        <w:t>内存中的</w:t>
      </w:r>
      <w:r w:rsidR="008C695B">
        <w:rPr>
          <w:rFonts w:hint="eastAsia"/>
        </w:rPr>
        <w:t>节点</w:t>
      </w:r>
      <w:r>
        <w:rPr>
          <w:rFonts w:hint="eastAsia"/>
        </w:rPr>
        <w:t>数据</w:t>
      </w:r>
      <w:bookmarkEnd w:id="7"/>
    </w:p>
    <w:p w:rsidR="00F84A95" w:rsidRDefault="006F1833" w:rsidP="00565275">
      <w:pPr>
        <w:pStyle w:val="a0"/>
        <w:ind w:firstLineChars="0" w:firstLine="420"/>
      </w:pPr>
      <w:r>
        <w:t>FlashGraph</w:t>
      </w:r>
      <w:r>
        <w:t>中</w:t>
      </w:r>
      <w:r>
        <w:rPr>
          <w:rFonts w:hint="eastAsia"/>
        </w:rPr>
        <w:t>，</w:t>
      </w:r>
      <w:r w:rsidR="00565275">
        <w:t>对于内存中的每一个</w:t>
      </w:r>
      <w:r>
        <w:t>节点</w:t>
      </w:r>
      <w:r w:rsidR="00565275">
        <w:t>包括</w:t>
      </w:r>
      <w:r>
        <w:t>一下数据</w:t>
      </w:r>
      <w:r w:rsidR="00565275">
        <w:rPr>
          <w:rFonts w:hint="eastAsia"/>
        </w:rPr>
        <w:t>：</w:t>
      </w:r>
    </w:p>
    <w:p w:rsidR="00BA3718" w:rsidRDefault="00BA3718" w:rsidP="00BA3718">
      <w:pPr>
        <w:pStyle w:val="a0"/>
        <w:numPr>
          <w:ilvl w:val="0"/>
          <w:numId w:val="40"/>
        </w:numPr>
        <w:ind w:firstLineChars="0"/>
      </w:pPr>
      <w:r>
        <w:rPr>
          <w:rFonts w:hint="eastAsia"/>
        </w:rPr>
        <w:t>用于获取外存中</w:t>
      </w:r>
      <w:proofErr w:type="gramStart"/>
      <w:r>
        <w:rPr>
          <w:rFonts w:hint="eastAsia"/>
        </w:rPr>
        <w:t>边表</w:t>
      </w:r>
      <w:r w:rsidR="00991902">
        <w:rPr>
          <w:rFonts w:hint="eastAsia"/>
        </w:rPr>
        <w:t>位置</w:t>
      </w:r>
      <w:proofErr w:type="gramEnd"/>
      <w:r w:rsidR="00991902">
        <w:rPr>
          <w:rFonts w:hint="eastAsia"/>
        </w:rPr>
        <w:t>和</w:t>
      </w:r>
      <w:r w:rsidR="00A8347D">
        <w:rPr>
          <w:rFonts w:hint="eastAsia"/>
        </w:rPr>
        <w:t>长度</w:t>
      </w:r>
      <w:r>
        <w:rPr>
          <w:rFonts w:hint="eastAsia"/>
        </w:rPr>
        <w:t>的</w:t>
      </w:r>
      <w:r w:rsidR="00BE55DE">
        <w:rPr>
          <w:rFonts w:hint="eastAsia"/>
        </w:rPr>
        <w:t>节点</w:t>
      </w:r>
      <w:r>
        <w:rPr>
          <w:rFonts w:hint="eastAsia"/>
        </w:rPr>
        <w:t>序号</w:t>
      </w:r>
      <w:r w:rsidR="00C4767D">
        <w:rPr>
          <w:rFonts w:hint="eastAsia"/>
        </w:rPr>
        <w:t>；</w:t>
      </w:r>
    </w:p>
    <w:p w:rsidR="00BA3718" w:rsidRDefault="00BA3718" w:rsidP="00BA3718">
      <w:pPr>
        <w:pStyle w:val="a0"/>
        <w:numPr>
          <w:ilvl w:val="0"/>
          <w:numId w:val="40"/>
        </w:numPr>
        <w:ind w:firstLineChars="0"/>
      </w:pPr>
      <w:r>
        <w:t>用户定义的数据</w:t>
      </w:r>
      <w:r>
        <w:rPr>
          <w:rFonts w:hint="eastAsia"/>
        </w:rPr>
        <w:t>；</w:t>
      </w:r>
    </w:p>
    <w:p w:rsidR="00BA3718" w:rsidRDefault="00BE55DE" w:rsidP="00BA3718">
      <w:pPr>
        <w:pStyle w:val="a0"/>
        <w:numPr>
          <w:ilvl w:val="0"/>
          <w:numId w:val="40"/>
        </w:numPr>
        <w:ind w:firstLineChars="0"/>
      </w:pPr>
      <w:r>
        <w:rPr>
          <w:rFonts w:hint="eastAsia"/>
        </w:rPr>
        <w:t>节点</w:t>
      </w:r>
      <w:r w:rsidR="00BA3718">
        <w:t>状态</w:t>
      </w:r>
      <w:r w:rsidR="00BA3718">
        <w:rPr>
          <w:rFonts w:hint="eastAsia"/>
        </w:rPr>
        <w:t>；</w:t>
      </w:r>
    </w:p>
    <w:p w:rsidR="00BA3718" w:rsidRDefault="00597487" w:rsidP="00BA3718">
      <w:pPr>
        <w:pStyle w:val="a0"/>
        <w:numPr>
          <w:ilvl w:val="0"/>
          <w:numId w:val="40"/>
        </w:numPr>
        <w:ind w:firstLineChars="0"/>
      </w:pPr>
      <w:r>
        <w:t>每个线程的消息队列</w:t>
      </w:r>
      <w:r>
        <w:rPr>
          <w:rFonts w:hint="eastAsia"/>
        </w:rPr>
        <w:t>。</w:t>
      </w:r>
    </w:p>
    <w:p w:rsidR="00F85596" w:rsidRDefault="00ED5919" w:rsidP="00ED5919">
      <w:pPr>
        <w:pStyle w:val="a0"/>
        <w:ind w:firstLineChars="0" w:firstLine="420"/>
      </w:pPr>
      <w:r>
        <w:t>为了节省存储空间</w:t>
      </w:r>
      <w:r>
        <w:rPr>
          <w:rFonts w:hint="eastAsia"/>
        </w:rPr>
        <w:t>，</w:t>
      </w:r>
      <w:proofErr w:type="spellStart"/>
      <w:r>
        <w:t>FlashGraph</w:t>
      </w:r>
      <w:proofErr w:type="spellEnd"/>
      <w:r>
        <w:t>选择在运行时</w:t>
      </w:r>
      <w:r w:rsidR="008073CA">
        <w:rPr>
          <w:rFonts w:hint="eastAsia"/>
        </w:rPr>
        <w:t>，</w:t>
      </w:r>
      <w:r w:rsidR="008073CA">
        <w:t>通过节点序号</w:t>
      </w:r>
      <w:r>
        <w:t>计算</w:t>
      </w:r>
      <w:proofErr w:type="gramStart"/>
      <w:r>
        <w:rPr>
          <w:rFonts w:hint="eastAsia"/>
        </w:rPr>
        <w:t>每个</w:t>
      </w:r>
      <w:r w:rsidR="008073CA">
        <w:rPr>
          <w:rFonts w:hint="eastAsia"/>
        </w:rPr>
        <w:t>边表</w:t>
      </w:r>
      <w:proofErr w:type="gramEnd"/>
      <w:r>
        <w:rPr>
          <w:rFonts w:hint="eastAsia"/>
        </w:rPr>
        <w:t>的位置和</w:t>
      </w:r>
      <w:r w:rsidR="005714EE">
        <w:rPr>
          <w:rFonts w:hint="eastAsia"/>
        </w:rPr>
        <w:t>长度</w:t>
      </w:r>
      <w:r>
        <w:rPr>
          <w:rFonts w:hint="eastAsia"/>
        </w:rPr>
        <w:t>，</w:t>
      </w:r>
      <w:r w:rsidR="000007C1">
        <w:rPr>
          <w:rFonts w:hint="eastAsia"/>
        </w:rPr>
        <w:t>因为要直接储存这些信息，无向图每个</w:t>
      </w:r>
      <w:r w:rsidR="00BE55DE">
        <w:rPr>
          <w:rFonts w:hint="eastAsia"/>
        </w:rPr>
        <w:t>节点</w:t>
      </w:r>
      <w:r w:rsidR="00426F1D">
        <w:rPr>
          <w:rFonts w:hint="eastAsia"/>
        </w:rPr>
        <w:t>都</w:t>
      </w:r>
      <w:r w:rsidR="000007C1">
        <w:rPr>
          <w:rFonts w:hint="eastAsia"/>
        </w:rPr>
        <w:t>需要</w:t>
      </w:r>
      <w:r w:rsidR="000007C1">
        <w:rPr>
          <w:rFonts w:hint="eastAsia"/>
        </w:rPr>
        <w:t>12</w:t>
      </w:r>
      <w:r w:rsidR="000007C1">
        <w:rPr>
          <w:rFonts w:hint="eastAsia"/>
        </w:rPr>
        <w:t>个字节而有向图</w:t>
      </w:r>
      <w:r w:rsidR="00443756">
        <w:rPr>
          <w:rFonts w:hint="eastAsia"/>
        </w:rPr>
        <w:t>则</w:t>
      </w:r>
      <w:r w:rsidR="000007C1">
        <w:rPr>
          <w:rFonts w:hint="eastAsia"/>
        </w:rPr>
        <w:t>需要</w:t>
      </w:r>
      <w:r w:rsidR="000007C1">
        <w:rPr>
          <w:rFonts w:hint="eastAsia"/>
        </w:rPr>
        <w:t>24</w:t>
      </w:r>
      <w:r w:rsidR="000007C1">
        <w:rPr>
          <w:rFonts w:hint="eastAsia"/>
        </w:rPr>
        <w:t>个</w:t>
      </w:r>
      <w:r w:rsidR="00F85596">
        <w:rPr>
          <w:rFonts w:hint="eastAsia"/>
        </w:rPr>
        <w:t>，这样很难做到在内存中完全储存</w:t>
      </w:r>
      <w:r w:rsidR="006F68CA">
        <w:rPr>
          <w:rFonts w:hint="eastAsia"/>
        </w:rPr>
        <w:t>节点</w:t>
      </w:r>
      <w:r w:rsidR="00F85596">
        <w:rPr>
          <w:rFonts w:hint="eastAsia"/>
        </w:rPr>
        <w:t>数据。</w:t>
      </w:r>
    </w:p>
    <w:p w:rsidR="00951CE2" w:rsidRDefault="00B242F9" w:rsidP="00ED5919">
      <w:pPr>
        <w:pStyle w:val="a0"/>
        <w:ind w:firstLineChars="0" w:firstLine="420"/>
      </w:pPr>
      <w:r>
        <w:t>FlashGraph</w:t>
      </w:r>
      <w:r>
        <w:t>的</w:t>
      </w:r>
      <w:r w:rsidR="00C5068F">
        <w:rPr>
          <w:rFonts w:hint="eastAsia"/>
        </w:rPr>
        <w:t>具体做法是</w:t>
      </w:r>
      <w:r w:rsidR="00800F3C">
        <w:rPr>
          <w:rFonts w:hint="eastAsia"/>
        </w:rPr>
        <w:t>：</w:t>
      </w:r>
      <w:r w:rsidR="00BE55DE">
        <w:rPr>
          <w:rFonts w:hint="eastAsia"/>
        </w:rPr>
        <w:t>对于度数</w:t>
      </w:r>
      <w:r w:rsidR="00800F3C">
        <w:rPr>
          <w:rFonts w:hint="eastAsia"/>
        </w:rPr>
        <w:t>小于</w:t>
      </w:r>
      <w:r w:rsidR="00BE55DE">
        <w:rPr>
          <w:rFonts w:hint="eastAsia"/>
        </w:rPr>
        <w:t>255</w:t>
      </w:r>
      <w:r w:rsidR="00BE55DE">
        <w:rPr>
          <w:rFonts w:hint="eastAsia"/>
        </w:rPr>
        <w:t>的节点，无向图使用</w:t>
      </w:r>
      <w:r w:rsidR="00BE55DE">
        <w:rPr>
          <w:rFonts w:hint="eastAsia"/>
        </w:rPr>
        <w:t>1</w:t>
      </w:r>
      <w:r w:rsidR="00BE55DE">
        <w:rPr>
          <w:rFonts w:hint="eastAsia"/>
        </w:rPr>
        <w:t>个字节、有向图使用</w:t>
      </w:r>
      <w:r w:rsidR="00BE55DE">
        <w:rPr>
          <w:rFonts w:hint="eastAsia"/>
        </w:rPr>
        <w:t>2</w:t>
      </w:r>
      <w:r w:rsidR="00BE55DE">
        <w:rPr>
          <w:rFonts w:hint="eastAsia"/>
        </w:rPr>
        <w:t>个字节来记录节点的度</w:t>
      </w:r>
      <w:r w:rsidR="00800F3C">
        <w:rPr>
          <w:rFonts w:hint="eastAsia"/>
        </w:rPr>
        <w:t>；对于度数大于等于</w:t>
      </w:r>
      <w:r w:rsidR="00800F3C">
        <w:rPr>
          <w:rFonts w:hint="eastAsia"/>
        </w:rPr>
        <w:t>255</w:t>
      </w:r>
      <w:r w:rsidR="00800F3C">
        <w:rPr>
          <w:rFonts w:hint="eastAsia"/>
        </w:rPr>
        <w:t>的节点，使用哈希表来储存节点的度。得到度以后，</w:t>
      </w:r>
      <w:r w:rsidR="00800F3C">
        <w:rPr>
          <w:rFonts w:hint="eastAsia"/>
        </w:rPr>
        <w:t>FlashGraph</w:t>
      </w:r>
      <w:r w:rsidR="00800F3C">
        <w:rPr>
          <w:rFonts w:hint="eastAsia"/>
        </w:rPr>
        <w:t>便可以</w:t>
      </w:r>
      <w:r w:rsidR="0016649B">
        <w:t>通过度</w:t>
      </w:r>
      <w:r w:rsidR="008C342E">
        <w:t>来</w:t>
      </w:r>
      <w:proofErr w:type="gramStart"/>
      <w:r w:rsidR="008C342E">
        <w:t>计算</w:t>
      </w:r>
      <w:r w:rsidR="0052024A">
        <w:t>边表的</w:t>
      </w:r>
      <w:proofErr w:type="gramEnd"/>
      <w:r w:rsidR="0052024A">
        <w:t>长度</w:t>
      </w:r>
      <w:r w:rsidR="0052024A">
        <w:rPr>
          <w:rFonts w:hint="eastAsia"/>
        </w:rPr>
        <w:t>和位置（外存中的边表是按照</w:t>
      </w:r>
      <w:r w:rsidR="00BE55DE">
        <w:rPr>
          <w:rFonts w:hint="eastAsia"/>
        </w:rPr>
        <w:t>节点</w:t>
      </w:r>
      <w:r w:rsidR="000D3D05">
        <w:rPr>
          <w:rFonts w:hint="eastAsia"/>
        </w:rPr>
        <w:t>序号顺序</w:t>
      </w:r>
      <w:r w:rsidR="0072737B">
        <w:rPr>
          <w:rFonts w:hint="eastAsia"/>
        </w:rPr>
        <w:t>紧密存储的</w:t>
      </w:r>
      <w:r w:rsidR="0052024A">
        <w:rPr>
          <w:rFonts w:hint="eastAsia"/>
        </w:rPr>
        <w:t>）</w:t>
      </w:r>
      <w:r w:rsidR="008221F4">
        <w:rPr>
          <w:rFonts w:hint="eastAsia"/>
        </w:rPr>
        <w:t>。</w:t>
      </w:r>
    </w:p>
    <w:p w:rsidR="000308E7" w:rsidRDefault="00764C6C" w:rsidP="00ED5919">
      <w:pPr>
        <w:pStyle w:val="a0"/>
        <w:ind w:firstLineChars="0" w:firstLine="420"/>
      </w:pPr>
      <w:r>
        <w:rPr>
          <w:rFonts w:hint="eastAsia"/>
        </w:rPr>
        <w:t>但是，这样</w:t>
      </w:r>
      <w:r w:rsidR="00996DF9">
        <w:rPr>
          <w:rFonts w:hint="eastAsia"/>
        </w:rPr>
        <w:t>做一个很明显的</w:t>
      </w:r>
      <w:r>
        <w:rPr>
          <w:rFonts w:hint="eastAsia"/>
        </w:rPr>
        <w:t>缺点</w:t>
      </w:r>
      <w:r w:rsidR="00996DF9">
        <w:rPr>
          <w:rFonts w:hint="eastAsia"/>
        </w:rPr>
        <w:t>便在于，</w:t>
      </w:r>
      <w:r>
        <w:rPr>
          <w:rFonts w:hint="eastAsia"/>
        </w:rPr>
        <w:t>获取</w:t>
      </w:r>
      <w:r w:rsidR="001678A2">
        <w:rPr>
          <w:rFonts w:hint="eastAsia"/>
        </w:rPr>
        <w:t>一个</w:t>
      </w:r>
      <w:r w:rsidR="00BE55DE">
        <w:rPr>
          <w:rFonts w:hint="eastAsia"/>
        </w:rPr>
        <w:t>节点</w:t>
      </w:r>
      <w:r w:rsidR="001678A2">
        <w:rPr>
          <w:rFonts w:hint="eastAsia"/>
        </w:rPr>
        <w:t>的</w:t>
      </w:r>
      <w:r>
        <w:rPr>
          <w:rFonts w:hint="eastAsia"/>
        </w:rPr>
        <w:t>边表位置和大小的计算量</w:t>
      </w:r>
      <w:r w:rsidR="0084585C">
        <w:rPr>
          <w:rFonts w:hint="eastAsia"/>
        </w:rPr>
        <w:t>为</w:t>
      </w:r>
      <w:r w:rsidR="00834981">
        <w:rPr>
          <w:rFonts w:hint="eastAsia"/>
        </w:rPr>
        <w:t>O</w:t>
      </w:r>
      <w:r w:rsidR="00834981">
        <w:t>(n)</w:t>
      </w:r>
      <w:r w:rsidR="00834981">
        <w:rPr>
          <w:rFonts w:hint="eastAsia"/>
        </w:rPr>
        <w:t>、</w:t>
      </w:r>
      <w:r w:rsidR="00834981">
        <w:rPr>
          <w:rFonts w:hint="eastAsia"/>
        </w:rPr>
        <w:t>n</w:t>
      </w:r>
      <w:r w:rsidR="00834981">
        <w:rPr>
          <w:rFonts w:hint="eastAsia"/>
        </w:rPr>
        <w:t>为</w:t>
      </w:r>
      <w:r w:rsidR="00BE55DE">
        <w:rPr>
          <w:rFonts w:hint="eastAsia"/>
        </w:rPr>
        <w:t>节点</w:t>
      </w:r>
      <w:r w:rsidR="00834981">
        <w:rPr>
          <w:rFonts w:hint="eastAsia"/>
        </w:rPr>
        <w:t>个数</w:t>
      </w:r>
      <w:r w:rsidR="00B0794C">
        <w:rPr>
          <w:rFonts w:hint="eastAsia"/>
        </w:rPr>
        <w:t>，</w:t>
      </w:r>
      <w:r w:rsidR="001A6B0D">
        <w:rPr>
          <w:rFonts w:hint="eastAsia"/>
        </w:rPr>
        <w:t>对于任何一个</w:t>
      </w:r>
      <w:proofErr w:type="gramStart"/>
      <w:r w:rsidR="001A6B0D">
        <w:rPr>
          <w:rFonts w:hint="eastAsia"/>
        </w:rPr>
        <w:t>图操作</w:t>
      </w:r>
      <w:proofErr w:type="gramEnd"/>
      <w:r w:rsidR="001A6B0D">
        <w:rPr>
          <w:rFonts w:hint="eastAsia"/>
        </w:rPr>
        <w:t>而言难以接受。</w:t>
      </w:r>
      <w:r w:rsidR="00834981">
        <w:rPr>
          <w:rFonts w:hint="eastAsia"/>
        </w:rPr>
        <w:t>因此，</w:t>
      </w:r>
      <w:r w:rsidR="00834981">
        <w:rPr>
          <w:rFonts w:hint="eastAsia"/>
        </w:rPr>
        <w:t>FlashGraph</w:t>
      </w:r>
      <w:r w:rsidR="001678A2">
        <w:rPr>
          <w:rFonts w:hint="eastAsia"/>
        </w:rPr>
        <w:t>在上述两种方案中</w:t>
      </w:r>
      <w:r w:rsidR="00700891">
        <w:rPr>
          <w:rFonts w:hint="eastAsia"/>
        </w:rPr>
        <w:t>做了一个平衡，每</w:t>
      </w:r>
      <w:proofErr w:type="gramStart"/>
      <w:r w:rsidR="00700891">
        <w:rPr>
          <w:rFonts w:hint="eastAsia"/>
        </w:rPr>
        <w:t>32</w:t>
      </w:r>
      <w:r w:rsidR="00700891">
        <w:rPr>
          <w:rFonts w:hint="eastAsia"/>
        </w:rPr>
        <w:t>个</w:t>
      </w:r>
      <w:r w:rsidR="00B0794C">
        <w:rPr>
          <w:rFonts w:hint="eastAsia"/>
        </w:rPr>
        <w:t>边表</w:t>
      </w:r>
      <w:r w:rsidR="00910D52">
        <w:rPr>
          <w:rFonts w:hint="eastAsia"/>
        </w:rPr>
        <w:t>就</w:t>
      </w:r>
      <w:proofErr w:type="gramEnd"/>
      <w:r w:rsidR="00B0794C">
        <w:rPr>
          <w:rFonts w:hint="eastAsia"/>
        </w:rPr>
        <w:t>缓存一下信息</w:t>
      </w:r>
      <w:r w:rsidR="00B5322A">
        <w:rPr>
          <w:rFonts w:hint="eastAsia"/>
        </w:rPr>
        <w:t>。</w:t>
      </w:r>
      <w:r w:rsidR="00BE55DE">
        <w:rPr>
          <w:rFonts w:hint="eastAsia"/>
        </w:rPr>
        <w:t>这样</w:t>
      </w:r>
      <w:proofErr w:type="gramStart"/>
      <w:r w:rsidR="00BE55DE">
        <w:rPr>
          <w:rFonts w:hint="eastAsia"/>
        </w:rPr>
        <w:t>获取边表</w:t>
      </w:r>
      <w:proofErr w:type="gramEnd"/>
      <w:r w:rsidR="009E51C7">
        <w:rPr>
          <w:rFonts w:hint="eastAsia"/>
        </w:rPr>
        <w:t>就不需要从第一个节点开始计算，</w:t>
      </w:r>
      <w:r w:rsidR="003E5A10">
        <w:rPr>
          <w:rFonts w:hint="eastAsia"/>
        </w:rPr>
        <w:t>其</w:t>
      </w:r>
      <w:r w:rsidR="00BE55DE">
        <w:rPr>
          <w:rFonts w:hint="eastAsia"/>
        </w:rPr>
        <w:t>时间复杂度又降低到了</w:t>
      </w:r>
      <w:r w:rsidR="00BE55DE">
        <w:rPr>
          <w:rFonts w:hint="eastAsia"/>
        </w:rPr>
        <w:t>O(1)</w:t>
      </w:r>
      <w:r w:rsidR="00BE55DE">
        <w:rPr>
          <w:rFonts w:hint="eastAsia"/>
        </w:rPr>
        <w:t>，</w:t>
      </w:r>
      <w:r w:rsidR="00A67FB5">
        <w:rPr>
          <w:rFonts w:hint="eastAsia"/>
        </w:rPr>
        <w:t>所有</w:t>
      </w:r>
      <w:r w:rsidR="00BE55DE">
        <w:rPr>
          <w:rFonts w:hint="eastAsia"/>
        </w:rPr>
        <w:t>节点平均下来所需的存储空间也不会太高</w:t>
      </w:r>
      <w:r w:rsidR="00F2359F">
        <w:rPr>
          <w:rFonts w:hint="eastAsia"/>
        </w:rPr>
        <w:t>，对于无向图约为</w:t>
      </w:r>
      <w:r w:rsidR="00F2359F">
        <w:rPr>
          <w:rFonts w:hint="eastAsia"/>
        </w:rPr>
        <w:t>1.25</w:t>
      </w:r>
      <w:r w:rsidR="00F2359F">
        <w:rPr>
          <w:rFonts w:hint="eastAsia"/>
        </w:rPr>
        <w:t>个字节、对于有向图约为</w:t>
      </w:r>
      <w:r w:rsidR="00F2359F">
        <w:rPr>
          <w:rFonts w:hint="eastAsia"/>
        </w:rPr>
        <w:t>2.5</w:t>
      </w:r>
      <w:r w:rsidR="00F2359F">
        <w:rPr>
          <w:rFonts w:hint="eastAsia"/>
        </w:rPr>
        <w:t>个字节</w:t>
      </w:r>
      <w:r w:rsidR="00BE55DE">
        <w:rPr>
          <w:rFonts w:hint="eastAsia"/>
        </w:rPr>
        <w:t>。</w:t>
      </w:r>
    </w:p>
    <w:p w:rsidR="00E34674" w:rsidRDefault="00240E24" w:rsidP="00ED5919">
      <w:pPr>
        <w:pStyle w:val="a0"/>
        <w:ind w:firstLineChars="0" w:firstLine="420"/>
      </w:pPr>
      <w:r>
        <w:t>可见</w:t>
      </w:r>
      <w:r>
        <w:rPr>
          <w:rFonts w:hint="eastAsia"/>
        </w:rPr>
        <w:t>，</w:t>
      </w:r>
      <w:r>
        <w:t>FlashGraph</w:t>
      </w:r>
      <w:r>
        <w:t>采用了</w:t>
      </w:r>
      <w:r w:rsidR="000B3ECC">
        <w:rPr>
          <w:rFonts w:hint="eastAsia"/>
        </w:rPr>
        <w:t>一种</w:t>
      </w:r>
      <w:r w:rsidR="00EF6607">
        <w:rPr>
          <w:rFonts w:hint="eastAsia"/>
        </w:rPr>
        <w:t>目的明确</w:t>
      </w:r>
      <w:r w:rsidR="001057CE">
        <w:rPr>
          <w:rFonts w:hint="eastAsia"/>
        </w:rPr>
        <w:t>的时间换空间的</w:t>
      </w:r>
      <w:r w:rsidR="00AB534B">
        <w:rPr>
          <w:rFonts w:hint="eastAsia"/>
        </w:rPr>
        <w:t>设计</w:t>
      </w:r>
      <w:r w:rsidR="001057CE">
        <w:rPr>
          <w:rFonts w:hint="eastAsia"/>
        </w:rPr>
        <w:t>。</w:t>
      </w:r>
    </w:p>
    <w:p w:rsidR="00DE34D0" w:rsidRDefault="00DE34D0" w:rsidP="00DE34D0">
      <w:pPr>
        <w:pStyle w:val="3"/>
        <w:spacing w:before="163" w:after="163"/>
      </w:pPr>
      <w:bookmarkStart w:id="8" w:name="_Toc500672480"/>
      <w:r>
        <w:rPr>
          <w:rFonts w:hint="eastAsia"/>
        </w:rPr>
        <w:t>外存中的边</w:t>
      </w:r>
      <w:r w:rsidR="004B5CDC">
        <w:rPr>
          <w:rFonts w:hint="eastAsia"/>
        </w:rPr>
        <w:t>表</w:t>
      </w:r>
      <w:r>
        <w:rPr>
          <w:rFonts w:hint="eastAsia"/>
        </w:rPr>
        <w:t>数据</w:t>
      </w:r>
      <w:bookmarkEnd w:id="8"/>
    </w:p>
    <w:p w:rsidR="009862E5" w:rsidRDefault="009862E5" w:rsidP="009862E5">
      <w:pPr>
        <w:pStyle w:val="a0"/>
        <w:ind w:firstLineChars="0" w:firstLine="420"/>
      </w:pPr>
      <w:proofErr w:type="spellStart"/>
      <w:r>
        <w:t>FlashGraph</w:t>
      </w:r>
      <w:proofErr w:type="spellEnd"/>
      <w:proofErr w:type="gramStart"/>
      <w:r>
        <w:rPr>
          <w:rFonts w:hint="eastAsia"/>
        </w:rPr>
        <w:t>中</w:t>
      </w:r>
      <w:r>
        <w:t>边</w:t>
      </w:r>
      <w:r w:rsidR="004B5CDC">
        <w:t>表</w:t>
      </w:r>
      <w:r>
        <w:t>的</w:t>
      </w:r>
      <w:proofErr w:type="gramEnd"/>
      <w:r>
        <w:t>存储</w:t>
      </w:r>
      <w:r w:rsidR="00E80186">
        <w:t>形式</w:t>
      </w:r>
      <w:r>
        <w:t>如图</w:t>
      </w:r>
      <w:r>
        <w:rPr>
          <w:rFonts w:hint="eastAsia"/>
        </w:rPr>
        <w:t>2.3</w:t>
      </w:r>
      <w:r>
        <w:rPr>
          <w:rFonts w:hint="eastAsia"/>
        </w:rPr>
        <w:t>所示。</w:t>
      </w:r>
      <w:r w:rsidR="004B5CDC">
        <w:rPr>
          <w:rFonts w:hint="eastAsia"/>
        </w:rPr>
        <w:t>每一个</w:t>
      </w:r>
      <w:r w:rsidR="006F68CA">
        <w:rPr>
          <w:rFonts w:hint="eastAsia"/>
        </w:rPr>
        <w:t>节点</w:t>
      </w:r>
      <w:r w:rsidR="004B5CDC">
        <w:rPr>
          <w:rFonts w:hint="eastAsia"/>
        </w:rPr>
        <w:t>的边表</w:t>
      </w:r>
      <w:r w:rsidR="004536E9">
        <w:rPr>
          <w:rFonts w:hint="eastAsia"/>
        </w:rPr>
        <w:t>包含头、</w:t>
      </w:r>
      <w:proofErr w:type="gramStart"/>
      <w:r w:rsidR="00B538AB">
        <w:rPr>
          <w:rFonts w:hint="eastAsia"/>
        </w:rPr>
        <w:t>边</w:t>
      </w:r>
      <w:r w:rsidR="004536E9">
        <w:rPr>
          <w:rFonts w:hint="eastAsia"/>
        </w:rPr>
        <w:t>数</w:t>
      </w:r>
      <w:r w:rsidR="004536E9">
        <w:rPr>
          <w:rFonts w:hint="eastAsia"/>
        </w:rPr>
        <w:lastRenderedPageBreak/>
        <w:t>据</w:t>
      </w:r>
      <w:proofErr w:type="gramEnd"/>
      <w:r w:rsidR="004536E9">
        <w:rPr>
          <w:rFonts w:hint="eastAsia"/>
        </w:rPr>
        <w:t>和</w:t>
      </w:r>
      <w:r w:rsidR="00065E30">
        <w:rPr>
          <w:rFonts w:hint="eastAsia"/>
        </w:rPr>
        <w:t>用户可定义的</w:t>
      </w:r>
      <w:r w:rsidR="004536E9">
        <w:rPr>
          <w:rFonts w:hint="eastAsia"/>
        </w:rPr>
        <w:t>边属性。</w:t>
      </w:r>
      <w:r w:rsidR="004D7934">
        <w:rPr>
          <w:rFonts w:hint="eastAsia"/>
        </w:rPr>
        <w:t>值得注意的是</w:t>
      </w:r>
      <w:r w:rsidR="00B538AB">
        <w:rPr>
          <w:rFonts w:hint="eastAsia"/>
        </w:rPr>
        <w:t>，</w:t>
      </w:r>
      <w:proofErr w:type="gramStart"/>
      <w:r w:rsidR="00B538AB">
        <w:rPr>
          <w:rFonts w:hint="eastAsia"/>
        </w:rPr>
        <w:t>边数据</w:t>
      </w:r>
      <w:proofErr w:type="gramEnd"/>
      <w:r w:rsidR="00B538AB">
        <w:rPr>
          <w:rFonts w:hint="eastAsia"/>
        </w:rPr>
        <w:t>和边属性是分开存储的，这样</w:t>
      </w:r>
      <w:r w:rsidR="008043B5">
        <w:rPr>
          <w:rFonts w:hint="eastAsia"/>
        </w:rPr>
        <w:t>在只需要数据不需要属性的时候就可以避免同时读取浪费带宽</w:t>
      </w:r>
      <w:r w:rsidR="00385B38">
        <w:rPr>
          <w:rFonts w:hint="eastAsia"/>
        </w:rPr>
        <w:t>，这个策略在</w:t>
      </w:r>
      <w:r w:rsidR="003E06EF">
        <w:rPr>
          <w:rFonts w:hint="eastAsia"/>
        </w:rPr>
        <w:t>许多</w:t>
      </w:r>
      <w:r w:rsidR="00596E83">
        <w:rPr>
          <w:rFonts w:hint="eastAsia"/>
        </w:rPr>
        <w:t>数据库系统中也有用到。</w:t>
      </w:r>
      <w:r w:rsidR="00281F10">
        <w:rPr>
          <w:rFonts w:hint="eastAsia"/>
        </w:rPr>
        <w:t>正如在</w:t>
      </w:r>
      <w:r w:rsidR="00281F10">
        <w:rPr>
          <w:rFonts w:hint="eastAsia"/>
        </w:rPr>
        <w:t>2</w:t>
      </w:r>
      <w:r w:rsidR="00281F10">
        <w:t>.3.1</w:t>
      </w:r>
      <w:r w:rsidR="00281F10">
        <w:t>中提到的</w:t>
      </w:r>
      <w:r w:rsidR="00281F10">
        <w:rPr>
          <w:rFonts w:hint="eastAsia"/>
        </w:rPr>
        <w:t>，</w:t>
      </w:r>
      <w:proofErr w:type="gramStart"/>
      <w:r w:rsidR="004B6869">
        <w:rPr>
          <w:rFonts w:hint="eastAsia"/>
        </w:rPr>
        <w:t>所有边表</w:t>
      </w:r>
      <w:r w:rsidR="00B459D1">
        <w:rPr>
          <w:rFonts w:hint="eastAsia"/>
        </w:rPr>
        <w:t>按照</w:t>
      </w:r>
      <w:proofErr w:type="gramEnd"/>
      <w:r w:rsidR="004B6869">
        <w:rPr>
          <w:rFonts w:hint="eastAsia"/>
        </w:rPr>
        <w:t>节点</w:t>
      </w:r>
      <w:r w:rsidR="00B459D1">
        <w:rPr>
          <w:rFonts w:hint="eastAsia"/>
        </w:rPr>
        <w:t>序号的</w:t>
      </w:r>
      <w:r w:rsidR="00281F10">
        <w:rPr>
          <w:rFonts w:hint="eastAsia"/>
        </w:rPr>
        <w:t>顺序紧密排列</w:t>
      </w:r>
      <w:r w:rsidR="009D7F4F">
        <w:rPr>
          <w:rFonts w:hint="eastAsia"/>
        </w:rPr>
        <w:t>。</w:t>
      </w:r>
    </w:p>
    <w:p w:rsidR="008D4CC0" w:rsidRPr="008D4CC0" w:rsidRDefault="008D4CC0" w:rsidP="008D4CC0">
      <w:pPr>
        <w:widowControl/>
        <w:spacing w:line="240" w:lineRule="atLeast"/>
        <w:jc w:val="center"/>
        <w:rPr>
          <w:rFonts w:ascii="宋体" w:hAnsi="宋体" w:cs="宋体"/>
          <w:kern w:val="0"/>
        </w:rPr>
      </w:pPr>
      <w:r w:rsidRPr="008D4CC0">
        <w:rPr>
          <w:rFonts w:ascii="宋体" w:hAnsi="宋体" w:cs="宋体"/>
          <w:noProof/>
          <w:kern w:val="0"/>
        </w:rPr>
        <w:drawing>
          <wp:inline distT="0" distB="0" distL="0" distR="0">
            <wp:extent cx="4714875" cy="1090670"/>
            <wp:effectExtent l="0" t="0" r="0" b="0"/>
            <wp:docPr id="18" name="图片 18" descr="C:\Users\C207-T506\AppData\Roaming\Tencent\Users\563123739\QQ\WinTemp\RichOle\X5D00WRO`%PS9X5H4USD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207-T506\AppData\Roaming\Tencent\Users\563123739\QQ\WinTemp\RichOle\X5D00WRO`%PS9X5H4USDE7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788" cy="1100134"/>
                    </a:xfrm>
                    <a:prstGeom prst="rect">
                      <a:avLst/>
                    </a:prstGeom>
                    <a:noFill/>
                    <a:ln>
                      <a:noFill/>
                    </a:ln>
                  </pic:spPr>
                </pic:pic>
              </a:graphicData>
            </a:graphic>
          </wp:inline>
        </w:drawing>
      </w:r>
    </w:p>
    <w:p w:rsidR="008D4CC0" w:rsidRPr="00261D92" w:rsidRDefault="008D4CC0" w:rsidP="008D4CC0">
      <w:pPr>
        <w:pStyle w:val="a0"/>
        <w:ind w:firstLineChars="0" w:firstLine="0"/>
        <w:jc w:val="center"/>
        <w:rPr>
          <w:rFonts w:ascii="黑体" w:eastAsia="黑体" w:hAnsi="黑体"/>
        </w:rPr>
      </w:pPr>
      <w:r>
        <w:rPr>
          <w:rFonts w:ascii="黑体" w:eastAsia="黑体" w:hAnsi="黑体" w:hint="eastAsia"/>
        </w:rPr>
        <w:t>图2.</w:t>
      </w:r>
      <w:r>
        <w:rPr>
          <w:rFonts w:ascii="黑体" w:eastAsia="黑体" w:hAnsi="黑体"/>
        </w:rPr>
        <w:t>3</w:t>
      </w:r>
      <w:r w:rsidRPr="0064678A">
        <w:rPr>
          <w:rFonts w:ascii="黑体" w:eastAsia="黑体" w:hAnsi="黑体" w:hint="eastAsia"/>
        </w:rPr>
        <w:tab/>
      </w:r>
      <w:r>
        <w:rPr>
          <w:rFonts w:ascii="黑体" w:eastAsia="黑体" w:hAnsi="黑体" w:hint="eastAsia"/>
        </w:rPr>
        <w:t>FlashGraph</w:t>
      </w:r>
      <w:r w:rsidR="001E474D">
        <w:rPr>
          <w:rFonts w:ascii="黑体" w:eastAsia="黑体" w:hAnsi="黑体" w:hint="eastAsia"/>
        </w:rPr>
        <w:t>边存储</w:t>
      </w:r>
    </w:p>
    <w:p w:rsidR="00901484" w:rsidRDefault="00DE37FE" w:rsidP="00F969A4">
      <w:pPr>
        <w:pStyle w:val="a0"/>
        <w:ind w:firstLineChars="0" w:firstLine="420"/>
      </w:pPr>
      <w:r>
        <w:t>此外</w:t>
      </w:r>
      <w:r>
        <w:rPr>
          <w:rFonts w:hint="eastAsia"/>
        </w:rPr>
        <w:t>，对于有向图，</w:t>
      </w:r>
      <w:r>
        <w:t>FlashGraph</w:t>
      </w:r>
      <w:proofErr w:type="gramStart"/>
      <w:r>
        <w:t>对入边和</w:t>
      </w:r>
      <w:proofErr w:type="gramEnd"/>
      <w:r>
        <w:t>出边分开存储</w:t>
      </w:r>
      <w:r>
        <w:rPr>
          <w:rFonts w:hint="eastAsia"/>
        </w:rPr>
        <w:t>。这样设计的原因在于许多</w:t>
      </w:r>
      <w:r w:rsidR="00A759DB">
        <w:rPr>
          <w:rFonts w:hint="eastAsia"/>
        </w:rPr>
        <w:t>有向</w:t>
      </w:r>
      <w:r>
        <w:rPr>
          <w:rFonts w:hint="eastAsia"/>
        </w:rPr>
        <w:t>图操作都只需要</w:t>
      </w:r>
      <w:r w:rsidR="00A759DB">
        <w:rPr>
          <w:rFonts w:hint="eastAsia"/>
        </w:rPr>
        <w:t>其中某一种数据，例如</w:t>
      </w:r>
      <w:r w:rsidR="009A1804">
        <w:rPr>
          <w:rFonts w:hint="eastAsia"/>
        </w:rPr>
        <w:t>广度优先遍历就只需要出边，分开存储可以有选择性地读取所需要的边数据，从而</w:t>
      </w:r>
      <w:r w:rsidR="002563E7">
        <w:rPr>
          <w:rFonts w:hint="eastAsia"/>
        </w:rPr>
        <w:t>避免带宽浪费。</w:t>
      </w:r>
      <w:r w:rsidR="006908F9">
        <w:rPr>
          <w:rFonts w:hint="eastAsia"/>
        </w:rPr>
        <w:t>当然，如果一个有向图操作确实需要上述的两种数据，</w:t>
      </w:r>
      <w:r w:rsidR="002674D1">
        <w:rPr>
          <w:rFonts w:hint="eastAsia"/>
        </w:rPr>
        <w:t>这种设计就会导致</w:t>
      </w:r>
      <w:r w:rsidR="002674D1">
        <w:rPr>
          <w:rFonts w:hint="eastAsia"/>
        </w:rPr>
        <w:t>IO</w:t>
      </w:r>
      <w:r w:rsidR="002674D1">
        <w:rPr>
          <w:rFonts w:hint="eastAsia"/>
        </w:rPr>
        <w:t>数量翻倍；不过，</w:t>
      </w:r>
      <w:proofErr w:type="spellStart"/>
      <w:r w:rsidR="002674D1">
        <w:rPr>
          <w:rFonts w:hint="eastAsia"/>
        </w:rPr>
        <w:t>FlashGraph</w:t>
      </w:r>
      <w:proofErr w:type="spellEnd"/>
      <w:r w:rsidR="002674D1">
        <w:rPr>
          <w:rFonts w:hint="eastAsia"/>
        </w:rPr>
        <w:t>通过合并</w:t>
      </w:r>
      <w:r w:rsidR="002674D1">
        <w:rPr>
          <w:rFonts w:hint="eastAsia"/>
        </w:rPr>
        <w:t>IO</w:t>
      </w:r>
      <w:r w:rsidR="002674D1">
        <w:rPr>
          <w:rFonts w:hint="eastAsia"/>
        </w:rPr>
        <w:t>有效地抵消了这一点。</w:t>
      </w:r>
    </w:p>
    <w:p w:rsidR="006A791C" w:rsidRDefault="006A791C" w:rsidP="006A791C">
      <w:pPr>
        <w:pStyle w:val="2"/>
        <w:spacing w:before="163" w:after="163"/>
      </w:pPr>
      <w:bookmarkStart w:id="9" w:name="_Toc500672481"/>
      <w:r>
        <w:rPr>
          <w:rFonts w:hint="eastAsia"/>
        </w:rPr>
        <w:t>其它</w:t>
      </w:r>
      <w:bookmarkEnd w:id="9"/>
    </w:p>
    <w:p w:rsidR="005D2D8D" w:rsidRDefault="005D2D8D" w:rsidP="005D2D8D">
      <w:pPr>
        <w:pStyle w:val="3"/>
        <w:spacing w:before="163" w:after="163"/>
      </w:pPr>
      <w:bookmarkStart w:id="10" w:name="_Toc500672482"/>
      <w:r>
        <w:rPr>
          <w:rFonts w:hint="eastAsia"/>
        </w:rPr>
        <w:t>部分边获取</w:t>
      </w:r>
      <w:bookmarkEnd w:id="10"/>
    </w:p>
    <w:p w:rsidR="005F2361" w:rsidRDefault="005F2361" w:rsidP="0002453E">
      <w:pPr>
        <w:pStyle w:val="a0"/>
        <w:ind w:firstLineChars="0" w:firstLine="420"/>
      </w:pPr>
      <w:r>
        <w:rPr>
          <w:rFonts w:hint="eastAsia"/>
        </w:rPr>
        <w:t>许多基于外存的图引擎，譬如</w:t>
      </w:r>
      <w:proofErr w:type="spellStart"/>
      <w:r>
        <w:rPr>
          <w:rFonts w:hint="eastAsia"/>
        </w:rPr>
        <w:t>GraphChi</w:t>
      </w:r>
      <w:proofErr w:type="spellEnd"/>
      <w:r>
        <w:rPr>
          <w:rFonts w:hint="eastAsia"/>
        </w:rPr>
        <w:t>和</w:t>
      </w:r>
      <w:r>
        <w:rPr>
          <w:rFonts w:hint="eastAsia"/>
        </w:rPr>
        <w:t>X-Stream</w:t>
      </w:r>
      <w:r>
        <w:rPr>
          <w:rFonts w:hint="eastAsia"/>
        </w:rPr>
        <w:t>，在每次迭代都顺序读取所有的边表，这虽然简单粗暴地降低了随机</w:t>
      </w:r>
      <w:r>
        <w:rPr>
          <w:rFonts w:hint="eastAsia"/>
        </w:rPr>
        <w:t>IO</w:t>
      </w:r>
      <w:r>
        <w:rPr>
          <w:rFonts w:hint="eastAsia"/>
        </w:rPr>
        <w:t>，但是也造成了大量的带宽浪费。</w:t>
      </w:r>
    </w:p>
    <w:p w:rsidR="0002453E" w:rsidRDefault="00F969A4" w:rsidP="0002453E">
      <w:pPr>
        <w:pStyle w:val="a0"/>
        <w:ind w:firstLineChars="0" w:firstLine="420"/>
      </w:pPr>
      <w:r>
        <w:rPr>
          <w:rFonts w:hint="eastAsia"/>
        </w:rPr>
        <w:t>各式各样的</w:t>
      </w:r>
      <w:proofErr w:type="gramStart"/>
      <w:r>
        <w:rPr>
          <w:rFonts w:hint="eastAsia"/>
        </w:rPr>
        <w:t>图操作</w:t>
      </w:r>
      <w:proofErr w:type="gramEnd"/>
      <w:r w:rsidR="008B25AF">
        <w:rPr>
          <w:rFonts w:hint="eastAsia"/>
        </w:rPr>
        <w:t>虽然</w:t>
      </w:r>
      <w:r>
        <w:rPr>
          <w:rFonts w:hint="eastAsia"/>
        </w:rPr>
        <w:t>会产生大小不一的</w:t>
      </w:r>
      <w:r>
        <w:rPr>
          <w:rFonts w:hint="eastAsia"/>
        </w:rPr>
        <w:t>IO</w:t>
      </w:r>
      <w:r>
        <w:rPr>
          <w:rFonts w:hint="eastAsia"/>
        </w:rPr>
        <w:t>请求</w:t>
      </w:r>
      <w:r w:rsidR="00422700">
        <w:rPr>
          <w:rFonts w:hint="eastAsia"/>
        </w:rPr>
        <w:t>，但基本来说每个</w:t>
      </w:r>
      <w:r w:rsidR="006F68CA">
        <w:rPr>
          <w:rFonts w:hint="eastAsia"/>
        </w:rPr>
        <w:t>节点</w:t>
      </w:r>
      <w:r w:rsidR="00422700">
        <w:rPr>
          <w:rFonts w:hint="eastAsia"/>
        </w:rPr>
        <w:t>只会访问它自己的边表。</w:t>
      </w:r>
      <w:proofErr w:type="spellStart"/>
      <w:r w:rsidR="00FD2BA3">
        <w:rPr>
          <w:rFonts w:hint="eastAsia"/>
        </w:rPr>
        <w:t>FlashGraph</w:t>
      </w:r>
      <w:proofErr w:type="spellEnd"/>
      <w:r w:rsidR="00FD2BA3">
        <w:rPr>
          <w:rFonts w:hint="eastAsia"/>
        </w:rPr>
        <w:t>基于</w:t>
      </w:r>
      <w:r w:rsidR="00FD2BA3">
        <w:rPr>
          <w:rFonts w:hint="eastAsia"/>
        </w:rPr>
        <w:t>SSD</w:t>
      </w:r>
      <w:r w:rsidR="00FD2BA3">
        <w:rPr>
          <w:rFonts w:hint="eastAsia"/>
        </w:rPr>
        <w:t>阵列</w:t>
      </w:r>
      <w:r w:rsidR="00552709">
        <w:rPr>
          <w:rFonts w:hint="eastAsia"/>
        </w:rPr>
        <w:t>设计</w:t>
      </w:r>
      <w:r w:rsidR="00FD2BA3">
        <w:rPr>
          <w:rFonts w:hint="eastAsia"/>
        </w:rPr>
        <w:t>，它本身相对于磁盘系统已经具备一定的随机</w:t>
      </w:r>
      <w:r w:rsidR="00FD2BA3">
        <w:rPr>
          <w:rFonts w:hint="eastAsia"/>
        </w:rPr>
        <w:t>IO</w:t>
      </w:r>
      <w:r w:rsidR="00FD2BA3">
        <w:rPr>
          <w:rFonts w:hint="eastAsia"/>
        </w:rPr>
        <w:t>能力，</w:t>
      </w:r>
      <w:r w:rsidR="00FF1F62">
        <w:rPr>
          <w:rFonts w:hint="eastAsia"/>
        </w:rPr>
        <w:t>因此，</w:t>
      </w:r>
      <w:proofErr w:type="spellStart"/>
      <w:r w:rsidR="00FF1F62">
        <w:rPr>
          <w:rFonts w:hint="eastAsia"/>
        </w:rPr>
        <w:t>FlashGraph</w:t>
      </w:r>
      <w:proofErr w:type="spellEnd"/>
      <w:r w:rsidR="00FD2BA3">
        <w:rPr>
          <w:rFonts w:hint="eastAsia"/>
        </w:rPr>
        <w:t>可以</w:t>
      </w:r>
      <w:r w:rsidR="001D028A">
        <w:rPr>
          <w:rFonts w:hint="eastAsia"/>
        </w:rPr>
        <w:t>有选择性的请求一个</w:t>
      </w:r>
      <w:proofErr w:type="gramStart"/>
      <w:r w:rsidR="001D028A">
        <w:rPr>
          <w:rFonts w:hint="eastAsia"/>
        </w:rPr>
        <w:t>图操作</w:t>
      </w:r>
      <w:proofErr w:type="gramEnd"/>
      <w:r w:rsidR="001D028A">
        <w:rPr>
          <w:rFonts w:hint="eastAsia"/>
        </w:rPr>
        <w:t>涉及的边，从而减少不必要的</w:t>
      </w:r>
      <w:r w:rsidR="001D028A">
        <w:rPr>
          <w:rFonts w:hint="eastAsia"/>
        </w:rPr>
        <w:t>IO</w:t>
      </w:r>
      <w:r w:rsidR="00715309">
        <w:rPr>
          <w:rFonts w:hint="eastAsia"/>
        </w:rPr>
        <w:t>。</w:t>
      </w:r>
    </w:p>
    <w:p w:rsidR="005D2D8D" w:rsidRDefault="00DC380A" w:rsidP="005D2D8D">
      <w:pPr>
        <w:pStyle w:val="3"/>
        <w:spacing w:before="163" w:after="163"/>
      </w:pPr>
      <w:bookmarkStart w:id="11" w:name="_Toc500672483"/>
      <w:proofErr w:type="gramStart"/>
      <w:r>
        <w:rPr>
          <w:rFonts w:hint="eastAsia"/>
        </w:rPr>
        <w:t>边表</w:t>
      </w:r>
      <w:r w:rsidR="00B30C4C">
        <w:rPr>
          <w:rFonts w:hint="eastAsia"/>
        </w:rPr>
        <w:t>请求</w:t>
      </w:r>
      <w:proofErr w:type="gramEnd"/>
      <w:r w:rsidR="00B30C4C">
        <w:rPr>
          <w:rFonts w:hint="eastAsia"/>
        </w:rPr>
        <w:t>合并</w:t>
      </w:r>
      <w:bookmarkEnd w:id="11"/>
    </w:p>
    <w:p w:rsidR="003338FD" w:rsidRDefault="00C62DA9" w:rsidP="00DC380A">
      <w:pPr>
        <w:pStyle w:val="a0"/>
        <w:ind w:firstLineChars="0" w:firstLine="420"/>
      </w:pPr>
      <w:r>
        <w:rPr>
          <w:rFonts w:hint="eastAsia"/>
        </w:rPr>
        <w:t>在一个</w:t>
      </w:r>
      <w:proofErr w:type="gramStart"/>
      <w:r>
        <w:rPr>
          <w:rFonts w:hint="eastAsia"/>
        </w:rPr>
        <w:t>图操作</w:t>
      </w:r>
      <w:proofErr w:type="gramEnd"/>
      <w:r>
        <w:rPr>
          <w:rFonts w:hint="eastAsia"/>
        </w:rPr>
        <w:t>的每次迭代中，都会有大量的</w:t>
      </w:r>
      <w:r w:rsidR="00865F44">
        <w:rPr>
          <w:rFonts w:hint="eastAsia"/>
        </w:rPr>
        <w:t>节点</w:t>
      </w:r>
      <w:r>
        <w:rPr>
          <w:rFonts w:hint="eastAsia"/>
        </w:rPr>
        <w:t>产生对边表的请求，</w:t>
      </w:r>
      <w:proofErr w:type="spellStart"/>
      <w:r w:rsidR="00DC380A">
        <w:rPr>
          <w:rFonts w:hint="eastAsia"/>
        </w:rPr>
        <w:t>FlashGraph</w:t>
      </w:r>
      <w:proofErr w:type="spellEnd"/>
      <w:r w:rsidR="00DC380A">
        <w:rPr>
          <w:rFonts w:hint="eastAsia"/>
        </w:rPr>
        <w:t>因此认为</w:t>
      </w:r>
      <w:proofErr w:type="gramStart"/>
      <w:r w:rsidR="00DC380A">
        <w:rPr>
          <w:rFonts w:hint="eastAsia"/>
        </w:rPr>
        <w:t>合并边表</w:t>
      </w:r>
      <w:proofErr w:type="gramEnd"/>
      <w:r w:rsidR="00DC380A">
        <w:rPr>
          <w:rFonts w:hint="eastAsia"/>
        </w:rPr>
        <w:t>的读取请求是可行的。</w:t>
      </w:r>
      <w:r w:rsidR="000A7F41">
        <w:rPr>
          <w:rFonts w:hint="eastAsia"/>
        </w:rPr>
        <w:t>每一个状态为活跃的</w:t>
      </w:r>
      <w:r w:rsidR="006F68CA">
        <w:rPr>
          <w:rFonts w:hint="eastAsia"/>
        </w:rPr>
        <w:t>节点</w:t>
      </w:r>
      <w:r w:rsidR="005D7DED">
        <w:rPr>
          <w:rFonts w:hint="eastAsia"/>
        </w:rPr>
        <w:t>的边表请求都会被预读然后合并（这也是为什么</w:t>
      </w:r>
      <w:proofErr w:type="spellStart"/>
      <w:r w:rsidR="0036782B">
        <w:rPr>
          <w:rFonts w:hint="eastAsia"/>
        </w:rPr>
        <w:t>FlashGraph</w:t>
      </w:r>
      <w:proofErr w:type="spellEnd"/>
      <w:r w:rsidR="0036782B">
        <w:rPr>
          <w:rFonts w:hint="eastAsia"/>
        </w:rPr>
        <w:t>设置</w:t>
      </w:r>
      <w:r w:rsidR="0036782B">
        <w:rPr>
          <w:rFonts w:hint="eastAsia"/>
        </w:rPr>
        <w:t>3</w:t>
      </w:r>
      <w:r w:rsidR="001A5CA4">
        <w:rPr>
          <w:rFonts w:hint="eastAsia"/>
        </w:rPr>
        <w:t>种</w:t>
      </w:r>
      <w:r w:rsidR="006F68CA">
        <w:rPr>
          <w:rFonts w:hint="eastAsia"/>
        </w:rPr>
        <w:t>节点</w:t>
      </w:r>
      <w:r w:rsidR="0036782B">
        <w:rPr>
          <w:rFonts w:hint="eastAsia"/>
        </w:rPr>
        <w:t>状态的原因</w:t>
      </w:r>
      <w:r w:rsidR="005D7DED">
        <w:rPr>
          <w:rFonts w:hint="eastAsia"/>
        </w:rPr>
        <w:t>）</w:t>
      </w:r>
      <w:r w:rsidR="0036782B">
        <w:rPr>
          <w:rFonts w:hint="eastAsia"/>
        </w:rPr>
        <w:t>。</w:t>
      </w:r>
    </w:p>
    <w:p w:rsidR="00E37A50" w:rsidRDefault="00865F44" w:rsidP="00E37A50">
      <w:pPr>
        <w:pStyle w:val="3"/>
        <w:spacing w:before="163" w:after="163"/>
      </w:pPr>
      <w:bookmarkStart w:id="12" w:name="_Toc500672484"/>
      <w:r>
        <w:rPr>
          <w:rFonts w:hint="eastAsia"/>
        </w:rPr>
        <w:t>节点</w:t>
      </w:r>
      <w:r w:rsidR="00320582">
        <w:rPr>
          <w:rFonts w:hint="eastAsia"/>
        </w:rPr>
        <w:t>程序调度</w:t>
      </w:r>
      <w:bookmarkEnd w:id="12"/>
    </w:p>
    <w:p w:rsidR="001C12ED" w:rsidRDefault="00865F44" w:rsidP="0099046F">
      <w:pPr>
        <w:pStyle w:val="a0"/>
        <w:ind w:firstLineChars="0" w:firstLine="420"/>
      </w:pPr>
      <w:proofErr w:type="spellStart"/>
      <w:r>
        <w:rPr>
          <w:rFonts w:hint="eastAsia"/>
        </w:rPr>
        <w:t>FlashGraph</w:t>
      </w:r>
      <w:proofErr w:type="spellEnd"/>
      <w:r>
        <w:rPr>
          <w:rFonts w:hint="eastAsia"/>
        </w:rPr>
        <w:t>基于线程对节点程序进行调度，它将图按线程分为几个相对独立的</w:t>
      </w:r>
      <w:r>
        <w:rPr>
          <w:rFonts w:hint="eastAsia"/>
        </w:rPr>
        <w:lastRenderedPageBreak/>
        <w:t>分区后，每个分区的线程处理自己分区内的节点程序。</w:t>
      </w:r>
    </w:p>
    <w:p w:rsidR="005B2A2D" w:rsidRPr="00E83C60" w:rsidRDefault="005B2A2D" w:rsidP="0099046F">
      <w:pPr>
        <w:pStyle w:val="a0"/>
        <w:ind w:firstLineChars="0" w:firstLine="420"/>
        <w:rPr>
          <w:b/>
        </w:rPr>
      </w:pPr>
      <w:r w:rsidRPr="00E83C60">
        <w:rPr>
          <w:rFonts w:hint="eastAsia"/>
          <w:b/>
        </w:rPr>
        <w:t>原文认为，这种线程模型</w:t>
      </w:r>
      <w:r w:rsidR="00E83C60">
        <w:rPr>
          <w:rFonts w:hint="eastAsia"/>
          <w:b/>
        </w:rPr>
        <w:t>的优点</w:t>
      </w:r>
      <w:r w:rsidRPr="00E83C60">
        <w:rPr>
          <w:rFonts w:hint="eastAsia"/>
          <w:b/>
        </w:rPr>
        <w:t>是“简单而且稳定”。实际上，</w:t>
      </w:r>
      <w:r w:rsidR="008B237D" w:rsidRPr="00E83C60">
        <w:rPr>
          <w:rFonts w:hint="eastAsia"/>
          <w:b/>
        </w:rPr>
        <w:t>我认为</w:t>
      </w:r>
      <w:r w:rsidR="00995AAB">
        <w:rPr>
          <w:rFonts w:hint="eastAsia"/>
          <w:b/>
        </w:rPr>
        <w:t>原作者有意的忽略的一个事实，就是</w:t>
      </w:r>
      <w:r w:rsidRPr="00E83C60">
        <w:rPr>
          <w:rFonts w:hint="eastAsia"/>
          <w:b/>
        </w:rPr>
        <w:t>这种</w:t>
      </w:r>
      <w:r w:rsidR="008B237D" w:rsidRPr="00E83C60">
        <w:rPr>
          <w:rFonts w:hint="eastAsia"/>
          <w:b/>
        </w:rPr>
        <w:t>线程模型几乎必然的会导致</w:t>
      </w:r>
      <w:r w:rsidR="009624FA">
        <w:rPr>
          <w:rFonts w:hint="eastAsia"/>
          <w:b/>
        </w:rPr>
        <w:t>某些</w:t>
      </w:r>
      <w:r w:rsidR="0057209A" w:rsidRPr="00E83C60">
        <w:rPr>
          <w:rFonts w:hint="eastAsia"/>
          <w:b/>
        </w:rPr>
        <w:t>任务</w:t>
      </w:r>
      <w:r w:rsidR="00462603">
        <w:rPr>
          <w:rFonts w:hint="eastAsia"/>
          <w:b/>
        </w:rPr>
        <w:t>在</w:t>
      </w:r>
      <w:r w:rsidR="0057209A" w:rsidRPr="00E83C60">
        <w:rPr>
          <w:rFonts w:hint="eastAsia"/>
          <w:b/>
        </w:rPr>
        <w:t>线程上分配的不均匀，因为</w:t>
      </w:r>
      <w:r w:rsidR="00845C1F" w:rsidRPr="00E83C60">
        <w:rPr>
          <w:rFonts w:hint="eastAsia"/>
          <w:b/>
        </w:rPr>
        <w:t>不能保证一个</w:t>
      </w:r>
      <w:proofErr w:type="gramStart"/>
      <w:r w:rsidR="00845C1F" w:rsidRPr="00E83C60">
        <w:rPr>
          <w:rFonts w:hint="eastAsia"/>
          <w:b/>
        </w:rPr>
        <w:t>图操作</w:t>
      </w:r>
      <w:proofErr w:type="gramEnd"/>
      <w:r w:rsidR="00AA33FF" w:rsidRPr="00E83C60">
        <w:rPr>
          <w:rFonts w:hint="eastAsia"/>
          <w:b/>
        </w:rPr>
        <w:t>涉及的节点</w:t>
      </w:r>
      <w:r w:rsidR="00845C1F" w:rsidRPr="00E83C60">
        <w:rPr>
          <w:rFonts w:hint="eastAsia"/>
          <w:b/>
        </w:rPr>
        <w:t>均匀地分配在</w:t>
      </w:r>
      <w:r w:rsidR="00AA33FF" w:rsidRPr="00E83C60">
        <w:rPr>
          <w:rFonts w:hint="eastAsia"/>
          <w:b/>
        </w:rPr>
        <w:t>整个图上。</w:t>
      </w:r>
      <w:r w:rsidR="00284509" w:rsidRPr="00E83C60">
        <w:rPr>
          <w:rFonts w:hint="eastAsia"/>
          <w:b/>
        </w:rPr>
        <w:t>因此，</w:t>
      </w:r>
      <w:r w:rsidR="001A3A9A" w:rsidRPr="00E83C60">
        <w:rPr>
          <w:rFonts w:hint="eastAsia"/>
          <w:b/>
        </w:rPr>
        <w:t>我在</w:t>
      </w:r>
      <w:r w:rsidR="00284509" w:rsidRPr="00E83C60">
        <w:rPr>
          <w:rFonts w:hint="eastAsia"/>
          <w:b/>
        </w:rPr>
        <w:t>下文中提出了一种改进思路。</w:t>
      </w:r>
    </w:p>
    <w:p w:rsidR="009D4827" w:rsidRDefault="009D4827" w:rsidP="009D4827">
      <w:pPr>
        <w:pStyle w:val="3"/>
        <w:spacing w:before="163" w:after="163"/>
      </w:pPr>
      <w:bookmarkStart w:id="13" w:name="_Toc500672485"/>
      <w:r>
        <w:rPr>
          <w:rFonts w:hint="eastAsia"/>
        </w:rPr>
        <w:t>分区的划分</w:t>
      </w:r>
      <w:bookmarkEnd w:id="13"/>
    </w:p>
    <w:p w:rsidR="009D4827" w:rsidRPr="005B2A2D" w:rsidRDefault="00DA4692" w:rsidP="004B35E0">
      <w:pPr>
        <w:pStyle w:val="a0"/>
        <w:ind w:firstLineChars="0" w:firstLine="420"/>
      </w:pPr>
      <w:proofErr w:type="spellStart"/>
      <w:r>
        <w:rPr>
          <w:rFonts w:hint="eastAsia"/>
        </w:rPr>
        <w:t>FlashGraph</w:t>
      </w:r>
      <w:proofErr w:type="spellEnd"/>
      <w:r>
        <w:rPr>
          <w:rFonts w:hint="eastAsia"/>
        </w:rPr>
        <w:t>的分区方法</w:t>
      </w:r>
      <w:r w:rsidR="00DB07F6">
        <w:rPr>
          <w:rFonts w:hint="eastAsia"/>
        </w:rPr>
        <w:t>类似于一个二维矩阵，</w:t>
      </w:r>
      <w:r>
        <w:rPr>
          <w:rFonts w:hint="eastAsia"/>
        </w:rPr>
        <w:t>是将图用</w:t>
      </w:r>
      <w:r>
        <w:rPr>
          <w:rFonts w:hint="eastAsia"/>
        </w:rPr>
        <w:t>2</w:t>
      </w:r>
      <w:r>
        <w:rPr>
          <w:rFonts w:hint="eastAsia"/>
        </w:rPr>
        <w:t>维</w:t>
      </w:r>
      <w:r w:rsidR="00DB07F6">
        <w:rPr>
          <w:rFonts w:hint="eastAsia"/>
        </w:rPr>
        <w:t>坐标</w:t>
      </w:r>
      <w:r>
        <w:rPr>
          <w:rFonts w:hint="eastAsia"/>
        </w:rPr>
        <w:t>的</w:t>
      </w:r>
      <w:r w:rsidR="00DB07F6">
        <w:rPr>
          <w:rFonts w:hint="eastAsia"/>
        </w:rPr>
        <w:t>形式</w:t>
      </w:r>
      <w:r>
        <w:rPr>
          <w:rFonts w:hint="eastAsia"/>
        </w:rPr>
        <w:t>表示</w:t>
      </w:r>
      <w:r w:rsidR="00B32B16">
        <w:rPr>
          <w:rFonts w:hint="eastAsia"/>
        </w:rPr>
        <w:t>，</w:t>
      </w:r>
      <w:r w:rsidR="00650BE1">
        <w:rPr>
          <w:rFonts w:hint="eastAsia"/>
        </w:rPr>
        <w:t>主要是为了</w:t>
      </w:r>
      <w:r w:rsidR="00264A8D">
        <w:rPr>
          <w:rFonts w:hint="eastAsia"/>
        </w:rPr>
        <w:t>地</w:t>
      </w:r>
      <w:r w:rsidR="00223274">
        <w:rPr>
          <w:rFonts w:hint="eastAsia"/>
        </w:rPr>
        <w:t>分配线程。</w:t>
      </w:r>
      <w:r w:rsidR="00F4483B">
        <w:rPr>
          <w:rFonts w:hint="eastAsia"/>
        </w:rPr>
        <w:t>此外，</w:t>
      </w:r>
      <w:r w:rsidR="00816688">
        <w:rPr>
          <w:rFonts w:hint="eastAsia"/>
        </w:rPr>
        <w:t>通过分区</w:t>
      </w:r>
      <w:r w:rsidR="00A308DA">
        <w:rPr>
          <w:rFonts w:hint="eastAsia"/>
        </w:rPr>
        <w:t>，</w:t>
      </w:r>
      <w:r w:rsidR="00264A8D">
        <w:rPr>
          <w:rFonts w:hint="eastAsia"/>
        </w:rPr>
        <w:t>作者认为同一个分区内绝大多数</w:t>
      </w:r>
      <w:r w:rsidR="001A5CA4">
        <w:rPr>
          <w:rFonts w:hint="eastAsia"/>
        </w:rPr>
        <w:t>节点</w:t>
      </w:r>
      <w:r w:rsidR="00264A8D">
        <w:rPr>
          <w:rFonts w:hint="eastAsia"/>
        </w:rPr>
        <w:t>的边表</w:t>
      </w:r>
      <w:r w:rsidR="00A81B00">
        <w:rPr>
          <w:rFonts w:hint="eastAsia"/>
        </w:rPr>
        <w:t>，在外存上大都</w:t>
      </w:r>
      <w:r w:rsidR="0099134C">
        <w:rPr>
          <w:rFonts w:hint="eastAsia"/>
        </w:rPr>
        <w:t>能</w:t>
      </w:r>
      <w:r w:rsidR="00A81B00">
        <w:rPr>
          <w:rFonts w:hint="eastAsia"/>
        </w:rPr>
        <w:t>分布在同一块</w:t>
      </w:r>
      <w:r w:rsidR="00A81B00">
        <w:rPr>
          <w:rFonts w:hint="eastAsia"/>
        </w:rPr>
        <w:t>SSD</w:t>
      </w:r>
      <w:r w:rsidR="00A81B00">
        <w:rPr>
          <w:rFonts w:hint="eastAsia"/>
        </w:rPr>
        <w:t>上，</w:t>
      </w:r>
      <w:r w:rsidR="003F01B2">
        <w:rPr>
          <w:rFonts w:hint="eastAsia"/>
        </w:rPr>
        <w:t>这有助于线程对</w:t>
      </w:r>
      <w:r w:rsidR="003103E4">
        <w:rPr>
          <w:rFonts w:hint="eastAsia"/>
        </w:rPr>
        <w:t>同一块</w:t>
      </w:r>
      <w:r w:rsidR="003103E4">
        <w:rPr>
          <w:rFonts w:hint="eastAsia"/>
        </w:rPr>
        <w:t>SSD</w:t>
      </w:r>
      <w:r w:rsidR="003103E4">
        <w:rPr>
          <w:rFonts w:hint="eastAsia"/>
        </w:rPr>
        <w:t>的</w:t>
      </w:r>
      <w:r w:rsidR="004C4517">
        <w:rPr>
          <w:rFonts w:hint="eastAsia"/>
        </w:rPr>
        <w:t>IO</w:t>
      </w:r>
      <w:r w:rsidR="004C4517">
        <w:rPr>
          <w:rFonts w:hint="eastAsia"/>
        </w:rPr>
        <w:t>请求的</w:t>
      </w:r>
      <w:r w:rsidR="00507CA4">
        <w:rPr>
          <w:rFonts w:hint="eastAsia"/>
        </w:rPr>
        <w:t>平衡</w:t>
      </w:r>
      <w:r w:rsidR="004C4517">
        <w:rPr>
          <w:rFonts w:hint="eastAsia"/>
        </w:rPr>
        <w:t>（这点我不太明白为什么</w:t>
      </w:r>
      <w:r w:rsidR="00F75038">
        <w:rPr>
          <w:rFonts w:hint="eastAsia"/>
        </w:rPr>
        <w:t>，从阵列的角度</w:t>
      </w:r>
      <w:r w:rsidR="00C47D6F">
        <w:rPr>
          <w:rFonts w:hint="eastAsia"/>
        </w:rPr>
        <w:t>来看，</w:t>
      </w:r>
      <w:r w:rsidR="00F75038">
        <w:rPr>
          <w:rFonts w:hint="eastAsia"/>
        </w:rPr>
        <w:t>或许在底层</w:t>
      </w:r>
      <w:r w:rsidR="00507CA4">
        <w:rPr>
          <w:rFonts w:hint="eastAsia"/>
        </w:rPr>
        <w:t>上</w:t>
      </w:r>
      <w:r w:rsidR="00C47D6F">
        <w:rPr>
          <w:rFonts w:hint="eastAsia"/>
        </w:rPr>
        <w:t>做</w:t>
      </w:r>
      <w:r w:rsidR="00C47D6F">
        <w:rPr>
          <w:rFonts w:hint="eastAsia"/>
        </w:rPr>
        <w:t>IO</w:t>
      </w:r>
      <w:r w:rsidR="00C47D6F">
        <w:rPr>
          <w:rFonts w:hint="eastAsia"/>
        </w:rPr>
        <w:t>请求的平衡是更加治本的？</w:t>
      </w:r>
      <w:r w:rsidR="004C4517">
        <w:rPr>
          <w:rFonts w:hint="eastAsia"/>
        </w:rPr>
        <w:t>）</w:t>
      </w:r>
      <w:r w:rsidR="00FA148E">
        <w:rPr>
          <w:rFonts w:hint="eastAsia"/>
        </w:rPr>
        <w:t>。</w:t>
      </w:r>
    </w:p>
    <w:p w:rsidR="00AC6289" w:rsidRDefault="00AC6289" w:rsidP="00AC6289">
      <w:pPr>
        <w:pStyle w:val="1"/>
        <w:spacing w:before="260" w:after="163"/>
      </w:pPr>
      <w:bookmarkStart w:id="14" w:name="_Toc500672486"/>
      <w:r>
        <w:rPr>
          <w:rFonts w:hint="eastAsia"/>
        </w:rPr>
        <w:lastRenderedPageBreak/>
        <w:t>性能</w:t>
      </w:r>
      <w:bookmarkEnd w:id="14"/>
    </w:p>
    <w:p w:rsidR="008227AB" w:rsidRPr="00E23CB2" w:rsidRDefault="00AD20BF" w:rsidP="00BE721F">
      <w:pPr>
        <w:pStyle w:val="a0"/>
        <w:ind w:firstLineChars="0" w:firstLine="420"/>
      </w:pPr>
      <w:r>
        <w:rPr>
          <w:rFonts w:hint="eastAsia"/>
        </w:rPr>
        <w:t>原作者使用了</w:t>
      </w:r>
      <w:r>
        <w:rPr>
          <w:rFonts w:hint="eastAsia"/>
        </w:rPr>
        <w:t>3</w:t>
      </w:r>
      <w:r>
        <w:rPr>
          <w:rFonts w:hint="eastAsia"/>
        </w:rPr>
        <w:t>种公开的大型</w:t>
      </w:r>
      <w:proofErr w:type="gramStart"/>
      <w:r>
        <w:rPr>
          <w:rFonts w:hint="eastAsia"/>
        </w:rPr>
        <w:t>图数据</w:t>
      </w:r>
      <w:proofErr w:type="gramEnd"/>
      <w:r>
        <w:rPr>
          <w:rFonts w:hint="eastAsia"/>
        </w:rPr>
        <w:t>来对</w:t>
      </w:r>
      <w:r>
        <w:rPr>
          <w:rFonts w:hint="eastAsia"/>
        </w:rPr>
        <w:t>FlashGraph</w:t>
      </w:r>
      <w:r>
        <w:rPr>
          <w:rFonts w:hint="eastAsia"/>
        </w:rPr>
        <w:t>进行性能测试</w:t>
      </w:r>
      <w:r w:rsidR="008E519F">
        <w:rPr>
          <w:rFonts w:hint="eastAsia"/>
        </w:rPr>
        <w:t>，如表</w:t>
      </w:r>
      <w:r w:rsidR="008E519F">
        <w:rPr>
          <w:rFonts w:hint="eastAsia"/>
        </w:rPr>
        <w:t>3.1</w:t>
      </w:r>
      <w:r w:rsidR="008E519F">
        <w:rPr>
          <w:rFonts w:hint="eastAsia"/>
        </w:rPr>
        <w:t>所示</w:t>
      </w:r>
      <w:r>
        <w:rPr>
          <w:rFonts w:hint="eastAsia"/>
        </w:rPr>
        <w:t>，并和</w:t>
      </w:r>
      <w:r w:rsidR="00A30642">
        <w:rPr>
          <w:rFonts w:hint="eastAsia"/>
        </w:rPr>
        <w:t>自身的内存版本以及</w:t>
      </w:r>
      <w:r>
        <w:rPr>
          <w:rFonts w:hint="eastAsia"/>
        </w:rPr>
        <w:t>其它图引擎比较。</w:t>
      </w:r>
      <w:r w:rsidR="009B3BEF">
        <w:rPr>
          <w:rFonts w:hint="eastAsia"/>
        </w:rPr>
        <w:t>比较的算法包括</w:t>
      </w:r>
      <w:r w:rsidR="00B50139">
        <w:rPr>
          <w:rFonts w:hint="eastAsia"/>
        </w:rPr>
        <w:t>有</w:t>
      </w:r>
      <w:r w:rsidR="00E23CB2">
        <w:rPr>
          <w:rFonts w:hint="eastAsia"/>
        </w:rPr>
        <w:t>广度优先便利</w:t>
      </w:r>
      <w:r w:rsidR="00E23CB2">
        <w:rPr>
          <w:rFonts w:hint="eastAsia"/>
        </w:rPr>
        <w:t>BFS</w:t>
      </w:r>
      <w:r w:rsidR="00AA4156">
        <w:rPr>
          <w:rFonts w:hint="eastAsia"/>
        </w:rPr>
        <w:t>、三角形个数</w:t>
      </w:r>
      <w:r w:rsidR="00AA4156">
        <w:rPr>
          <w:rFonts w:hint="eastAsia"/>
        </w:rPr>
        <w:t>TC</w:t>
      </w:r>
      <w:r w:rsidR="00AA4156">
        <w:rPr>
          <w:rFonts w:hint="eastAsia"/>
        </w:rPr>
        <w:t>等，还有一些囿于我个人在这方面的研究有限无法给出详细的介绍</w:t>
      </w:r>
      <w:r w:rsidR="00B50139">
        <w:rPr>
          <w:rFonts w:hint="eastAsia"/>
        </w:rPr>
        <w:t>。</w:t>
      </w:r>
    </w:p>
    <w:p w:rsidR="008E519F" w:rsidRPr="0064678A" w:rsidRDefault="008E519F" w:rsidP="008E519F">
      <w:pPr>
        <w:pStyle w:val="a0"/>
        <w:ind w:firstLineChars="0" w:firstLine="0"/>
        <w:jc w:val="center"/>
        <w:rPr>
          <w:rFonts w:ascii="黑体" w:eastAsia="黑体" w:hAnsi="黑体"/>
        </w:rPr>
      </w:pPr>
      <w:r w:rsidRPr="0064678A">
        <w:rPr>
          <w:rFonts w:ascii="黑体" w:eastAsia="黑体" w:hAnsi="黑体" w:hint="eastAsia"/>
        </w:rPr>
        <w:t>表</w:t>
      </w:r>
      <w:r>
        <w:rPr>
          <w:rFonts w:ascii="黑体" w:eastAsia="黑体" w:hAnsi="黑体"/>
        </w:rPr>
        <w:t>3</w:t>
      </w:r>
      <w:r w:rsidRPr="0064678A">
        <w:rPr>
          <w:rFonts w:ascii="黑体" w:eastAsia="黑体" w:hAnsi="黑体" w:hint="eastAsia"/>
        </w:rPr>
        <w:t>.1</w:t>
      </w:r>
      <w:r w:rsidRPr="0064678A">
        <w:rPr>
          <w:rFonts w:ascii="黑体" w:eastAsia="黑体" w:hAnsi="黑体" w:hint="eastAsia"/>
        </w:rPr>
        <w:tab/>
      </w:r>
      <w:r>
        <w:rPr>
          <w:rFonts w:ascii="黑体" w:eastAsia="黑体" w:hAnsi="黑体" w:hint="eastAsia"/>
        </w:rPr>
        <w:t>计算机存储设备的分层模型</w:t>
      </w:r>
    </w:p>
    <w:tbl>
      <w:tblPr>
        <w:tblStyle w:val="ac"/>
        <w:tblW w:w="0" w:type="auto"/>
        <w:jc w:val="center"/>
        <w:tblLook w:val="04A0" w:firstRow="1" w:lastRow="0" w:firstColumn="1" w:lastColumn="0" w:noHBand="0" w:noVBand="1"/>
      </w:tblPr>
      <w:tblGrid>
        <w:gridCol w:w="1356"/>
        <w:gridCol w:w="878"/>
        <w:gridCol w:w="878"/>
        <w:gridCol w:w="878"/>
        <w:gridCol w:w="878"/>
      </w:tblGrid>
      <w:tr w:rsidR="00E50367" w:rsidRPr="0011378B" w:rsidTr="006C279A">
        <w:trPr>
          <w:jc w:val="center"/>
        </w:trPr>
        <w:tc>
          <w:tcPr>
            <w:tcW w:w="1356" w:type="dxa"/>
          </w:tcPr>
          <w:p w:rsidR="00E50367" w:rsidRPr="0011378B" w:rsidRDefault="00E50367" w:rsidP="00236245">
            <w:pPr>
              <w:rPr>
                <w:rFonts w:ascii="黑体" w:eastAsia="黑体" w:hAnsi="黑体"/>
                <w:sz w:val="21"/>
                <w:szCs w:val="21"/>
              </w:rPr>
            </w:pPr>
            <w:r>
              <w:rPr>
                <w:rFonts w:ascii="黑体" w:eastAsia="黑体" w:hAnsi="黑体" w:hint="eastAsia"/>
                <w:sz w:val="21"/>
                <w:szCs w:val="21"/>
              </w:rPr>
              <w:t>数据源</w:t>
            </w:r>
          </w:p>
        </w:tc>
        <w:tc>
          <w:tcPr>
            <w:tcW w:w="878" w:type="dxa"/>
          </w:tcPr>
          <w:p w:rsidR="00E50367" w:rsidRPr="0011378B" w:rsidRDefault="00E50367" w:rsidP="00236245">
            <w:pPr>
              <w:rPr>
                <w:rFonts w:ascii="黑体" w:eastAsia="黑体" w:hAnsi="黑体"/>
                <w:sz w:val="21"/>
                <w:szCs w:val="21"/>
              </w:rPr>
            </w:pPr>
            <w:r>
              <w:rPr>
                <w:rFonts w:ascii="黑体" w:eastAsia="黑体" w:hAnsi="黑体" w:hint="eastAsia"/>
                <w:sz w:val="21"/>
                <w:szCs w:val="21"/>
              </w:rPr>
              <w:t>节点</w:t>
            </w:r>
          </w:p>
        </w:tc>
        <w:tc>
          <w:tcPr>
            <w:tcW w:w="878" w:type="dxa"/>
          </w:tcPr>
          <w:p w:rsidR="00E50367" w:rsidRPr="0011378B" w:rsidRDefault="00E50367" w:rsidP="00236245">
            <w:pPr>
              <w:rPr>
                <w:rFonts w:ascii="黑体" w:eastAsia="黑体" w:hAnsi="黑体"/>
                <w:sz w:val="21"/>
                <w:szCs w:val="21"/>
              </w:rPr>
            </w:pPr>
            <w:r>
              <w:rPr>
                <w:rFonts w:ascii="黑体" w:eastAsia="黑体" w:hAnsi="黑体" w:hint="eastAsia"/>
                <w:sz w:val="21"/>
                <w:szCs w:val="21"/>
              </w:rPr>
              <w:t>边</w:t>
            </w:r>
          </w:p>
        </w:tc>
        <w:tc>
          <w:tcPr>
            <w:tcW w:w="878" w:type="dxa"/>
          </w:tcPr>
          <w:p w:rsidR="00E50367" w:rsidRDefault="00E50367" w:rsidP="00236245">
            <w:pPr>
              <w:rPr>
                <w:rFonts w:ascii="黑体" w:eastAsia="黑体" w:hAnsi="黑体"/>
                <w:sz w:val="21"/>
                <w:szCs w:val="21"/>
              </w:rPr>
            </w:pPr>
            <w:r>
              <w:rPr>
                <w:rFonts w:ascii="黑体" w:eastAsia="黑体" w:hAnsi="黑体" w:hint="eastAsia"/>
                <w:sz w:val="21"/>
                <w:szCs w:val="21"/>
              </w:rPr>
              <w:t>总大小</w:t>
            </w:r>
          </w:p>
        </w:tc>
        <w:tc>
          <w:tcPr>
            <w:tcW w:w="878" w:type="dxa"/>
          </w:tcPr>
          <w:p w:rsidR="00E50367" w:rsidRDefault="00E50367" w:rsidP="00236245">
            <w:pPr>
              <w:rPr>
                <w:rFonts w:ascii="黑体" w:eastAsia="黑体" w:hAnsi="黑体"/>
                <w:sz w:val="21"/>
                <w:szCs w:val="21"/>
              </w:rPr>
            </w:pPr>
            <w:r>
              <w:rPr>
                <w:rFonts w:ascii="黑体" w:eastAsia="黑体" w:hAnsi="黑体" w:hint="eastAsia"/>
                <w:sz w:val="21"/>
                <w:szCs w:val="21"/>
              </w:rPr>
              <w:t>直径</w:t>
            </w:r>
          </w:p>
        </w:tc>
      </w:tr>
      <w:tr w:rsidR="00E50367" w:rsidRPr="000F1BD7" w:rsidTr="006C279A">
        <w:trPr>
          <w:jc w:val="center"/>
        </w:trPr>
        <w:tc>
          <w:tcPr>
            <w:tcW w:w="1356" w:type="dxa"/>
          </w:tcPr>
          <w:p w:rsidR="00E50367" w:rsidRPr="000F1BD7" w:rsidRDefault="00E50367" w:rsidP="00236245">
            <w:pPr>
              <w:rPr>
                <w:rFonts w:asciiTheme="minorEastAsia" w:hAnsiTheme="minorEastAsia"/>
                <w:sz w:val="21"/>
                <w:szCs w:val="21"/>
              </w:rPr>
            </w:pPr>
            <w:r>
              <w:rPr>
                <w:rFonts w:asciiTheme="minorEastAsia" w:hAnsiTheme="minorEastAsia"/>
                <w:sz w:val="21"/>
                <w:szCs w:val="21"/>
              </w:rPr>
              <w:t>Twitter</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4200万</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5亿</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3GB</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23</w:t>
            </w:r>
          </w:p>
        </w:tc>
      </w:tr>
      <w:tr w:rsidR="00E50367" w:rsidRPr="000F1BD7" w:rsidTr="006C279A">
        <w:trPr>
          <w:jc w:val="center"/>
        </w:trPr>
        <w:tc>
          <w:tcPr>
            <w:tcW w:w="1356" w:type="dxa"/>
          </w:tcPr>
          <w:p w:rsidR="00E50367" w:rsidRPr="000F1BD7" w:rsidRDefault="00E50367" w:rsidP="00236245">
            <w:pPr>
              <w:rPr>
                <w:rFonts w:asciiTheme="minorEastAsia" w:hAnsiTheme="minorEastAsia"/>
                <w:sz w:val="21"/>
                <w:szCs w:val="21"/>
              </w:rPr>
            </w:pPr>
            <w:r>
              <w:rPr>
                <w:rFonts w:asciiTheme="minorEastAsia" w:hAnsiTheme="minorEastAsia"/>
                <w:sz w:val="21"/>
                <w:szCs w:val="21"/>
              </w:rPr>
              <w:t>Subdomain</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8900万</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r>
              <w:rPr>
                <w:rFonts w:asciiTheme="minorEastAsia" w:hAnsiTheme="minorEastAsia" w:hint="eastAsia"/>
                <w:sz w:val="21"/>
                <w:szCs w:val="21"/>
              </w:rPr>
              <w:t>亿</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18GB</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30</w:t>
            </w:r>
          </w:p>
        </w:tc>
      </w:tr>
      <w:tr w:rsidR="00E50367" w:rsidRPr="000F1BD7" w:rsidTr="006C279A">
        <w:trPr>
          <w:jc w:val="center"/>
        </w:trPr>
        <w:tc>
          <w:tcPr>
            <w:tcW w:w="1356" w:type="dxa"/>
          </w:tcPr>
          <w:p w:rsidR="00E50367" w:rsidRPr="000F1BD7" w:rsidRDefault="00E50367" w:rsidP="00236245">
            <w:pPr>
              <w:rPr>
                <w:rFonts w:asciiTheme="minorEastAsia" w:hAnsiTheme="minorEastAsia"/>
                <w:sz w:val="21"/>
                <w:szCs w:val="21"/>
              </w:rPr>
            </w:pPr>
            <w:r>
              <w:rPr>
                <w:rFonts w:asciiTheme="minorEastAsia" w:hAnsiTheme="minorEastAsia"/>
                <w:sz w:val="21"/>
                <w:szCs w:val="21"/>
              </w:rPr>
              <w:t>Page</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sz w:val="21"/>
                <w:szCs w:val="21"/>
              </w:rPr>
              <w:t>4亿</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1290亿</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1.1TB</w:t>
            </w:r>
          </w:p>
        </w:tc>
        <w:tc>
          <w:tcPr>
            <w:tcW w:w="878" w:type="dxa"/>
          </w:tcPr>
          <w:p w:rsidR="00E50367" w:rsidRPr="000F1BD7" w:rsidRDefault="00E50367" w:rsidP="00236245">
            <w:pPr>
              <w:rPr>
                <w:rFonts w:asciiTheme="minorEastAsia" w:hAnsiTheme="minorEastAsia"/>
                <w:sz w:val="21"/>
                <w:szCs w:val="21"/>
              </w:rPr>
            </w:pPr>
            <w:r>
              <w:rPr>
                <w:rFonts w:asciiTheme="minorEastAsia" w:hAnsiTheme="minorEastAsia" w:hint="eastAsia"/>
                <w:sz w:val="21"/>
                <w:szCs w:val="21"/>
              </w:rPr>
              <w:t>650</w:t>
            </w:r>
          </w:p>
        </w:tc>
      </w:tr>
    </w:tbl>
    <w:p w:rsidR="00F36CEF" w:rsidRDefault="00570201" w:rsidP="00F36CEF">
      <w:pPr>
        <w:pStyle w:val="2"/>
        <w:spacing w:before="163" w:after="163"/>
      </w:pPr>
      <w:r>
        <w:tab/>
      </w:r>
      <w:bookmarkStart w:id="15" w:name="_Toc500672487"/>
      <w:r w:rsidR="00F36CEF">
        <w:rPr>
          <w:rFonts w:hint="eastAsia"/>
        </w:rPr>
        <w:t>与自身的纯内存版本比较</w:t>
      </w:r>
      <w:bookmarkEnd w:id="15"/>
    </w:p>
    <w:p w:rsidR="008E519F" w:rsidRDefault="00570201" w:rsidP="00CF7FDB">
      <w:pPr>
        <w:pStyle w:val="a0"/>
        <w:ind w:firstLineChars="0" w:firstLine="420"/>
      </w:pPr>
      <w:r>
        <w:t>首先</w:t>
      </w:r>
      <w:r>
        <w:rPr>
          <w:rFonts w:hint="eastAsia"/>
        </w:rPr>
        <w:t>，</w:t>
      </w:r>
      <w:r>
        <w:t>原作者将</w:t>
      </w:r>
      <w:r>
        <w:t>SSD</w:t>
      </w:r>
      <w:r>
        <w:t>版本的</w:t>
      </w:r>
      <w:r>
        <w:t>FlashGraph</w:t>
      </w:r>
      <w:r w:rsidR="00387E73">
        <w:rPr>
          <w:rFonts w:hint="eastAsia"/>
        </w:rPr>
        <w:t>（</w:t>
      </w:r>
      <w:r w:rsidR="00387E73">
        <w:rPr>
          <w:rFonts w:hint="eastAsia"/>
        </w:rPr>
        <w:t>1GB</w:t>
      </w:r>
      <w:r w:rsidR="00387E73">
        <w:rPr>
          <w:rFonts w:hint="eastAsia"/>
        </w:rPr>
        <w:t>缓存）</w:t>
      </w:r>
      <w:r>
        <w:t>和纯内存版本的</w:t>
      </w:r>
      <w:r>
        <w:t>FlashGraph</w:t>
      </w:r>
      <w:r w:rsidR="003265E7">
        <w:rPr>
          <w:rFonts w:hint="eastAsia"/>
        </w:rPr>
        <w:t>在</w:t>
      </w:r>
      <w:r w:rsidR="003265E7">
        <w:rPr>
          <w:rFonts w:hint="eastAsia"/>
        </w:rPr>
        <w:t>Twitter</w:t>
      </w:r>
      <w:r w:rsidR="003265E7">
        <w:rPr>
          <w:rFonts w:hint="eastAsia"/>
        </w:rPr>
        <w:t>和</w:t>
      </w:r>
      <w:r w:rsidR="003265E7">
        <w:rPr>
          <w:rFonts w:hint="eastAsia"/>
        </w:rPr>
        <w:t>Subdomain</w:t>
      </w:r>
      <w:r w:rsidR="003265E7">
        <w:rPr>
          <w:rFonts w:hint="eastAsia"/>
        </w:rPr>
        <w:t>两个图上</w:t>
      </w:r>
      <w:r>
        <w:t>进行比较</w:t>
      </w:r>
      <w:r w:rsidR="00F56BD3">
        <w:rPr>
          <w:rFonts w:hint="eastAsia"/>
        </w:rPr>
        <w:t>，</w:t>
      </w:r>
      <w:r>
        <w:t>得到的结果如图</w:t>
      </w:r>
      <w:r>
        <w:rPr>
          <w:rFonts w:hint="eastAsia"/>
        </w:rPr>
        <w:t>3.1</w:t>
      </w:r>
      <w:r>
        <w:rPr>
          <w:rFonts w:hint="eastAsia"/>
        </w:rPr>
        <w:t>所示。</w:t>
      </w:r>
    </w:p>
    <w:p w:rsidR="00D271F9" w:rsidRPr="00D271F9" w:rsidRDefault="00D271F9" w:rsidP="00D271F9">
      <w:pPr>
        <w:widowControl/>
        <w:spacing w:line="240" w:lineRule="auto"/>
        <w:jc w:val="center"/>
        <w:rPr>
          <w:rFonts w:ascii="宋体" w:hAnsi="宋体" w:cs="宋体"/>
          <w:kern w:val="0"/>
        </w:rPr>
      </w:pPr>
      <w:r w:rsidRPr="00D271F9">
        <w:rPr>
          <w:rFonts w:ascii="宋体" w:hAnsi="宋体" w:cs="宋体"/>
          <w:noProof/>
          <w:kern w:val="0"/>
        </w:rPr>
        <w:drawing>
          <wp:inline distT="0" distB="0" distL="0" distR="0">
            <wp:extent cx="4591050" cy="2254732"/>
            <wp:effectExtent l="0" t="0" r="0" b="0"/>
            <wp:docPr id="19" name="图片 19" descr="C:\Users\C207-T506\AppData\Roaming\Tencent\Users\563123739\QQ\WinTemp\RichOle\{AHBI][FM4K)GDELG%T}Y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207-T506\AppData\Roaming\Tencent\Users\563123739\QQ\WinTemp\RichOle\{AHBI][FM4K)GDELG%T}Y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8634" cy="2273190"/>
                    </a:xfrm>
                    <a:prstGeom prst="rect">
                      <a:avLst/>
                    </a:prstGeom>
                    <a:noFill/>
                    <a:ln>
                      <a:noFill/>
                    </a:ln>
                  </pic:spPr>
                </pic:pic>
              </a:graphicData>
            </a:graphic>
          </wp:inline>
        </w:drawing>
      </w:r>
    </w:p>
    <w:p w:rsidR="00D271F9" w:rsidRPr="00261D92" w:rsidRDefault="00D271F9" w:rsidP="00D271F9">
      <w:pPr>
        <w:pStyle w:val="a0"/>
        <w:ind w:firstLineChars="0" w:firstLine="0"/>
        <w:jc w:val="center"/>
        <w:rPr>
          <w:rFonts w:ascii="黑体" w:eastAsia="黑体" w:hAnsi="黑体"/>
        </w:rPr>
      </w:pPr>
      <w:r>
        <w:rPr>
          <w:rFonts w:ascii="黑体" w:eastAsia="黑体" w:hAnsi="黑体" w:hint="eastAsia"/>
        </w:rPr>
        <w:t>图3.1</w:t>
      </w:r>
      <w:r w:rsidRPr="0064678A">
        <w:rPr>
          <w:rFonts w:ascii="黑体" w:eastAsia="黑体" w:hAnsi="黑体" w:hint="eastAsia"/>
        </w:rPr>
        <w:tab/>
      </w:r>
      <w:r>
        <w:rPr>
          <w:rFonts w:ascii="黑体" w:eastAsia="黑体" w:hAnsi="黑体" w:hint="eastAsia"/>
        </w:rPr>
        <w:t>FlashGraph边存储</w:t>
      </w:r>
    </w:p>
    <w:p w:rsidR="00111F2D" w:rsidRDefault="004B51D2" w:rsidP="00CF7FDB">
      <w:pPr>
        <w:pStyle w:val="a0"/>
        <w:ind w:firstLineChars="0" w:firstLine="420"/>
      </w:pPr>
      <w:r>
        <w:t>图</w:t>
      </w:r>
      <w:r>
        <w:rPr>
          <w:rFonts w:hint="eastAsia"/>
        </w:rPr>
        <w:t>3.1</w:t>
      </w:r>
      <w:r>
        <w:rPr>
          <w:rFonts w:hint="eastAsia"/>
        </w:rPr>
        <w:t>横坐标为不同的测试算法，纵坐标为</w:t>
      </w:r>
      <w:r>
        <w:rPr>
          <w:rFonts w:hint="eastAsia"/>
        </w:rPr>
        <w:t>SSD</w:t>
      </w:r>
      <w:r>
        <w:rPr>
          <w:rFonts w:hint="eastAsia"/>
        </w:rPr>
        <w:t>版本和纯内存版本的性能比值。</w:t>
      </w:r>
      <w:r w:rsidR="00E96ACB">
        <w:t>可以看到</w:t>
      </w:r>
      <w:r w:rsidR="00AC6535">
        <w:rPr>
          <w:rFonts w:hint="eastAsia"/>
        </w:rPr>
        <w:t>，</w:t>
      </w:r>
      <w:r w:rsidR="00AC6535">
        <w:t>FlashGraph</w:t>
      </w:r>
      <w:r w:rsidR="00AC6535">
        <w:t>与自身的纯内存版本比较时</w:t>
      </w:r>
      <w:r w:rsidR="00AC6535">
        <w:rPr>
          <w:rFonts w:hint="eastAsia"/>
        </w:rPr>
        <w:t>，</w:t>
      </w:r>
      <w:r w:rsidR="00AC6535">
        <w:t>大致实现了</w:t>
      </w:r>
      <w:r w:rsidR="001B5260">
        <w:t>后者</w:t>
      </w:r>
      <w:r w:rsidR="00AC6535">
        <w:rPr>
          <w:rFonts w:hint="eastAsia"/>
        </w:rPr>
        <w:t>40%</w:t>
      </w:r>
      <w:r w:rsidR="00AC6535">
        <w:rPr>
          <w:rFonts w:hint="eastAsia"/>
        </w:rPr>
        <w:t>到</w:t>
      </w:r>
      <w:r w:rsidR="00AC6535">
        <w:rPr>
          <w:rFonts w:hint="eastAsia"/>
        </w:rPr>
        <w:t>80%</w:t>
      </w:r>
      <w:r w:rsidR="00AC6535">
        <w:rPr>
          <w:rFonts w:hint="eastAsia"/>
        </w:rPr>
        <w:t>不等的性能，</w:t>
      </w:r>
      <w:r w:rsidR="007F4AE1">
        <w:rPr>
          <w:rFonts w:hint="eastAsia"/>
        </w:rPr>
        <w:t>考虑到内存的随机</w:t>
      </w:r>
      <w:r w:rsidR="007F4AE1">
        <w:rPr>
          <w:rFonts w:hint="eastAsia"/>
        </w:rPr>
        <w:t>IO</w:t>
      </w:r>
      <w:r w:rsidR="007F4AE1">
        <w:rPr>
          <w:rFonts w:hint="eastAsia"/>
        </w:rPr>
        <w:t>性能高于</w:t>
      </w:r>
      <w:r w:rsidR="007F4AE1">
        <w:rPr>
          <w:rFonts w:hint="eastAsia"/>
        </w:rPr>
        <w:t>SSD</w:t>
      </w:r>
      <w:r w:rsidR="007F4AE1">
        <w:rPr>
          <w:rFonts w:hint="eastAsia"/>
        </w:rPr>
        <w:t>数个数量级，</w:t>
      </w:r>
      <w:r w:rsidR="001B5260">
        <w:rPr>
          <w:rFonts w:hint="eastAsia"/>
        </w:rPr>
        <w:t>这个</w:t>
      </w:r>
      <w:r w:rsidR="00D96F01">
        <w:rPr>
          <w:rFonts w:hint="eastAsia"/>
        </w:rPr>
        <w:t>结果</w:t>
      </w:r>
      <w:r w:rsidR="0079226A">
        <w:rPr>
          <w:rFonts w:hint="eastAsia"/>
        </w:rPr>
        <w:t>已经相当优越，说明</w:t>
      </w:r>
      <w:r w:rsidR="0079226A">
        <w:rPr>
          <w:rFonts w:hint="eastAsia"/>
        </w:rPr>
        <w:t>FlashGraph</w:t>
      </w:r>
      <w:r w:rsidR="0079226A">
        <w:rPr>
          <w:rFonts w:hint="eastAsia"/>
        </w:rPr>
        <w:t>本身的外存系统设计效果显著。</w:t>
      </w:r>
    </w:p>
    <w:p w:rsidR="007F4AE1" w:rsidRDefault="007F4AE1" w:rsidP="007F4AE1">
      <w:pPr>
        <w:pStyle w:val="2"/>
        <w:spacing w:before="163" w:after="163"/>
      </w:pPr>
      <w:r>
        <w:tab/>
      </w:r>
      <w:bookmarkStart w:id="16" w:name="_Toc500672488"/>
      <w:r>
        <w:rPr>
          <w:rFonts w:hint="eastAsia"/>
        </w:rPr>
        <w:t>其它内存图引擎比较</w:t>
      </w:r>
      <w:bookmarkEnd w:id="16"/>
    </w:p>
    <w:p w:rsidR="00F654F0" w:rsidRDefault="00231A27" w:rsidP="00F654F0">
      <w:pPr>
        <w:pStyle w:val="a0"/>
        <w:ind w:firstLineChars="0" w:firstLine="420"/>
      </w:pPr>
      <w:r>
        <w:t>原作者</w:t>
      </w:r>
      <w:r w:rsidR="005016C7">
        <w:t>将</w:t>
      </w:r>
      <w:proofErr w:type="spellStart"/>
      <w:r w:rsidR="005016C7">
        <w:t>FlashGraph</w:t>
      </w:r>
      <w:proofErr w:type="spellEnd"/>
      <w:r w:rsidR="005016C7">
        <w:rPr>
          <w:rFonts w:hint="eastAsia"/>
        </w:rPr>
        <w:t>与</w:t>
      </w:r>
      <w:proofErr w:type="spellStart"/>
      <w:r w:rsidR="005016C7">
        <w:rPr>
          <w:rFonts w:hint="eastAsia"/>
        </w:rPr>
        <w:t>PowerG</w:t>
      </w:r>
      <w:r w:rsidR="005016C7">
        <w:t>raph</w:t>
      </w:r>
      <w:proofErr w:type="spellEnd"/>
      <w:r w:rsidR="005016C7">
        <w:t>和</w:t>
      </w:r>
      <w:r w:rsidR="005016C7">
        <w:t>Galois</w:t>
      </w:r>
      <w:r w:rsidR="005016C7">
        <w:t>两个</w:t>
      </w:r>
      <w:r w:rsidR="00F940F4">
        <w:t>基于内存的</w:t>
      </w:r>
      <w:r w:rsidR="005016C7">
        <w:t>引擎比较</w:t>
      </w:r>
      <w:r w:rsidR="005016C7">
        <w:rPr>
          <w:rFonts w:hint="eastAsia"/>
        </w:rPr>
        <w:t>，</w:t>
      </w:r>
      <w:r w:rsidR="004B04C0">
        <w:t>得到</w:t>
      </w:r>
      <w:r w:rsidR="00736E90">
        <w:lastRenderedPageBreak/>
        <w:t>的结果</w:t>
      </w:r>
      <w:r w:rsidR="00224321">
        <w:t>如图</w:t>
      </w:r>
      <w:r w:rsidR="00224321">
        <w:rPr>
          <w:rFonts w:hint="eastAsia"/>
        </w:rPr>
        <w:t>3</w:t>
      </w:r>
      <w:r w:rsidR="00224321">
        <w:t>.2</w:t>
      </w:r>
      <w:r w:rsidR="00224321">
        <w:t>所示</w:t>
      </w:r>
      <w:r w:rsidR="00224321">
        <w:rPr>
          <w:rFonts w:hint="eastAsia"/>
        </w:rPr>
        <w:t>。</w:t>
      </w:r>
    </w:p>
    <w:p w:rsidR="00F654F0" w:rsidRDefault="00F654F0" w:rsidP="00F654F0">
      <w:pPr>
        <w:pStyle w:val="a0"/>
        <w:spacing w:line="240" w:lineRule="atLeast"/>
        <w:ind w:firstLineChars="0" w:firstLine="420"/>
      </w:pPr>
      <w:r>
        <w:rPr>
          <w:rFonts w:hint="eastAsia"/>
          <w:noProof/>
        </w:rPr>
        <w:drawing>
          <wp:inline distT="0" distB="0" distL="0" distR="0">
            <wp:extent cx="4943475" cy="48196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图片20171209163601.png"/>
                    <pic:cNvPicPr/>
                  </pic:nvPicPr>
                  <pic:blipFill>
                    <a:blip r:embed="rId20">
                      <a:extLst>
                        <a:ext uri="{28A0092B-C50C-407E-A947-70E740481C1C}">
                          <a14:useLocalDpi xmlns:a14="http://schemas.microsoft.com/office/drawing/2010/main" val="0"/>
                        </a:ext>
                      </a:extLst>
                    </a:blip>
                    <a:stretch>
                      <a:fillRect/>
                    </a:stretch>
                  </pic:blipFill>
                  <pic:spPr>
                    <a:xfrm>
                      <a:off x="0" y="0"/>
                      <a:ext cx="4943475" cy="4819650"/>
                    </a:xfrm>
                    <a:prstGeom prst="rect">
                      <a:avLst/>
                    </a:prstGeom>
                  </pic:spPr>
                </pic:pic>
              </a:graphicData>
            </a:graphic>
          </wp:inline>
        </w:drawing>
      </w:r>
    </w:p>
    <w:p w:rsidR="00F654F0" w:rsidRDefault="00F654F0" w:rsidP="00F654F0">
      <w:pPr>
        <w:pStyle w:val="a0"/>
        <w:ind w:firstLineChars="0" w:firstLine="0"/>
        <w:jc w:val="center"/>
        <w:rPr>
          <w:rFonts w:ascii="黑体" w:eastAsia="黑体" w:hAnsi="黑体"/>
        </w:rPr>
      </w:pPr>
      <w:r>
        <w:rPr>
          <w:rFonts w:ascii="黑体" w:eastAsia="黑体" w:hAnsi="黑体" w:hint="eastAsia"/>
        </w:rPr>
        <w:t>图3.2</w:t>
      </w:r>
      <w:r w:rsidRPr="0064678A">
        <w:rPr>
          <w:rFonts w:ascii="黑体" w:eastAsia="黑体" w:hAnsi="黑体" w:hint="eastAsia"/>
        </w:rPr>
        <w:tab/>
      </w:r>
      <w:r>
        <w:rPr>
          <w:rFonts w:ascii="黑体" w:eastAsia="黑体" w:hAnsi="黑体" w:hint="eastAsia"/>
        </w:rPr>
        <w:t>FlashGraph边存储</w:t>
      </w:r>
    </w:p>
    <w:p w:rsidR="00F654F0" w:rsidRPr="00B30C43" w:rsidRDefault="00C40A62" w:rsidP="00F654F0">
      <w:pPr>
        <w:pStyle w:val="a0"/>
        <w:ind w:firstLineChars="0" w:firstLine="420"/>
        <w:rPr>
          <w:rFonts w:ascii="黑体" w:eastAsia="黑体" w:hAnsi="黑体"/>
        </w:rPr>
      </w:pPr>
      <w:r>
        <w:t>图</w:t>
      </w:r>
      <w:r>
        <w:rPr>
          <w:rFonts w:hint="eastAsia"/>
        </w:rPr>
        <w:t>3</w:t>
      </w:r>
      <w:r>
        <w:t>.2</w:t>
      </w:r>
      <w:r>
        <w:t>横坐标为不同的</w:t>
      </w:r>
      <w:r w:rsidR="0001175D">
        <w:t>测试</w:t>
      </w:r>
      <w:r>
        <w:t>算法</w:t>
      </w:r>
      <w:r>
        <w:rPr>
          <w:rFonts w:hint="eastAsia"/>
        </w:rPr>
        <w:t>，</w:t>
      </w:r>
      <w:r w:rsidR="0001175D">
        <w:rPr>
          <w:rFonts w:hint="eastAsia"/>
        </w:rPr>
        <w:t>纵坐标为执行时间。</w:t>
      </w:r>
      <w:proofErr w:type="spellStart"/>
      <w:r w:rsidR="00C31081">
        <w:rPr>
          <w:rFonts w:hint="eastAsia"/>
        </w:rPr>
        <w:t>FlashGraph</w:t>
      </w:r>
      <w:proofErr w:type="spellEnd"/>
      <w:r w:rsidR="00C31081">
        <w:rPr>
          <w:rFonts w:hint="eastAsia"/>
        </w:rPr>
        <w:t>在测试中分为纯内存实现和</w:t>
      </w:r>
      <w:r w:rsidR="00C31081">
        <w:rPr>
          <w:rFonts w:hint="eastAsia"/>
        </w:rPr>
        <w:t>SSD</w:t>
      </w:r>
      <w:r w:rsidR="00C31081">
        <w:rPr>
          <w:rFonts w:hint="eastAsia"/>
        </w:rPr>
        <w:t>两个版本。</w:t>
      </w:r>
      <w:r w:rsidR="00387382">
        <w:rPr>
          <w:rFonts w:hint="eastAsia"/>
        </w:rPr>
        <w:t>可以看到，</w:t>
      </w:r>
      <w:r w:rsidR="00B30C43">
        <w:rPr>
          <w:rFonts w:hint="eastAsia"/>
        </w:rPr>
        <w:t>在大部分测试中，</w:t>
      </w:r>
      <w:proofErr w:type="spellStart"/>
      <w:r w:rsidR="00B30C43">
        <w:rPr>
          <w:rFonts w:hint="eastAsia"/>
        </w:rPr>
        <w:t>FlashGraph</w:t>
      </w:r>
      <w:proofErr w:type="spellEnd"/>
      <w:r w:rsidR="00470482">
        <w:rPr>
          <w:rFonts w:hint="eastAsia"/>
        </w:rPr>
        <w:t>的纯内存版本都取得几乎最佳的成绩，</w:t>
      </w:r>
      <w:r w:rsidR="00B30C43">
        <w:rPr>
          <w:rFonts w:hint="eastAsia"/>
        </w:rPr>
        <w:t>而</w:t>
      </w:r>
      <w:r w:rsidR="00B30C43">
        <w:rPr>
          <w:rFonts w:hint="eastAsia"/>
        </w:rPr>
        <w:t>SSD</w:t>
      </w:r>
      <w:r w:rsidR="00B30C43">
        <w:rPr>
          <w:rFonts w:hint="eastAsia"/>
        </w:rPr>
        <w:t>版本</w:t>
      </w:r>
      <w:r w:rsidR="00470482">
        <w:rPr>
          <w:rFonts w:hint="eastAsia"/>
        </w:rPr>
        <w:t>虽然稍逊，但依然表现不俗，在所有测试中均取得了由于</w:t>
      </w:r>
      <w:proofErr w:type="spellStart"/>
      <w:r w:rsidR="00470482">
        <w:rPr>
          <w:rFonts w:hint="eastAsia"/>
        </w:rPr>
        <w:t>PowerGraph</w:t>
      </w:r>
      <w:proofErr w:type="spellEnd"/>
      <w:r w:rsidR="00470482">
        <w:rPr>
          <w:rFonts w:hint="eastAsia"/>
        </w:rPr>
        <w:t>的表现</w:t>
      </w:r>
      <w:r w:rsidR="00B30C43">
        <w:rPr>
          <w:rFonts w:hint="eastAsia"/>
        </w:rPr>
        <w:t>。</w:t>
      </w:r>
    </w:p>
    <w:p w:rsidR="00B141E8" w:rsidRDefault="00B141E8" w:rsidP="00B141E8">
      <w:pPr>
        <w:pStyle w:val="2"/>
        <w:spacing w:before="163" w:after="163"/>
      </w:pPr>
      <w:r>
        <w:tab/>
      </w:r>
      <w:bookmarkStart w:id="17" w:name="_Toc500672489"/>
      <w:r>
        <w:rPr>
          <w:rFonts w:hint="eastAsia"/>
        </w:rPr>
        <w:t>其它外存图引擎比较</w:t>
      </w:r>
      <w:bookmarkEnd w:id="17"/>
    </w:p>
    <w:p w:rsidR="00B141E8" w:rsidRDefault="001171CC" w:rsidP="001171CC">
      <w:pPr>
        <w:pStyle w:val="a0"/>
        <w:ind w:firstLineChars="0" w:firstLine="420"/>
      </w:pPr>
      <w:r>
        <w:t>原作者</w:t>
      </w:r>
      <w:r w:rsidR="009A0726">
        <w:t>在</w:t>
      </w:r>
      <w:r w:rsidR="009A0726">
        <w:t>Twitter</w:t>
      </w:r>
      <w:r w:rsidR="009A0726">
        <w:t>数据源上</w:t>
      </w:r>
      <w:r w:rsidR="009A0726">
        <w:rPr>
          <w:rFonts w:hint="eastAsia"/>
        </w:rPr>
        <w:t>，</w:t>
      </w:r>
      <w:r w:rsidR="005F6BBA">
        <w:rPr>
          <w:rFonts w:hint="eastAsia"/>
        </w:rPr>
        <w:t>在相同的</w:t>
      </w:r>
      <w:r w:rsidR="005F6BBA">
        <w:rPr>
          <w:rFonts w:hint="eastAsia"/>
        </w:rPr>
        <w:t>SSD</w:t>
      </w:r>
      <w:r w:rsidR="005F6BBA">
        <w:rPr>
          <w:rFonts w:hint="eastAsia"/>
        </w:rPr>
        <w:t>阵列上，</w:t>
      </w:r>
      <w:r>
        <w:t>将</w:t>
      </w:r>
      <w:proofErr w:type="spellStart"/>
      <w:r>
        <w:t>FlashGraph</w:t>
      </w:r>
      <w:proofErr w:type="spellEnd"/>
      <w:r w:rsidR="006C5B50">
        <w:t>与</w:t>
      </w:r>
      <w:r w:rsidR="009A0726">
        <w:t>X-stream</w:t>
      </w:r>
      <w:r w:rsidR="009A0726">
        <w:rPr>
          <w:rFonts w:hint="eastAsia"/>
        </w:rPr>
        <w:t>、</w:t>
      </w:r>
      <w:proofErr w:type="spellStart"/>
      <w:r w:rsidR="009A0726">
        <w:t>GraphChi</w:t>
      </w:r>
      <w:proofErr w:type="spellEnd"/>
      <w:r w:rsidR="009A0726">
        <w:t>这两个</w:t>
      </w:r>
      <w:r w:rsidR="00E711D1">
        <w:rPr>
          <w:rFonts w:hint="eastAsia"/>
        </w:rPr>
        <w:t>基于</w:t>
      </w:r>
      <w:r w:rsidR="00E711D1">
        <w:t>外存的</w:t>
      </w:r>
      <w:r w:rsidR="009A0726">
        <w:t>引擎进行了比较</w:t>
      </w:r>
      <w:r w:rsidR="009A0726">
        <w:rPr>
          <w:rFonts w:hint="eastAsia"/>
        </w:rPr>
        <w:t>，</w:t>
      </w:r>
      <w:r w:rsidR="009A0726">
        <w:t>得到的</w:t>
      </w:r>
      <w:r w:rsidR="00B8693C">
        <w:t>计算时长</w:t>
      </w:r>
      <w:r w:rsidR="00B8693C">
        <w:rPr>
          <w:rFonts w:hint="eastAsia"/>
        </w:rPr>
        <w:t>、</w:t>
      </w:r>
      <w:r w:rsidR="00B8693C">
        <w:t>内存占用等结果如图</w:t>
      </w:r>
      <w:r w:rsidR="001C008D">
        <w:rPr>
          <w:rFonts w:hint="eastAsia"/>
        </w:rPr>
        <w:t>3.3</w:t>
      </w:r>
      <w:r w:rsidR="00B8693C">
        <w:t>所示</w:t>
      </w:r>
      <w:r w:rsidR="00B8693C">
        <w:rPr>
          <w:rFonts w:hint="eastAsia"/>
        </w:rPr>
        <w:t>。</w:t>
      </w:r>
    </w:p>
    <w:p w:rsidR="001171CC" w:rsidRPr="001171CC" w:rsidRDefault="001171CC" w:rsidP="006C5B50">
      <w:pPr>
        <w:widowControl/>
        <w:spacing w:line="240" w:lineRule="auto"/>
        <w:jc w:val="center"/>
        <w:rPr>
          <w:rFonts w:ascii="宋体" w:hAnsi="宋体" w:cs="宋体"/>
          <w:kern w:val="0"/>
        </w:rPr>
      </w:pPr>
      <w:r w:rsidRPr="001171CC">
        <w:rPr>
          <w:rFonts w:ascii="宋体" w:hAnsi="宋体" w:cs="宋体"/>
          <w:noProof/>
          <w:kern w:val="0"/>
        </w:rPr>
        <w:lastRenderedPageBreak/>
        <w:drawing>
          <wp:inline distT="0" distB="0" distL="0" distR="0">
            <wp:extent cx="4505325" cy="4810125"/>
            <wp:effectExtent l="0" t="0" r="9525" b="9525"/>
            <wp:docPr id="28" name="图片 28" descr="C:\Users\C207-T506\AppData\Roaming\Tencent\Users\563123739\QQ\WinTemp\RichOle\W0HS@FOCT1T3(Y`RYD`G[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207-T506\AppData\Roaming\Tencent\Users\563123739\QQ\WinTemp\RichOle\W0HS@FOCT1T3(Y`RYD`G[9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4810125"/>
                    </a:xfrm>
                    <a:prstGeom prst="rect">
                      <a:avLst/>
                    </a:prstGeom>
                    <a:noFill/>
                    <a:ln>
                      <a:noFill/>
                    </a:ln>
                  </pic:spPr>
                </pic:pic>
              </a:graphicData>
            </a:graphic>
          </wp:inline>
        </w:drawing>
      </w:r>
    </w:p>
    <w:p w:rsidR="006C5B50" w:rsidRDefault="006C5B50" w:rsidP="006C5B50">
      <w:pPr>
        <w:pStyle w:val="a0"/>
        <w:ind w:firstLineChars="0" w:firstLine="0"/>
        <w:jc w:val="center"/>
        <w:rPr>
          <w:rFonts w:ascii="黑体" w:eastAsia="黑体" w:hAnsi="黑体"/>
        </w:rPr>
      </w:pPr>
      <w:r>
        <w:rPr>
          <w:rFonts w:ascii="黑体" w:eastAsia="黑体" w:hAnsi="黑体" w:hint="eastAsia"/>
        </w:rPr>
        <w:t>图3.</w:t>
      </w:r>
      <w:r>
        <w:rPr>
          <w:rFonts w:ascii="黑体" w:eastAsia="黑体" w:hAnsi="黑体"/>
        </w:rPr>
        <w:t>3</w:t>
      </w:r>
      <w:r w:rsidRPr="0064678A">
        <w:rPr>
          <w:rFonts w:ascii="黑体" w:eastAsia="黑体" w:hAnsi="黑体" w:hint="eastAsia"/>
        </w:rPr>
        <w:tab/>
      </w:r>
      <w:r>
        <w:rPr>
          <w:rFonts w:ascii="黑体" w:eastAsia="黑体" w:hAnsi="黑体" w:hint="eastAsia"/>
        </w:rPr>
        <w:t>FlashGraph边存储</w:t>
      </w:r>
    </w:p>
    <w:p w:rsidR="001171CC" w:rsidRPr="007F4AE1" w:rsidRDefault="00BD0C6E" w:rsidP="001171CC">
      <w:pPr>
        <w:pStyle w:val="a0"/>
        <w:ind w:firstLineChars="0" w:firstLine="0"/>
      </w:pPr>
      <w:r>
        <w:tab/>
      </w:r>
      <w:r w:rsidR="004959D5">
        <w:t>可以看到</w:t>
      </w:r>
      <w:r w:rsidR="004959D5">
        <w:rPr>
          <w:rFonts w:hint="eastAsia"/>
        </w:rPr>
        <w:t>，</w:t>
      </w:r>
      <w:r w:rsidR="004959D5">
        <w:t>在性能上</w:t>
      </w:r>
      <w:r w:rsidR="004959D5">
        <w:rPr>
          <w:rFonts w:hint="eastAsia"/>
        </w:rPr>
        <w:t>，</w:t>
      </w:r>
      <w:proofErr w:type="spellStart"/>
      <w:r w:rsidR="004959D5">
        <w:t>FlashGraph</w:t>
      </w:r>
      <w:proofErr w:type="spellEnd"/>
      <w:r w:rsidR="003923A5">
        <w:rPr>
          <w:rFonts w:hint="eastAsia"/>
        </w:rPr>
        <w:t>相对于</w:t>
      </w:r>
      <w:proofErr w:type="gramStart"/>
      <w:r w:rsidR="004959D5">
        <w:t>于</w:t>
      </w:r>
      <w:proofErr w:type="gramEnd"/>
      <w:r w:rsidR="004959D5">
        <w:t>X-stream</w:t>
      </w:r>
      <w:r w:rsidR="004959D5">
        <w:t>和</w:t>
      </w:r>
      <w:proofErr w:type="spellStart"/>
      <w:r w:rsidR="004959D5">
        <w:t>GraphChi</w:t>
      </w:r>
      <w:proofErr w:type="spellEnd"/>
      <w:r w:rsidR="003923A5">
        <w:t>取得了绝对的优势</w:t>
      </w:r>
      <w:r w:rsidR="003923A5">
        <w:rPr>
          <w:rFonts w:hint="eastAsia"/>
        </w:rPr>
        <w:t>；在内存占用上，</w:t>
      </w:r>
      <w:r>
        <w:t>尽管</w:t>
      </w:r>
      <w:proofErr w:type="spellStart"/>
      <w:r>
        <w:t>FlashGraph</w:t>
      </w:r>
      <w:proofErr w:type="spellEnd"/>
      <w:r w:rsidR="003B1635">
        <w:rPr>
          <w:rFonts w:hint="eastAsia"/>
        </w:rPr>
        <w:t>在</w:t>
      </w:r>
      <w:r w:rsidR="003B1635">
        <w:t>内存中存储了所有的节点信息</w:t>
      </w:r>
      <w:r>
        <w:rPr>
          <w:rFonts w:hint="eastAsia"/>
        </w:rPr>
        <w:t>，</w:t>
      </w:r>
      <w:r w:rsidR="003B1635">
        <w:t>整体占用率</w:t>
      </w:r>
      <w:r>
        <w:t>相比</w:t>
      </w:r>
      <w:r w:rsidR="00040548">
        <w:t>其它</w:t>
      </w:r>
      <w:r>
        <w:t>基于外存的图引擎却并没有</w:t>
      </w:r>
      <w:r w:rsidR="00B9651C">
        <w:rPr>
          <w:rFonts w:hint="eastAsia"/>
        </w:rPr>
        <w:t>显得</w:t>
      </w:r>
      <w:r w:rsidR="00B9651C">
        <w:t>过于臃肿</w:t>
      </w:r>
      <w:r>
        <w:rPr>
          <w:rFonts w:hint="eastAsia"/>
        </w:rPr>
        <w:t>，</w:t>
      </w:r>
      <w:r>
        <w:t>在某些测试中相比于</w:t>
      </w:r>
      <w:proofErr w:type="spellStart"/>
      <w:r>
        <w:t>GraphChi</w:t>
      </w:r>
      <w:proofErr w:type="spellEnd"/>
      <w:r>
        <w:t>还小了很多</w:t>
      </w:r>
      <w:r>
        <w:rPr>
          <w:rFonts w:hint="eastAsia"/>
        </w:rPr>
        <w:t>。</w:t>
      </w:r>
    </w:p>
    <w:p w:rsidR="00F84A95" w:rsidRDefault="00F84A95" w:rsidP="00F84A95">
      <w:pPr>
        <w:pStyle w:val="1"/>
        <w:spacing w:before="260" w:after="163"/>
      </w:pPr>
      <w:bookmarkStart w:id="18" w:name="_Toc500672490"/>
      <w:r>
        <w:rPr>
          <w:rFonts w:hint="eastAsia"/>
        </w:rPr>
        <w:lastRenderedPageBreak/>
        <w:t>我的思考</w:t>
      </w:r>
      <w:bookmarkEnd w:id="18"/>
    </w:p>
    <w:p w:rsidR="0063228E" w:rsidRDefault="00E551B6" w:rsidP="00EA00AC">
      <w:pPr>
        <w:pStyle w:val="a0"/>
        <w:ind w:firstLineChars="0" w:firstLine="420"/>
      </w:pPr>
      <w:r>
        <w:rPr>
          <w:rFonts w:hint="eastAsia"/>
        </w:rPr>
        <w:t>FlashGraph</w:t>
      </w:r>
      <w:r>
        <w:rPr>
          <w:rFonts w:hint="eastAsia"/>
        </w:rPr>
        <w:t>是一个非常值得研究的系统，他涉及内部存储、外部存储、作业调度等计算机领域内的经典技术。</w:t>
      </w:r>
      <w:r w:rsidR="00DF1C1C">
        <w:rPr>
          <w:rFonts w:hint="eastAsia"/>
        </w:rPr>
        <w:t>它的成功表明，</w:t>
      </w:r>
      <w:r w:rsidR="00C90C30">
        <w:rPr>
          <w:rFonts w:hint="eastAsia"/>
        </w:rPr>
        <w:t>一个优秀的存储系统的设计必然会</w:t>
      </w:r>
      <w:r w:rsidR="00A6328E">
        <w:rPr>
          <w:rFonts w:hint="eastAsia"/>
        </w:rPr>
        <w:t>结合计算机学科的多个领域</w:t>
      </w:r>
      <w:r w:rsidR="008465F2">
        <w:rPr>
          <w:rFonts w:hint="eastAsia"/>
        </w:rPr>
        <w:t>。</w:t>
      </w:r>
    </w:p>
    <w:p w:rsidR="00C776BB" w:rsidRDefault="00B23C38" w:rsidP="00EA00AC">
      <w:pPr>
        <w:pStyle w:val="a0"/>
        <w:ind w:firstLineChars="0" w:firstLine="420"/>
      </w:pPr>
      <w:r>
        <w:t>在前面的设计</w:t>
      </w:r>
      <w:r w:rsidR="009B7911">
        <w:t>中</w:t>
      </w:r>
      <w:r w:rsidR="009B7911">
        <w:rPr>
          <w:rFonts w:hint="eastAsia"/>
        </w:rPr>
        <w:t>，</w:t>
      </w:r>
      <w:r w:rsidR="00CE056B">
        <w:t>原作者提到</w:t>
      </w:r>
      <w:r w:rsidR="00CE056B">
        <w:rPr>
          <w:rFonts w:hint="eastAsia"/>
        </w:rPr>
        <w:t>：</w:t>
      </w:r>
      <w:r w:rsidR="00E3660C">
        <w:rPr>
          <w:rFonts w:hint="eastAsia"/>
        </w:rPr>
        <w:t>FlashGraph</w:t>
      </w:r>
      <w:r w:rsidR="00E3660C">
        <w:rPr>
          <w:rFonts w:hint="eastAsia"/>
        </w:rPr>
        <w:t>及其提到的许多其它图引擎，</w:t>
      </w:r>
      <w:r w:rsidR="00E9107B">
        <w:rPr>
          <w:rFonts w:hint="eastAsia"/>
        </w:rPr>
        <w:t>都是基于节点程序来完成各式各样的</w:t>
      </w:r>
      <w:r w:rsidR="00C776BB">
        <w:rPr>
          <w:rFonts w:hint="eastAsia"/>
        </w:rPr>
        <w:t>图操作。</w:t>
      </w:r>
      <w:r w:rsidR="009537B4">
        <w:rPr>
          <w:rFonts w:hint="eastAsia"/>
        </w:rPr>
        <w:t>这个特性</w:t>
      </w:r>
      <w:r w:rsidR="00243AEA">
        <w:rPr>
          <w:rFonts w:hint="eastAsia"/>
        </w:rPr>
        <w:t>这引发了我在两个方面的思考</w:t>
      </w:r>
      <w:r w:rsidR="00433C9E">
        <w:rPr>
          <w:rFonts w:hint="eastAsia"/>
        </w:rPr>
        <w:t>。</w:t>
      </w:r>
    </w:p>
    <w:p w:rsidR="006A7ABA" w:rsidRDefault="006A7ABA" w:rsidP="006A7ABA">
      <w:pPr>
        <w:pStyle w:val="2"/>
        <w:spacing w:before="163" w:after="163"/>
      </w:pPr>
      <w:bookmarkStart w:id="19" w:name="_Toc500672491"/>
      <w:proofErr w:type="spellStart"/>
      <w:r>
        <w:rPr>
          <w:rFonts w:hint="eastAsia"/>
        </w:rPr>
        <w:t>FlashGraph</w:t>
      </w:r>
      <w:proofErr w:type="spellEnd"/>
      <w:r w:rsidR="007C6A51">
        <w:rPr>
          <w:rFonts w:hint="eastAsia"/>
        </w:rPr>
        <w:t>线程</w:t>
      </w:r>
      <w:r w:rsidR="00862B44">
        <w:rPr>
          <w:rFonts w:hint="eastAsia"/>
        </w:rPr>
        <w:t>模型</w:t>
      </w:r>
      <w:r w:rsidR="000F7E44">
        <w:rPr>
          <w:rFonts w:hint="eastAsia"/>
        </w:rPr>
        <w:t>可能存在的</w:t>
      </w:r>
      <w:r w:rsidR="00A030EF">
        <w:rPr>
          <w:rFonts w:hint="eastAsia"/>
        </w:rPr>
        <w:t>问题和改进</w:t>
      </w:r>
      <w:r w:rsidR="00E03FF2">
        <w:rPr>
          <w:rFonts w:hint="eastAsia"/>
        </w:rPr>
        <w:t>思路</w:t>
      </w:r>
      <w:bookmarkEnd w:id="19"/>
    </w:p>
    <w:p w:rsidR="00576043" w:rsidRDefault="00BF47BD" w:rsidP="007E4394">
      <w:pPr>
        <w:pStyle w:val="a0"/>
        <w:ind w:firstLine="480"/>
      </w:pPr>
      <w:r>
        <w:rPr>
          <w:rFonts w:hint="eastAsia"/>
        </w:rPr>
        <w:t>根据原论文的描述，</w:t>
      </w:r>
      <w:r w:rsidR="00E10904">
        <w:rPr>
          <w:rFonts w:hint="eastAsia"/>
        </w:rPr>
        <w:t>FlashGraph</w:t>
      </w:r>
      <w:r w:rsidR="00E74C9D">
        <w:rPr>
          <w:rFonts w:hint="eastAsia"/>
        </w:rPr>
        <w:t>会</w:t>
      </w:r>
      <w:r w:rsidR="00E10904">
        <w:rPr>
          <w:rFonts w:hint="eastAsia"/>
        </w:rPr>
        <w:t>将图划分为几个相对独立的部分，并为每个部分分配一个处理节点程序的线程</w:t>
      </w:r>
      <w:r w:rsidR="000A6B20">
        <w:rPr>
          <w:rFonts w:hint="eastAsia"/>
        </w:rPr>
        <w:t>、每个线程</w:t>
      </w:r>
      <w:r w:rsidR="00330A78">
        <w:rPr>
          <w:rFonts w:hint="eastAsia"/>
        </w:rPr>
        <w:t>有着自己的调度器</w:t>
      </w:r>
      <w:r w:rsidR="00CC136E">
        <w:rPr>
          <w:rFonts w:hint="eastAsia"/>
        </w:rPr>
        <w:t>，</w:t>
      </w:r>
      <w:r w:rsidR="00D333FA">
        <w:rPr>
          <w:rFonts w:hint="eastAsia"/>
        </w:rPr>
        <w:t>这里其实可以看出</w:t>
      </w:r>
      <w:r w:rsidR="00D333FA">
        <w:rPr>
          <w:rFonts w:hint="eastAsia"/>
        </w:rPr>
        <w:t>FlashGraph</w:t>
      </w:r>
      <w:r w:rsidR="005B71CA">
        <w:rPr>
          <w:rFonts w:hint="eastAsia"/>
        </w:rPr>
        <w:t>其实</w:t>
      </w:r>
      <w:r w:rsidR="00D333FA">
        <w:rPr>
          <w:rFonts w:hint="eastAsia"/>
        </w:rPr>
        <w:t>保留了传统分布式图引擎的一些</w:t>
      </w:r>
      <w:r w:rsidR="0012069C">
        <w:rPr>
          <w:rFonts w:hint="eastAsia"/>
        </w:rPr>
        <w:t>特征</w:t>
      </w:r>
      <w:r w:rsidR="00697C2D">
        <w:rPr>
          <w:rFonts w:hint="eastAsia"/>
        </w:rPr>
        <w:t>——除了将图进行划分外，每个划分的</w:t>
      </w:r>
      <w:proofErr w:type="gramStart"/>
      <w:r w:rsidR="00F50D16">
        <w:rPr>
          <w:rFonts w:hint="eastAsia"/>
        </w:rPr>
        <w:t>调度器</w:t>
      </w:r>
      <w:proofErr w:type="gramEnd"/>
      <w:r w:rsidR="00697C2D">
        <w:rPr>
          <w:rFonts w:hint="eastAsia"/>
        </w:rPr>
        <w:t>也是独立的</w:t>
      </w:r>
      <w:r w:rsidR="00FE76B2">
        <w:rPr>
          <w:rFonts w:hint="eastAsia"/>
        </w:rPr>
        <w:t>。这样</w:t>
      </w:r>
      <w:r w:rsidR="003C4184">
        <w:rPr>
          <w:rFonts w:hint="eastAsia"/>
        </w:rPr>
        <w:t>设计的优点在于可以</w:t>
      </w:r>
      <w:r w:rsidR="00FE76B2">
        <w:rPr>
          <w:rFonts w:hint="eastAsia"/>
        </w:rPr>
        <w:t>减轻调度的开销，</w:t>
      </w:r>
      <w:r w:rsidR="00A26225">
        <w:rPr>
          <w:rFonts w:hint="eastAsia"/>
        </w:rPr>
        <w:t>也方便扩展到集群上；</w:t>
      </w:r>
      <w:r w:rsidR="003A1C1C">
        <w:rPr>
          <w:rFonts w:hint="eastAsia"/>
        </w:rPr>
        <w:t>但也</w:t>
      </w:r>
      <w:r w:rsidR="00C27D50">
        <w:rPr>
          <w:rFonts w:hint="eastAsia"/>
        </w:rPr>
        <w:t>会带来另一个问题</w:t>
      </w:r>
      <w:r w:rsidR="002719AF">
        <w:rPr>
          <w:rFonts w:hint="eastAsia"/>
        </w:rPr>
        <w:t>：</w:t>
      </w:r>
      <w:r w:rsidR="007257F0">
        <w:rPr>
          <w:rFonts w:hint="eastAsia"/>
        </w:rPr>
        <w:t>它难以保证节点程序</w:t>
      </w:r>
      <w:r w:rsidR="00481D74">
        <w:rPr>
          <w:rFonts w:hint="eastAsia"/>
        </w:rPr>
        <w:t>总是</w:t>
      </w:r>
      <w:r w:rsidR="007257F0">
        <w:rPr>
          <w:rFonts w:hint="eastAsia"/>
        </w:rPr>
        <w:t>能够均匀</w:t>
      </w:r>
      <w:r w:rsidR="00FA700B">
        <w:rPr>
          <w:rFonts w:hint="eastAsia"/>
        </w:rPr>
        <w:t>地</w:t>
      </w:r>
      <w:r w:rsidR="007257F0">
        <w:rPr>
          <w:rFonts w:hint="eastAsia"/>
        </w:rPr>
        <w:t>分配到不同</w:t>
      </w:r>
      <w:r w:rsidR="00B32461">
        <w:rPr>
          <w:rFonts w:hint="eastAsia"/>
        </w:rPr>
        <w:t>的</w:t>
      </w:r>
      <w:r w:rsidR="008206DC">
        <w:rPr>
          <w:rFonts w:hint="eastAsia"/>
        </w:rPr>
        <w:t>线程上</w:t>
      </w:r>
      <w:r w:rsidR="00203086">
        <w:rPr>
          <w:rFonts w:hint="eastAsia"/>
        </w:rPr>
        <w:t>。</w:t>
      </w:r>
    </w:p>
    <w:p w:rsidR="007E4394" w:rsidRDefault="006114A8" w:rsidP="007E4394">
      <w:pPr>
        <w:pStyle w:val="a0"/>
        <w:ind w:firstLine="480"/>
      </w:pPr>
      <w:r>
        <w:rPr>
          <w:rFonts w:hint="eastAsia"/>
        </w:rPr>
        <w:t>例如</w:t>
      </w:r>
      <w:r w:rsidR="005A2647">
        <w:rPr>
          <w:rFonts w:hint="eastAsia"/>
        </w:rPr>
        <w:t>，</w:t>
      </w:r>
      <w:r w:rsidR="00B617BB">
        <w:rPr>
          <w:rFonts w:hint="eastAsia"/>
        </w:rPr>
        <w:t>假设</w:t>
      </w:r>
      <w:r w:rsidR="003B143F">
        <w:rPr>
          <w:rFonts w:hint="eastAsia"/>
        </w:rPr>
        <w:t>一个</w:t>
      </w:r>
      <w:proofErr w:type="gramStart"/>
      <w:r w:rsidR="003B143F">
        <w:rPr>
          <w:rFonts w:hint="eastAsia"/>
        </w:rPr>
        <w:t>图操作</w:t>
      </w:r>
      <w:proofErr w:type="gramEnd"/>
      <w:r w:rsidR="00A75C59">
        <w:rPr>
          <w:rFonts w:hint="eastAsia"/>
        </w:rPr>
        <w:t>恰好集中地访问同一个分区</w:t>
      </w:r>
      <w:r w:rsidR="008F707D">
        <w:rPr>
          <w:rFonts w:hint="eastAsia"/>
        </w:rPr>
        <w:t>内的</w:t>
      </w:r>
      <w:r w:rsidR="00BE55DE">
        <w:rPr>
          <w:rFonts w:hint="eastAsia"/>
        </w:rPr>
        <w:t>节点</w:t>
      </w:r>
      <w:r w:rsidR="008F707D">
        <w:rPr>
          <w:rFonts w:hint="eastAsia"/>
        </w:rPr>
        <w:t>，那么</w:t>
      </w:r>
      <w:r w:rsidR="000D70CA">
        <w:rPr>
          <w:rFonts w:hint="eastAsia"/>
        </w:rPr>
        <w:t>按照现有的</w:t>
      </w:r>
      <w:r w:rsidR="00032750">
        <w:rPr>
          <w:rFonts w:hint="eastAsia"/>
        </w:rPr>
        <w:t>方案</w:t>
      </w:r>
      <w:r w:rsidR="00445BB5">
        <w:rPr>
          <w:rFonts w:hint="eastAsia"/>
        </w:rPr>
        <w:t>，</w:t>
      </w:r>
      <w:r w:rsidR="0057496C">
        <w:rPr>
          <w:rFonts w:hint="eastAsia"/>
        </w:rPr>
        <w:t>将会有</w:t>
      </w:r>
      <w:r w:rsidR="000B68FA">
        <w:rPr>
          <w:rFonts w:hint="eastAsia"/>
        </w:rPr>
        <w:t>大量的</w:t>
      </w:r>
      <w:r w:rsidR="00BE55DE">
        <w:rPr>
          <w:rFonts w:hint="eastAsia"/>
        </w:rPr>
        <w:t>节点</w:t>
      </w:r>
      <w:r w:rsidR="000B68FA">
        <w:rPr>
          <w:rFonts w:hint="eastAsia"/>
        </w:rPr>
        <w:t>程序</w:t>
      </w:r>
      <w:r w:rsidR="00445BB5">
        <w:rPr>
          <w:rFonts w:hint="eastAsia"/>
        </w:rPr>
        <w:t>将进入同一个</w:t>
      </w:r>
      <w:r w:rsidR="004B518B">
        <w:rPr>
          <w:rFonts w:hint="eastAsia"/>
        </w:rPr>
        <w:t>分区</w:t>
      </w:r>
      <w:r w:rsidR="00C32152">
        <w:rPr>
          <w:rFonts w:hint="eastAsia"/>
        </w:rPr>
        <w:t>的</w:t>
      </w:r>
      <w:r w:rsidR="00586838">
        <w:rPr>
          <w:rFonts w:hint="eastAsia"/>
        </w:rPr>
        <w:t>队列</w:t>
      </w:r>
      <w:r w:rsidR="00030FD0">
        <w:rPr>
          <w:rFonts w:hint="eastAsia"/>
        </w:rPr>
        <w:t>中，</w:t>
      </w:r>
      <w:r w:rsidR="004E2E2C">
        <w:rPr>
          <w:rFonts w:hint="eastAsia"/>
        </w:rPr>
        <w:t>并只能被单个线程所处理</w:t>
      </w:r>
      <w:r w:rsidR="00E07679">
        <w:rPr>
          <w:rFonts w:hint="eastAsia"/>
        </w:rPr>
        <w:t>，</w:t>
      </w:r>
      <w:r w:rsidR="00D55A96">
        <w:rPr>
          <w:rFonts w:hint="eastAsia"/>
        </w:rPr>
        <w:t>这样</w:t>
      </w:r>
      <w:r w:rsidR="00E07679">
        <w:rPr>
          <w:rFonts w:hint="eastAsia"/>
        </w:rPr>
        <w:t>从而大大浪费了</w:t>
      </w:r>
      <w:r w:rsidR="008B10C8">
        <w:rPr>
          <w:rFonts w:hint="eastAsia"/>
        </w:rPr>
        <w:t>多</w:t>
      </w:r>
      <w:proofErr w:type="gramStart"/>
      <w:r w:rsidR="008B10C8">
        <w:rPr>
          <w:rFonts w:hint="eastAsia"/>
        </w:rPr>
        <w:t>核系</w:t>
      </w:r>
      <w:proofErr w:type="gramEnd"/>
      <w:r w:rsidR="008B10C8">
        <w:rPr>
          <w:rFonts w:hint="eastAsia"/>
        </w:rPr>
        <w:t>统的优势</w:t>
      </w:r>
      <w:r>
        <w:rPr>
          <w:rFonts w:hint="eastAsia"/>
        </w:rPr>
        <w:t>。因此，</w:t>
      </w:r>
      <w:r w:rsidR="00253B88">
        <w:rPr>
          <w:rFonts w:hint="eastAsia"/>
        </w:rPr>
        <w:t xml:space="preserve"> </w:t>
      </w:r>
      <w:r w:rsidR="00E43A91">
        <w:rPr>
          <w:rFonts w:hint="eastAsia"/>
        </w:rPr>
        <w:t>FlashGraph</w:t>
      </w:r>
      <w:r w:rsidR="00E43A91">
        <w:rPr>
          <w:rFonts w:hint="eastAsia"/>
        </w:rPr>
        <w:t>现有的固定的线程模型，</w:t>
      </w:r>
      <w:r>
        <w:rPr>
          <w:rFonts w:hint="eastAsia"/>
        </w:rPr>
        <w:t>在单计算机上可能并不是一个最优的方案</w:t>
      </w:r>
      <w:r w:rsidR="00F0249C">
        <w:rPr>
          <w:rFonts w:hint="eastAsia"/>
        </w:rPr>
        <w:t>。</w:t>
      </w:r>
    </w:p>
    <w:p w:rsidR="008B4E7F" w:rsidRDefault="00111DF2" w:rsidP="00CF094C">
      <w:pPr>
        <w:pStyle w:val="a0"/>
        <w:ind w:firstLine="480"/>
      </w:pPr>
      <w:r>
        <w:t>相应地</w:t>
      </w:r>
      <w:r>
        <w:rPr>
          <w:rFonts w:hint="eastAsia"/>
        </w:rPr>
        <w:t>，我认为</w:t>
      </w:r>
      <w:r w:rsidR="00CB6A05">
        <w:t>一个</w:t>
      </w:r>
      <w:r w:rsidR="000E3729">
        <w:t>可行的</w:t>
      </w:r>
      <w:r>
        <w:t>改进</w:t>
      </w:r>
      <w:r w:rsidR="000E3729">
        <w:t>方案是</w:t>
      </w:r>
      <w:r w:rsidR="00222E06">
        <w:rPr>
          <w:rFonts w:hint="eastAsia"/>
        </w:rPr>
        <w:t>，</w:t>
      </w:r>
      <w:r w:rsidR="005C7E77">
        <w:t>将</w:t>
      </w:r>
      <w:proofErr w:type="gramStart"/>
      <w:r w:rsidR="00CB6D94">
        <w:t>调度器</w:t>
      </w:r>
      <w:proofErr w:type="gramEnd"/>
      <w:r w:rsidR="007B39CD">
        <w:t>从各个线程中提取出来</w:t>
      </w:r>
      <w:r w:rsidR="007B39CD">
        <w:rPr>
          <w:rFonts w:hint="eastAsia"/>
        </w:rPr>
        <w:t>，</w:t>
      </w:r>
      <w:r w:rsidR="000326A5">
        <w:rPr>
          <w:rFonts w:hint="eastAsia"/>
        </w:rPr>
        <w:t>为不同的线程统一分配</w:t>
      </w:r>
      <w:r w:rsidR="000326A5">
        <w:t>节点程序</w:t>
      </w:r>
      <w:r w:rsidR="00E9627C">
        <w:rPr>
          <w:rFonts w:hint="eastAsia"/>
        </w:rPr>
        <w:t>。</w:t>
      </w:r>
      <w:r w:rsidR="0014479C">
        <w:rPr>
          <w:rFonts w:hint="eastAsia"/>
        </w:rPr>
        <w:t>这在传统分布式图引擎上可能会带来巨大的调度开销，但是</w:t>
      </w:r>
      <w:r w:rsidR="000C65E6">
        <w:rPr>
          <w:rFonts w:hint="eastAsia"/>
        </w:rPr>
        <w:t>对于</w:t>
      </w:r>
      <w:proofErr w:type="spellStart"/>
      <w:r w:rsidR="000C65E6">
        <w:rPr>
          <w:rFonts w:hint="eastAsia"/>
        </w:rPr>
        <w:t>FlashGraph</w:t>
      </w:r>
      <w:proofErr w:type="spellEnd"/>
      <w:r w:rsidR="000C65E6">
        <w:rPr>
          <w:rFonts w:hint="eastAsia"/>
        </w:rPr>
        <w:t>这种</w:t>
      </w:r>
      <w:r w:rsidR="007E4024">
        <w:rPr>
          <w:rFonts w:hint="eastAsia"/>
        </w:rPr>
        <w:t>单机多核的图引擎，</w:t>
      </w:r>
      <w:r w:rsidR="00293FB9">
        <w:rPr>
          <w:rFonts w:hint="eastAsia"/>
        </w:rPr>
        <w:t>这种</w:t>
      </w:r>
      <w:r w:rsidR="007E4024">
        <w:rPr>
          <w:rFonts w:hint="eastAsia"/>
        </w:rPr>
        <w:t>调度的开销是</w:t>
      </w:r>
      <w:r w:rsidR="007140FB">
        <w:rPr>
          <w:rFonts w:hint="eastAsia"/>
        </w:rPr>
        <w:t>很容易</w:t>
      </w:r>
      <w:r w:rsidR="00293FB9">
        <w:rPr>
          <w:rFonts w:hint="eastAsia"/>
        </w:rPr>
        <w:t>通过调整</w:t>
      </w:r>
      <w:r w:rsidR="007140FB">
        <w:rPr>
          <w:rFonts w:hint="eastAsia"/>
        </w:rPr>
        <w:t>每一次调度的</w:t>
      </w:r>
      <w:r w:rsidR="008C5AE5">
        <w:rPr>
          <w:rFonts w:hint="eastAsia"/>
        </w:rPr>
        <w:t>节点</w:t>
      </w:r>
      <w:r w:rsidR="00E34E28">
        <w:rPr>
          <w:rFonts w:hint="eastAsia"/>
        </w:rPr>
        <w:t>程序个数</w:t>
      </w:r>
      <w:r w:rsidR="007140FB">
        <w:t>来达到</w:t>
      </w:r>
      <w:r w:rsidR="00293FB9">
        <w:rPr>
          <w:rFonts w:hint="eastAsia"/>
        </w:rPr>
        <w:t>忽略不计的</w:t>
      </w:r>
      <w:r w:rsidR="007E4024">
        <w:rPr>
          <w:rFonts w:hint="eastAsia"/>
        </w:rPr>
        <w:t>。</w:t>
      </w:r>
    </w:p>
    <w:p w:rsidR="00CB6A05" w:rsidRPr="007E4394" w:rsidRDefault="00BC21E2" w:rsidP="00CF094C">
      <w:pPr>
        <w:pStyle w:val="a0"/>
        <w:ind w:firstLine="480"/>
      </w:pPr>
      <w:r>
        <w:rPr>
          <w:rFonts w:hint="eastAsia"/>
        </w:rPr>
        <w:t>这种模型的实现有很多成熟的框架</w:t>
      </w:r>
      <w:r w:rsidR="00DD1B90">
        <w:rPr>
          <w:rFonts w:hint="eastAsia"/>
        </w:rPr>
        <w:t>，一种便是基于线程池</w:t>
      </w:r>
      <w:r w:rsidR="004B3B18">
        <w:rPr>
          <w:rFonts w:hint="eastAsia"/>
        </w:rPr>
        <w:t>来</w:t>
      </w:r>
      <w:r w:rsidR="00A00220">
        <w:rPr>
          <w:rFonts w:hint="eastAsia"/>
        </w:rPr>
        <w:t>动态调度</w:t>
      </w:r>
      <w:r w:rsidR="004B3B18">
        <w:rPr>
          <w:rFonts w:hint="eastAsia"/>
        </w:rPr>
        <w:t>执行节点程序</w:t>
      </w:r>
      <w:r w:rsidR="007D2D01">
        <w:rPr>
          <w:rFonts w:hint="eastAsia"/>
        </w:rPr>
        <w:t>，成熟的实现包括</w:t>
      </w:r>
      <w:r w:rsidR="007D2D01">
        <w:rPr>
          <w:rFonts w:hint="eastAsia"/>
        </w:rPr>
        <w:t>OpenMP</w:t>
      </w:r>
      <w:r w:rsidR="007D2D01">
        <w:rPr>
          <w:rFonts w:hint="eastAsia"/>
        </w:rPr>
        <w:t>、</w:t>
      </w:r>
      <w:r w:rsidR="007D2D01">
        <w:rPr>
          <w:rFonts w:hint="eastAsia"/>
        </w:rPr>
        <w:t>TBB</w:t>
      </w:r>
      <w:r w:rsidR="007D2D01">
        <w:rPr>
          <w:rFonts w:hint="eastAsia"/>
        </w:rPr>
        <w:t>等，它们都提供了简洁的接口，同样能够实现原作者所述的“简单而且稳定”。</w:t>
      </w:r>
    </w:p>
    <w:p w:rsidR="00243AEA" w:rsidRDefault="002452B1" w:rsidP="00556ACC">
      <w:pPr>
        <w:pStyle w:val="2"/>
        <w:spacing w:before="163" w:after="163"/>
      </w:pPr>
      <w:bookmarkStart w:id="20" w:name="_Toc500672492"/>
      <w:r>
        <w:rPr>
          <w:rFonts w:hint="eastAsia"/>
        </w:rPr>
        <w:t>基于</w:t>
      </w:r>
      <w:r w:rsidR="00C940DA">
        <w:rPr>
          <w:rFonts w:hint="eastAsia"/>
        </w:rPr>
        <w:t>异构计算的</w:t>
      </w:r>
      <w:r>
        <w:rPr>
          <w:rFonts w:hint="eastAsia"/>
        </w:rPr>
        <w:t>节点程序执行模型</w:t>
      </w:r>
      <w:r w:rsidR="00111F6F">
        <w:rPr>
          <w:rFonts w:hint="eastAsia"/>
        </w:rPr>
        <w:t>的可行性</w:t>
      </w:r>
      <w:bookmarkEnd w:id="20"/>
    </w:p>
    <w:p w:rsidR="009D045C" w:rsidRDefault="00E3660C" w:rsidP="002A3C2F">
      <w:pPr>
        <w:pStyle w:val="a0"/>
        <w:ind w:firstLineChars="0" w:firstLine="420"/>
      </w:pPr>
      <w:r>
        <w:rPr>
          <w:rFonts w:hint="eastAsia"/>
        </w:rPr>
        <w:t>节点程序的设定与目前计算机图形学绘制中的</w:t>
      </w:r>
      <w:r w:rsidR="00F64DFC">
        <w:rPr>
          <w:rFonts w:hint="eastAsia"/>
        </w:rPr>
        <w:t>“</w:t>
      </w:r>
      <w:r>
        <w:rPr>
          <w:rFonts w:hint="eastAsia"/>
        </w:rPr>
        <w:t>顶点程序</w:t>
      </w:r>
      <w:r w:rsidR="00F64DFC">
        <w:rPr>
          <w:rFonts w:hint="eastAsia"/>
        </w:rPr>
        <w:t>”</w:t>
      </w:r>
      <w:r>
        <w:rPr>
          <w:rFonts w:hint="eastAsia"/>
        </w:rPr>
        <w:t>十分类似，</w:t>
      </w:r>
      <w:r w:rsidR="00794BF2">
        <w:rPr>
          <w:rFonts w:hint="eastAsia"/>
        </w:rPr>
        <w:t>两者的英文原文同样是</w:t>
      </w:r>
      <w:r w:rsidR="00794BF2">
        <w:rPr>
          <w:rFonts w:hint="eastAsia"/>
        </w:rPr>
        <w:t>Vertex</w:t>
      </w:r>
      <w:r w:rsidR="003A2AD8">
        <w:t xml:space="preserve"> </w:t>
      </w:r>
      <w:r w:rsidR="00794BF2">
        <w:rPr>
          <w:rFonts w:hint="eastAsia"/>
        </w:rPr>
        <w:t>Program</w:t>
      </w:r>
      <w:r w:rsidR="00794BF2">
        <w:rPr>
          <w:rFonts w:hint="eastAsia"/>
        </w:rPr>
        <w:t>。</w:t>
      </w:r>
      <w:r w:rsidR="00C14C17">
        <w:rPr>
          <w:rFonts w:hint="eastAsia"/>
        </w:rPr>
        <w:t>不论是图引擎中的节点程序，</w:t>
      </w:r>
      <w:proofErr w:type="gramStart"/>
      <w:r w:rsidR="00C14C17">
        <w:rPr>
          <w:rFonts w:hint="eastAsia"/>
        </w:rPr>
        <w:t>亦或</w:t>
      </w:r>
      <w:proofErr w:type="gramEnd"/>
      <w:r w:rsidR="00C14C17">
        <w:rPr>
          <w:rFonts w:hint="eastAsia"/>
        </w:rPr>
        <w:t>是图形学中的顶点程序，这种</w:t>
      </w:r>
      <w:r>
        <w:rPr>
          <w:rFonts w:hint="eastAsia"/>
        </w:rPr>
        <w:t>细粒度的并发任务非常适合于在可通用编程的图形处理器</w:t>
      </w:r>
      <w:r>
        <w:rPr>
          <w:rFonts w:hint="eastAsia"/>
        </w:rPr>
        <w:t>GPU</w:t>
      </w:r>
      <w:r>
        <w:rPr>
          <w:rFonts w:hint="eastAsia"/>
        </w:rPr>
        <w:t>上</w:t>
      </w:r>
      <w:r>
        <w:rPr>
          <w:rFonts w:hint="eastAsia"/>
        </w:rPr>
        <w:lastRenderedPageBreak/>
        <w:t>运行。</w:t>
      </w:r>
    </w:p>
    <w:p w:rsidR="00E3660C" w:rsidRDefault="00E3660C" w:rsidP="002A3C2F">
      <w:pPr>
        <w:pStyle w:val="a0"/>
        <w:ind w:firstLineChars="0" w:firstLine="420"/>
      </w:pPr>
      <w:r>
        <w:rPr>
          <w:rFonts w:hint="eastAsia"/>
        </w:rPr>
        <w:t>在早些年前，就有</w:t>
      </w:r>
      <w:proofErr w:type="gramStart"/>
      <w:r>
        <w:rPr>
          <w:rFonts w:hint="eastAsia"/>
        </w:rPr>
        <w:t>商品级</w:t>
      </w:r>
      <w:proofErr w:type="gramEnd"/>
      <w:r>
        <w:rPr>
          <w:rFonts w:hint="eastAsia"/>
        </w:rPr>
        <w:t>GPU</w:t>
      </w:r>
      <w:r>
        <w:rPr>
          <w:rFonts w:hint="eastAsia"/>
        </w:rPr>
        <w:t>提供可编程的顶点程序</w:t>
      </w:r>
      <w:r w:rsidR="0081564F">
        <w:rPr>
          <w:rFonts w:hint="eastAsia"/>
        </w:rPr>
        <w:t>；而近几</w:t>
      </w:r>
      <w:r>
        <w:rPr>
          <w:rFonts w:hint="eastAsia"/>
        </w:rPr>
        <w:t>年来更成熟的</w:t>
      </w:r>
      <w:r>
        <w:rPr>
          <w:rFonts w:hint="eastAsia"/>
        </w:rPr>
        <w:t>CUDA</w:t>
      </w:r>
      <w:r>
        <w:rPr>
          <w:rFonts w:hint="eastAsia"/>
        </w:rPr>
        <w:t>、</w:t>
      </w:r>
      <w:r>
        <w:rPr>
          <w:rFonts w:hint="eastAsia"/>
        </w:rPr>
        <w:t>OpenCL</w:t>
      </w:r>
      <w:r>
        <w:rPr>
          <w:rFonts w:hint="eastAsia"/>
        </w:rPr>
        <w:t>等</w:t>
      </w:r>
      <w:r w:rsidR="00D82AB9">
        <w:rPr>
          <w:rFonts w:hint="eastAsia"/>
        </w:rPr>
        <w:t>规范</w:t>
      </w:r>
      <w:r>
        <w:rPr>
          <w:rFonts w:hint="eastAsia"/>
        </w:rPr>
        <w:t>则使</w:t>
      </w:r>
      <w:r>
        <w:rPr>
          <w:rFonts w:hint="eastAsia"/>
        </w:rPr>
        <w:t>CPU+GPU</w:t>
      </w:r>
      <w:r>
        <w:rPr>
          <w:rFonts w:hint="eastAsia"/>
        </w:rPr>
        <w:t>的异构计算更加成熟。考虑到</w:t>
      </w:r>
      <w:r>
        <w:rPr>
          <w:rFonts w:hint="eastAsia"/>
        </w:rPr>
        <w:t>GPU</w:t>
      </w:r>
      <w:r>
        <w:rPr>
          <w:rFonts w:hint="eastAsia"/>
        </w:rPr>
        <w:t>拥有比</w:t>
      </w:r>
      <w:r>
        <w:rPr>
          <w:rFonts w:hint="eastAsia"/>
        </w:rPr>
        <w:t>CPU</w:t>
      </w:r>
      <w:r>
        <w:rPr>
          <w:rFonts w:hint="eastAsia"/>
        </w:rPr>
        <w:t>多</w:t>
      </w:r>
      <w:r>
        <w:rPr>
          <w:rFonts w:hint="eastAsia"/>
        </w:rPr>
        <w:t>2~3</w:t>
      </w:r>
      <w:r>
        <w:rPr>
          <w:rFonts w:hint="eastAsia"/>
        </w:rPr>
        <w:t>个数量级的执行单元，将</w:t>
      </w:r>
      <w:r w:rsidR="00235E46">
        <w:rPr>
          <w:rFonts w:hint="eastAsia"/>
        </w:rPr>
        <w:t>现有</w:t>
      </w:r>
      <w:r>
        <w:rPr>
          <w:rFonts w:hint="eastAsia"/>
        </w:rPr>
        <w:t>图引擎</w:t>
      </w:r>
      <w:r w:rsidR="004C78D9">
        <w:rPr>
          <w:rFonts w:hint="eastAsia"/>
        </w:rPr>
        <w:t>的执行单元</w:t>
      </w:r>
      <w:r>
        <w:rPr>
          <w:rFonts w:hint="eastAsia"/>
        </w:rPr>
        <w:t>移植到</w:t>
      </w:r>
      <w:r>
        <w:rPr>
          <w:rFonts w:hint="eastAsia"/>
        </w:rPr>
        <w:t>GPU</w:t>
      </w:r>
      <w:r>
        <w:rPr>
          <w:rFonts w:hint="eastAsia"/>
        </w:rPr>
        <w:t>上</w:t>
      </w:r>
      <w:r w:rsidR="008B47C0">
        <w:rPr>
          <w:rFonts w:hint="eastAsia"/>
        </w:rPr>
        <w:t>可能</w:t>
      </w:r>
      <w:r w:rsidR="009F262A">
        <w:rPr>
          <w:rFonts w:hint="eastAsia"/>
        </w:rPr>
        <w:t>将带来</w:t>
      </w:r>
      <w:r>
        <w:rPr>
          <w:rFonts w:hint="eastAsia"/>
        </w:rPr>
        <w:t>可观的性能提升。</w:t>
      </w:r>
    </w:p>
    <w:p w:rsidR="00E3660C" w:rsidRDefault="00E3660C" w:rsidP="00E3660C">
      <w:pPr>
        <w:pStyle w:val="a0"/>
        <w:ind w:firstLine="480"/>
      </w:pPr>
      <w:r>
        <w:rPr>
          <w:rFonts w:hint="eastAsia"/>
        </w:rPr>
        <w:t>对于</w:t>
      </w:r>
      <w:r>
        <w:rPr>
          <w:rFonts w:hint="eastAsia"/>
        </w:rPr>
        <w:t>GPU</w:t>
      </w:r>
      <w:r>
        <w:rPr>
          <w:rFonts w:hint="eastAsia"/>
        </w:rPr>
        <w:t>而言，</w:t>
      </w:r>
      <w:r w:rsidR="000865F3">
        <w:rPr>
          <w:rFonts w:hint="eastAsia"/>
        </w:rPr>
        <w:t>其</w:t>
      </w:r>
      <w:r>
        <w:rPr>
          <w:rFonts w:hint="eastAsia"/>
        </w:rPr>
        <w:t>最密切的内存储器是显存。而目前单张</w:t>
      </w:r>
      <w:proofErr w:type="gramStart"/>
      <w:r>
        <w:rPr>
          <w:rFonts w:hint="eastAsia"/>
        </w:rPr>
        <w:t>商品级显示</w:t>
      </w:r>
      <w:proofErr w:type="gramEnd"/>
      <w:r>
        <w:rPr>
          <w:rFonts w:hint="eastAsia"/>
        </w:rPr>
        <w:t>卡的显存容量已经达到</w:t>
      </w:r>
      <w:r>
        <w:rPr>
          <w:rFonts w:hint="eastAsia"/>
        </w:rPr>
        <w:t>11GB</w:t>
      </w:r>
      <w:r>
        <w:rPr>
          <w:rFonts w:hint="eastAsia"/>
        </w:rPr>
        <w:t>，根据</w:t>
      </w:r>
      <w:r>
        <w:rPr>
          <w:rFonts w:hint="eastAsia"/>
        </w:rPr>
        <w:t>FlashGraph</w:t>
      </w:r>
      <w:r>
        <w:rPr>
          <w:rFonts w:hint="eastAsia"/>
        </w:rPr>
        <w:t>提供的数据计算，一张上述的显示卡同样可以存储多达</w:t>
      </w:r>
      <w:r>
        <w:rPr>
          <w:rFonts w:hint="eastAsia"/>
        </w:rPr>
        <w:t>17</w:t>
      </w:r>
      <w:r>
        <w:rPr>
          <w:rFonts w:hint="eastAsia"/>
        </w:rPr>
        <w:t>亿的节点。在这个假设下，边的存储同样可以放在外部的</w:t>
      </w:r>
      <w:r>
        <w:rPr>
          <w:rFonts w:hint="eastAsia"/>
        </w:rPr>
        <w:t>SSD</w:t>
      </w:r>
      <w:r>
        <w:rPr>
          <w:rFonts w:hint="eastAsia"/>
        </w:rPr>
        <w:t>阵列中，而内存则可以作为外存和显</w:t>
      </w:r>
      <w:proofErr w:type="gramStart"/>
      <w:r>
        <w:rPr>
          <w:rFonts w:hint="eastAsia"/>
        </w:rPr>
        <w:t>存之间</w:t>
      </w:r>
      <w:proofErr w:type="gramEnd"/>
      <w:r>
        <w:rPr>
          <w:rFonts w:hint="eastAsia"/>
        </w:rPr>
        <w:t>的更大容量的缓存，来缓解两者之间速度的不对等，获得更大的吞吐量。</w:t>
      </w:r>
    </w:p>
    <w:p w:rsidR="0051700B" w:rsidRPr="0000680F" w:rsidRDefault="00E3660C" w:rsidP="00BE76E3">
      <w:pPr>
        <w:pStyle w:val="a0"/>
        <w:ind w:firstLineChars="0" w:firstLine="420"/>
      </w:pPr>
      <w:r>
        <w:rPr>
          <w:rFonts w:hint="eastAsia"/>
        </w:rPr>
        <w:t>基于</w:t>
      </w:r>
      <w:r>
        <w:rPr>
          <w:rFonts w:hint="eastAsia"/>
        </w:rPr>
        <w:t>GPU</w:t>
      </w:r>
      <w:r w:rsidR="000F3376">
        <w:rPr>
          <w:rFonts w:hint="eastAsia"/>
        </w:rPr>
        <w:t>的图引擎还有一个优点在于，</w:t>
      </w:r>
      <w:r w:rsidR="0023527C">
        <w:rPr>
          <w:rFonts w:hint="eastAsia"/>
        </w:rPr>
        <w:t>即便一个显示卡的计算能力、存储容量有限，但</w:t>
      </w:r>
      <w:r w:rsidR="000F3376">
        <w:rPr>
          <w:rFonts w:hint="eastAsia"/>
        </w:rPr>
        <w:t>显示卡</w:t>
      </w:r>
      <w:r w:rsidR="0023527C">
        <w:rPr>
          <w:rFonts w:hint="eastAsia"/>
        </w:rPr>
        <w:t>之间是容易</w:t>
      </w:r>
      <w:r>
        <w:rPr>
          <w:rFonts w:hint="eastAsia"/>
        </w:rPr>
        <w:t>扩展的，并且显示卡之间的通讯基于高速的</w:t>
      </w:r>
      <w:r>
        <w:rPr>
          <w:rFonts w:hint="eastAsia"/>
        </w:rPr>
        <w:t>PCI-E</w:t>
      </w:r>
      <w:r w:rsidR="0052190E">
        <w:rPr>
          <w:rFonts w:hint="eastAsia"/>
        </w:rPr>
        <w:t>总线</w:t>
      </w:r>
      <w:r>
        <w:rPr>
          <w:rFonts w:hint="eastAsia"/>
        </w:rPr>
        <w:t>，</w:t>
      </w:r>
      <w:r w:rsidR="00DD4630">
        <w:rPr>
          <w:rFonts w:hint="eastAsia"/>
        </w:rPr>
        <w:t>双向通讯速率高达</w:t>
      </w:r>
      <w:r w:rsidR="00DD4630">
        <w:rPr>
          <w:rFonts w:hint="eastAsia"/>
        </w:rPr>
        <w:t>32GB</w:t>
      </w:r>
      <w:r w:rsidR="00DD4630">
        <w:t>/s</w:t>
      </w:r>
      <w:r w:rsidR="00DD4630">
        <w:rPr>
          <w:rFonts w:hint="eastAsia"/>
        </w:rPr>
        <w:t>，</w:t>
      </w:r>
      <w:r w:rsidR="00DD4630">
        <w:t>且</w:t>
      </w:r>
      <w:r>
        <w:rPr>
          <w:rFonts w:hint="eastAsia"/>
        </w:rPr>
        <w:t>由</w:t>
      </w:r>
      <w:r>
        <w:rPr>
          <w:rFonts w:hint="eastAsia"/>
        </w:rPr>
        <w:t>CPU</w:t>
      </w:r>
      <w:r>
        <w:rPr>
          <w:rFonts w:hint="eastAsia"/>
        </w:rPr>
        <w:t>片内集成的</w:t>
      </w:r>
      <w:r>
        <w:rPr>
          <w:rFonts w:hint="eastAsia"/>
        </w:rPr>
        <w:t>PCI-E</w:t>
      </w:r>
      <w:r>
        <w:rPr>
          <w:rFonts w:hint="eastAsia"/>
        </w:rPr>
        <w:t>控制器直接控制，其不同计算节点之间的通讯代价明显低于基于网络的计算机之间的通讯代价。</w:t>
      </w:r>
      <w:r w:rsidR="005D2FC7">
        <w:t>对于传统的分布式内存图引擎而言</w:t>
      </w:r>
      <w:r w:rsidR="005D2FC7">
        <w:rPr>
          <w:rFonts w:hint="eastAsia"/>
        </w:rPr>
        <w:t>，</w:t>
      </w:r>
      <w:r w:rsidR="001C256F">
        <w:t>原文提到</w:t>
      </w:r>
      <w:r w:rsidR="001C256F">
        <w:rPr>
          <w:rFonts w:hint="eastAsia"/>
        </w:rPr>
        <w:t>，</w:t>
      </w:r>
      <w:r w:rsidR="008D764C">
        <w:t>网络开销成为了其性能的拖累</w:t>
      </w:r>
      <w:r w:rsidR="008D764C">
        <w:rPr>
          <w:rFonts w:hint="eastAsia"/>
        </w:rPr>
        <w:t>；</w:t>
      </w:r>
      <w:r w:rsidR="006F0DFA">
        <w:t>如果以</w:t>
      </w:r>
      <w:r w:rsidR="006F0DFA">
        <w:t>GPU</w:t>
      </w:r>
      <w:r w:rsidR="0000680F">
        <w:t>集群替代原来的计算机集群</w:t>
      </w:r>
      <w:r w:rsidR="00CC3164">
        <w:rPr>
          <w:rFonts w:hint="eastAsia"/>
        </w:rPr>
        <w:t>，</w:t>
      </w:r>
      <w:r w:rsidR="00CC3164">
        <w:t>那么</w:t>
      </w:r>
      <w:r w:rsidR="00CC3164">
        <w:t>GPU</w:t>
      </w:r>
      <w:r w:rsidR="00CC3164">
        <w:t>间的通讯开销</w:t>
      </w:r>
      <w:r w:rsidR="00DF50D5">
        <w:t>必然</w:t>
      </w:r>
      <w:r w:rsidR="00CC3164">
        <w:t>远远低于</w:t>
      </w:r>
      <w:r w:rsidR="000A3947">
        <w:t>基于计算机网络的</w:t>
      </w:r>
      <w:r w:rsidR="00ED5757">
        <w:t>通讯开销</w:t>
      </w:r>
      <w:r w:rsidR="00FC591F">
        <w:rPr>
          <w:rFonts w:hint="eastAsia"/>
        </w:rPr>
        <w:t>，是一个值得尝试的研究话题。</w:t>
      </w:r>
    </w:p>
    <w:sectPr w:rsidR="0051700B" w:rsidRPr="0000680F" w:rsidSect="0076616F">
      <w:headerReference w:type="default" r:id="rId22"/>
      <w:footerReference w:type="default" r:id="rId23"/>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BA8" w:rsidRDefault="00CF5BA8" w:rsidP="00EE4379">
      <w:pPr>
        <w:spacing w:line="240" w:lineRule="auto"/>
        <w:ind w:firstLine="480"/>
      </w:pPr>
      <w:r>
        <w:separator/>
      </w:r>
    </w:p>
  </w:endnote>
  <w:endnote w:type="continuationSeparator" w:id="0">
    <w:p w:rsidR="00CF5BA8" w:rsidRDefault="00CF5BA8"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994" w:rsidRDefault="00D65994" w:rsidP="00EE437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994" w:rsidRDefault="00D65994" w:rsidP="00EE437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994" w:rsidRDefault="00D65994" w:rsidP="00EE4379">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0063"/>
      <w:docPartObj>
        <w:docPartGallery w:val="Page Numbers (Bottom of Page)"/>
        <w:docPartUnique/>
      </w:docPartObj>
    </w:sdtPr>
    <w:sdtEndPr/>
    <w:sdtContent>
      <w:p w:rsidR="00D65994" w:rsidRDefault="00D65994" w:rsidP="00727555">
        <w:pPr>
          <w:pStyle w:val="a6"/>
          <w:ind w:firstLine="360"/>
          <w:jc w:val="center"/>
          <w:rPr>
            <w:sz w:val="24"/>
            <w:szCs w:val="24"/>
          </w:rPr>
        </w:pPr>
        <w:r>
          <w:fldChar w:fldCharType="begin"/>
        </w:r>
        <w:r>
          <w:instrText xml:space="preserve"> PAGE   \* MERGEFORMAT </w:instrText>
        </w:r>
        <w:r>
          <w:fldChar w:fldCharType="separate"/>
        </w:r>
        <w:r w:rsidR="00774E2D" w:rsidRPr="00774E2D">
          <w:rPr>
            <w:noProof/>
            <w:lang w:val="zh-CN"/>
          </w:rPr>
          <w:t>1</w:t>
        </w:r>
        <w:r>
          <w:rPr>
            <w:noProof/>
            <w:lang w:val="zh-CN"/>
          </w:rPr>
          <w:fldChar w:fldCharType="end"/>
        </w:r>
      </w:p>
    </w:sdtContent>
  </w:sdt>
  <w:p w:rsidR="00D65994" w:rsidRDefault="00D65994" w:rsidP="009274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BA8" w:rsidRDefault="00CF5BA8" w:rsidP="00EE4379">
      <w:pPr>
        <w:spacing w:line="240" w:lineRule="auto"/>
        <w:ind w:firstLine="480"/>
      </w:pPr>
      <w:r>
        <w:separator/>
      </w:r>
    </w:p>
  </w:footnote>
  <w:footnote w:type="continuationSeparator" w:id="0">
    <w:p w:rsidR="00CF5BA8" w:rsidRDefault="00CF5BA8"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994" w:rsidRDefault="00D65994" w:rsidP="00EE437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994" w:rsidRPr="003615C5" w:rsidRDefault="00D65994" w:rsidP="003615C5">
    <w:pPr>
      <w:ind w:lef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994" w:rsidRDefault="00D65994" w:rsidP="00EE4379">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994" w:rsidRPr="003615C5" w:rsidRDefault="00D65994" w:rsidP="003615C5">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6BDF"/>
    <w:multiLevelType w:val="hybridMultilevel"/>
    <w:tmpl w:val="F638816A"/>
    <w:lvl w:ilvl="0" w:tplc="D1E85E8C">
      <w:start w:val="1"/>
      <w:numFmt w:val="decimal"/>
      <w:lvlText w:val="C%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735DAA"/>
    <w:multiLevelType w:val="multilevel"/>
    <w:tmpl w:val="0FB87F5E"/>
    <w:lvl w:ilvl="0">
      <w:start w:val="1"/>
      <w:numFmt w:val="decimal"/>
      <w:lvlText w:val="图1.%1"/>
      <w:lvlJc w:val="left"/>
      <w:pPr>
        <w:ind w:left="425" w:hanging="425"/>
      </w:pPr>
      <w:rPr>
        <w:rFonts w:hint="eastAsia"/>
        <w:lang w:val="en-US"/>
      </w:rPr>
    </w:lvl>
    <w:lvl w:ilvl="1">
      <w:start w:val="1"/>
      <w:numFmt w:val="decimal"/>
      <w:lvlText w:val="图%1.%2"/>
      <w:lvlJc w:val="left"/>
      <w:pPr>
        <w:ind w:left="992" w:hanging="992"/>
      </w:pPr>
      <w:rPr>
        <w:rFonts w:hint="eastAsia"/>
      </w:rPr>
    </w:lvl>
    <w:lvl w:ilvl="2">
      <w:start w:val="1"/>
      <w:numFmt w:val="decimal"/>
      <w:lvlText w:val="图%1.%2.%3"/>
      <w:lvlJc w:val="left"/>
      <w:pPr>
        <w:ind w:left="1418" w:hanging="567"/>
      </w:pPr>
      <w:rPr>
        <w:rFonts w:hint="eastAsia"/>
      </w:rPr>
    </w:lvl>
    <w:lvl w:ilvl="3">
      <w:start w:val="1"/>
      <w:numFmt w:val="decimal"/>
      <w:lvlText w:val="图%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1A619A"/>
    <w:multiLevelType w:val="hybridMultilevel"/>
    <w:tmpl w:val="5E9266AE"/>
    <w:lvl w:ilvl="0" w:tplc="F9C6C6D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EB1024"/>
    <w:multiLevelType w:val="hybridMultilevel"/>
    <w:tmpl w:val="CFA453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B036AE"/>
    <w:multiLevelType w:val="hybridMultilevel"/>
    <w:tmpl w:val="DD0CA9A8"/>
    <w:lvl w:ilvl="0" w:tplc="5F802C48">
      <w:start w:val="1"/>
      <w:numFmt w:val="decimal"/>
      <w:lvlText w:val="表4.%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57402E"/>
    <w:multiLevelType w:val="hybridMultilevel"/>
    <w:tmpl w:val="DA347624"/>
    <w:lvl w:ilvl="0" w:tplc="5BA682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49683F"/>
    <w:multiLevelType w:val="hybridMultilevel"/>
    <w:tmpl w:val="4970A224"/>
    <w:lvl w:ilvl="0" w:tplc="FA36AB8A">
      <w:start w:val="1"/>
      <w:numFmt w:val="decimal"/>
      <w:lvlText w:val="A%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C562E1"/>
    <w:multiLevelType w:val="hybridMultilevel"/>
    <w:tmpl w:val="5C4AEF70"/>
    <w:lvl w:ilvl="0" w:tplc="04090001">
      <w:start w:val="1"/>
      <w:numFmt w:val="bullet"/>
      <w:lvlText w:val=""/>
      <w:lvlJc w:val="left"/>
      <w:pPr>
        <w:ind w:left="840" w:hanging="420"/>
      </w:pPr>
      <w:rPr>
        <w:rFonts w:ascii="Wingdings" w:hAnsi="Wingding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1717E6"/>
    <w:multiLevelType w:val="multilevel"/>
    <w:tmpl w:val="21F07AF0"/>
    <w:lvl w:ilvl="0">
      <w:start w:val="1"/>
      <w:numFmt w:val="decimal"/>
      <w:lvlText w:val="图1.%1"/>
      <w:lvlJc w:val="left"/>
      <w:pPr>
        <w:ind w:left="425" w:hanging="425"/>
      </w:pPr>
      <w:rPr>
        <w:rFonts w:hint="eastAsia"/>
        <w:lang w:val="en-US"/>
      </w:rPr>
    </w:lvl>
    <w:lvl w:ilvl="1">
      <w:start w:val="1"/>
      <w:numFmt w:val="decimal"/>
      <w:lvlText w:val="图%1.%2"/>
      <w:lvlJc w:val="left"/>
      <w:pPr>
        <w:ind w:left="992" w:hanging="992"/>
      </w:pPr>
      <w:rPr>
        <w:rFonts w:hint="eastAsia"/>
      </w:rPr>
    </w:lvl>
    <w:lvl w:ilvl="2">
      <w:start w:val="1"/>
      <w:numFmt w:val="decimal"/>
      <w:lvlText w:val="图%1.%2.%3"/>
      <w:lvlJc w:val="left"/>
      <w:pPr>
        <w:ind w:left="1418" w:hanging="567"/>
      </w:pPr>
      <w:rPr>
        <w:rFonts w:hint="eastAsia"/>
      </w:rPr>
    </w:lvl>
    <w:lvl w:ilvl="3">
      <w:start w:val="1"/>
      <w:numFmt w:val="decimal"/>
      <w:lvlText w:val="图%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A221916"/>
    <w:multiLevelType w:val="hybridMultilevel"/>
    <w:tmpl w:val="2A4E6332"/>
    <w:lvl w:ilvl="0" w:tplc="8DF0D48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731383"/>
    <w:multiLevelType w:val="hybridMultilevel"/>
    <w:tmpl w:val="791EDF8E"/>
    <w:lvl w:ilvl="0" w:tplc="5BCAA90A">
      <w:start w:val="1"/>
      <w:numFmt w:val="decimal"/>
      <w:lvlText w:val="表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EB7ECF"/>
    <w:multiLevelType w:val="hybridMultilevel"/>
    <w:tmpl w:val="1F6E1BB4"/>
    <w:lvl w:ilvl="0" w:tplc="7B780B28">
      <w:start w:val="1"/>
      <w:numFmt w:val="decimal"/>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E947BC"/>
    <w:multiLevelType w:val="hybridMultilevel"/>
    <w:tmpl w:val="1CD474B6"/>
    <w:lvl w:ilvl="0" w:tplc="78024A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B450009"/>
    <w:multiLevelType w:val="hybridMultilevel"/>
    <w:tmpl w:val="00647B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41784B7E"/>
    <w:multiLevelType w:val="hybridMultilevel"/>
    <w:tmpl w:val="EDB4AAA8"/>
    <w:lvl w:ilvl="0" w:tplc="314ECD2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A07AFE"/>
    <w:multiLevelType w:val="hybridMultilevel"/>
    <w:tmpl w:val="4DA645D6"/>
    <w:lvl w:ilvl="0" w:tplc="3CAA8F0C">
      <w:start w:val="1"/>
      <w:numFmt w:val="decimal"/>
      <w:lvlText w:val="A%1"/>
      <w:lvlJc w:val="left"/>
      <w:pPr>
        <w:ind w:left="1701" w:hanging="127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775AD7"/>
    <w:multiLevelType w:val="hybridMultilevel"/>
    <w:tmpl w:val="B98A8C1C"/>
    <w:lvl w:ilvl="0" w:tplc="418C244C">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B8A3E07"/>
    <w:multiLevelType w:val="hybridMultilevel"/>
    <w:tmpl w:val="A386D766"/>
    <w:lvl w:ilvl="0" w:tplc="FA36AB8A">
      <w:start w:val="1"/>
      <w:numFmt w:val="decimal"/>
      <w:lvlText w:val="A%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970E25"/>
    <w:multiLevelType w:val="hybridMultilevel"/>
    <w:tmpl w:val="A63E1FF4"/>
    <w:lvl w:ilvl="0" w:tplc="418C244C">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33A18C3"/>
    <w:multiLevelType w:val="hybridMultilevel"/>
    <w:tmpl w:val="DEC231F6"/>
    <w:lvl w:ilvl="0" w:tplc="3F88C2D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3E615B"/>
    <w:multiLevelType w:val="hybridMultilevel"/>
    <w:tmpl w:val="56184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6425E88"/>
    <w:multiLevelType w:val="hybridMultilevel"/>
    <w:tmpl w:val="84ECBC78"/>
    <w:lvl w:ilvl="0" w:tplc="04090001">
      <w:start w:val="1"/>
      <w:numFmt w:val="bullet"/>
      <w:lvlText w:val=""/>
      <w:lvlJc w:val="left"/>
      <w:pPr>
        <w:ind w:left="840" w:hanging="420"/>
      </w:pPr>
      <w:rPr>
        <w:rFonts w:ascii="Wingdings" w:hAnsi="Wingding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7A512BA"/>
    <w:multiLevelType w:val="hybridMultilevel"/>
    <w:tmpl w:val="4DA645D6"/>
    <w:lvl w:ilvl="0" w:tplc="3CAA8F0C">
      <w:start w:val="1"/>
      <w:numFmt w:val="decimal"/>
      <w:lvlText w:val="A%1"/>
      <w:lvlJc w:val="left"/>
      <w:pPr>
        <w:ind w:left="1701" w:hanging="127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E23BAD"/>
    <w:multiLevelType w:val="hybridMultilevel"/>
    <w:tmpl w:val="2670F0B0"/>
    <w:lvl w:ilvl="0" w:tplc="04090001">
      <w:start w:val="1"/>
      <w:numFmt w:val="bullet"/>
      <w:lvlText w:val=""/>
      <w:lvlJc w:val="left"/>
      <w:pPr>
        <w:ind w:left="840" w:hanging="420"/>
      </w:pPr>
      <w:rPr>
        <w:rFonts w:ascii="Wingdings" w:hAnsi="Wingding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83C436B"/>
    <w:multiLevelType w:val="hybridMultilevel"/>
    <w:tmpl w:val="2780E6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C590751"/>
    <w:multiLevelType w:val="hybridMultilevel"/>
    <w:tmpl w:val="3CFE5D5C"/>
    <w:lvl w:ilvl="0" w:tplc="7B780B28">
      <w:start w:val="1"/>
      <w:numFmt w:val="decimal"/>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065DB1"/>
    <w:multiLevelType w:val="multilevel"/>
    <w:tmpl w:val="DB7A6142"/>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5E9415EE"/>
    <w:multiLevelType w:val="hybridMultilevel"/>
    <w:tmpl w:val="F1DC3A6C"/>
    <w:lvl w:ilvl="0" w:tplc="C1F200D0">
      <w:start w:val="1"/>
      <w:numFmt w:val="decimal"/>
      <w:lvlText w:val="表1.%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6B568F"/>
    <w:multiLevelType w:val="hybridMultilevel"/>
    <w:tmpl w:val="F724D1AA"/>
    <w:lvl w:ilvl="0" w:tplc="04090001">
      <w:start w:val="1"/>
      <w:numFmt w:val="bullet"/>
      <w:lvlText w:val=""/>
      <w:lvlJc w:val="left"/>
      <w:pPr>
        <w:ind w:left="840" w:hanging="420"/>
      </w:pPr>
      <w:rPr>
        <w:rFonts w:ascii="Wingdings" w:hAnsi="Wingding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1350575"/>
    <w:multiLevelType w:val="hybridMultilevel"/>
    <w:tmpl w:val="29C82B3E"/>
    <w:lvl w:ilvl="0" w:tplc="418C244C">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6F34E38"/>
    <w:multiLevelType w:val="hybridMultilevel"/>
    <w:tmpl w:val="128E31BE"/>
    <w:lvl w:ilvl="0" w:tplc="314ECD2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526D14"/>
    <w:multiLevelType w:val="hybridMultilevel"/>
    <w:tmpl w:val="480A0E4C"/>
    <w:lvl w:ilvl="0" w:tplc="6150AB7A">
      <w:start w:val="1"/>
      <w:numFmt w:val="decimal"/>
      <w:lvlText w:val="表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12823"/>
    <w:multiLevelType w:val="hybridMultilevel"/>
    <w:tmpl w:val="EDE635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36A7A64"/>
    <w:multiLevelType w:val="hybridMultilevel"/>
    <w:tmpl w:val="6F50C200"/>
    <w:lvl w:ilvl="0" w:tplc="1B9CB33A">
      <w:start w:val="1"/>
      <w:numFmt w:val="decimal"/>
      <w:lvlText w:val="C%1"/>
      <w:lvlJc w:val="left"/>
      <w:pPr>
        <w:ind w:left="1701" w:hanging="127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EC76DE"/>
    <w:multiLevelType w:val="multilevel"/>
    <w:tmpl w:val="21F07AF0"/>
    <w:lvl w:ilvl="0">
      <w:start w:val="1"/>
      <w:numFmt w:val="decimal"/>
      <w:lvlText w:val="图1.%1"/>
      <w:lvlJc w:val="left"/>
      <w:pPr>
        <w:ind w:left="425" w:hanging="425"/>
      </w:pPr>
      <w:rPr>
        <w:rFonts w:hint="eastAsia"/>
        <w:lang w:val="en-US"/>
      </w:rPr>
    </w:lvl>
    <w:lvl w:ilvl="1">
      <w:start w:val="1"/>
      <w:numFmt w:val="decimal"/>
      <w:lvlText w:val="图%1.%2"/>
      <w:lvlJc w:val="left"/>
      <w:pPr>
        <w:ind w:left="992" w:hanging="992"/>
      </w:pPr>
      <w:rPr>
        <w:rFonts w:hint="eastAsia"/>
      </w:rPr>
    </w:lvl>
    <w:lvl w:ilvl="2">
      <w:start w:val="1"/>
      <w:numFmt w:val="decimal"/>
      <w:lvlText w:val="图%1.%2.%3"/>
      <w:lvlJc w:val="left"/>
      <w:pPr>
        <w:ind w:left="1418" w:hanging="567"/>
      </w:pPr>
      <w:rPr>
        <w:rFonts w:hint="eastAsia"/>
      </w:rPr>
    </w:lvl>
    <w:lvl w:ilvl="3">
      <w:start w:val="1"/>
      <w:numFmt w:val="decimal"/>
      <w:lvlText w:val="图%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771F221D"/>
    <w:multiLevelType w:val="hybridMultilevel"/>
    <w:tmpl w:val="E20692EE"/>
    <w:lvl w:ilvl="0" w:tplc="B1E2D940">
      <w:start w:val="1"/>
      <w:numFmt w:val="decimal"/>
      <w:lvlText w:val="图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EF6DD5"/>
    <w:multiLevelType w:val="hybridMultilevel"/>
    <w:tmpl w:val="A32694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A6E2643"/>
    <w:multiLevelType w:val="hybridMultilevel"/>
    <w:tmpl w:val="1D8275D0"/>
    <w:lvl w:ilvl="0" w:tplc="7B780B28">
      <w:start w:val="1"/>
      <w:numFmt w:val="decimal"/>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8"/>
  </w:num>
  <w:num w:numId="3">
    <w:abstractNumId w:val="5"/>
  </w:num>
  <w:num w:numId="4">
    <w:abstractNumId w:val="1"/>
  </w:num>
  <w:num w:numId="5">
    <w:abstractNumId w:val="12"/>
  </w:num>
  <w:num w:numId="6">
    <w:abstractNumId w:val="23"/>
  </w:num>
  <w:num w:numId="7">
    <w:abstractNumId w:val="30"/>
  </w:num>
  <w:num w:numId="8">
    <w:abstractNumId w:val="0"/>
  </w:num>
  <w:num w:numId="9">
    <w:abstractNumId w:val="29"/>
  </w:num>
  <w:num w:numId="10">
    <w:abstractNumId w:val="37"/>
  </w:num>
  <w:num w:numId="11">
    <w:abstractNumId w:val="28"/>
  </w:num>
  <w:num w:numId="12">
    <w:abstractNumId w:val="27"/>
  </w:num>
  <w:num w:numId="13">
    <w:abstractNumId w:val="2"/>
  </w:num>
  <w:num w:numId="14">
    <w:abstractNumId w:val="8"/>
  </w:num>
  <w:num w:numId="15">
    <w:abstractNumId w:val="36"/>
  </w:num>
  <w:num w:numId="16">
    <w:abstractNumId w:val="11"/>
  </w:num>
  <w:num w:numId="17">
    <w:abstractNumId w:val="39"/>
  </w:num>
  <w:num w:numId="18">
    <w:abstractNumId w:val="10"/>
  </w:num>
  <w:num w:numId="19">
    <w:abstractNumId w:val="21"/>
  </w:num>
  <w:num w:numId="20">
    <w:abstractNumId w:val="13"/>
  </w:num>
  <w:num w:numId="21">
    <w:abstractNumId w:val="38"/>
  </w:num>
  <w:num w:numId="22">
    <w:abstractNumId w:val="22"/>
  </w:num>
  <w:num w:numId="23">
    <w:abstractNumId w:val="17"/>
  </w:num>
  <w:num w:numId="24">
    <w:abstractNumId w:val="20"/>
  </w:num>
  <w:num w:numId="25">
    <w:abstractNumId w:val="31"/>
  </w:num>
  <w:num w:numId="26">
    <w:abstractNumId w:val="33"/>
  </w:num>
  <w:num w:numId="27">
    <w:abstractNumId w:val="25"/>
  </w:num>
  <w:num w:numId="28">
    <w:abstractNumId w:val="7"/>
  </w:num>
  <w:num w:numId="29">
    <w:abstractNumId w:val="6"/>
  </w:num>
  <w:num w:numId="30">
    <w:abstractNumId w:val="24"/>
  </w:num>
  <w:num w:numId="31">
    <w:abstractNumId w:val="19"/>
  </w:num>
  <w:num w:numId="32">
    <w:abstractNumId w:val="35"/>
  </w:num>
  <w:num w:numId="33">
    <w:abstractNumId w:val="16"/>
  </w:num>
  <w:num w:numId="34">
    <w:abstractNumId w:val="3"/>
  </w:num>
  <w:num w:numId="35">
    <w:abstractNumId w:val="32"/>
  </w:num>
  <w:num w:numId="36">
    <w:abstractNumId w:val="15"/>
  </w:num>
  <w:num w:numId="37">
    <w:abstractNumId w:val="4"/>
  </w:num>
  <w:num w:numId="38">
    <w:abstractNumId w:val="9"/>
  </w:num>
  <w:num w:numId="39">
    <w:abstractNumId w:val="34"/>
  </w:num>
  <w:num w:numId="40">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en-US" w:vendorID="64" w:dllVersion="6" w:nlCheck="1" w:checkStyle="1"/>
  <w:activeWritingStyle w:appName="MSWord" w:lang="zh-CN" w:vendorID="64" w:dllVersion="5"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394"/>
    <w:rsid w:val="000007C1"/>
    <w:rsid w:val="00000D40"/>
    <w:rsid w:val="00000F74"/>
    <w:rsid w:val="0000164E"/>
    <w:rsid w:val="000034E3"/>
    <w:rsid w:val="00003998"/>
    <w:rsid w:val="0000427B"/>
    <w:rsid w:val="00004E0F"/>
    <w:rsid w:val="000052D7"/>
    <w:rsid w:val="00005839"/>
    <w:rsid w:val="00005E47"/>
    <w:rsid w:val="00006742"/>
    <w:rsid w:val="0000680F"/>
    <w:rsid w:val="00006BAB"/>
    <w:rsid w:val="00007A82"/>
    <w:rsid w:val="00010EC8"/>
    <w:rsid w:val="000113FA"/>
    <w:rsid w:val="0001175D"/>
    <w:rsid w:val="00011A35"/>
    <w:rsid w:val="00011C62"/>
    <w:rsid w:val="00012223"/>
    <w:rsid w:val="000123F5"/>
    <w:rsid w:val="00012777"/>
    <w:rsid w:val="00012949"/>
    <w:rsid w:val="00012CA0"/>
    <w:rsid w:val="00012F7A"/>
    <w:rsid w:val="00012FC9"/>
    <w:rsid w:val="00013797"/>
    <w:rsid w:val="000138D5"/>
    <w:rsid w:val="00013F53"/>
    <w:rsid w:val="000145B4"/>
    <w:rsid w:val="00015071"/>
    <w:rsid w:val="00015238"/>
    <w:rsid w:val="00015F51"/>
    <w:rsid w:val="00016F54"/>
    <w:rsid w:val="000175F9"/>
    <w:rsid w:val="000177B5"/>
    <w:rsid w:val="0001794D"/>
    <w:rsid w:val="0001796D"/>
    <w:rsid w:val="00017C72"/>
    <w:rsid w:val="00020130"/>
    <w:rsid w:val="00020973"/>
    <w:rsid w:val="00020F0C"/>
    <w:rsid w:val="00021064"/>
    <w:rsid w:val="00021FD8"/>
    <w:rsid w:val="00022924"/>
    <w:rsid w:val="00022A22"/>
    <w:rsid w:val="00022F19"/>
    <w:rsid w:val="0002332C"/>
    <w:rsid w:val="00023AE8"/>
    <w:rsid w:val="00023F63"/>
    <w:rsid w:val="0002452C"/>
    <w:rsid w:val="0002453E"/>
    <w:rsid w:val="000247B9"/>
    <w:rsid w:val="00025183"/>
    <w:rsid w:val="00025976"/>
    <w:rsid w:val="00026260"/>
    <w:rsid w:val="00026270"/>
    <w:rsid w:val="000267D7"/>
    <w:rsid w:val="00027014"/>
    <w:rsid w:val="000302BB"/>
    <w:rsid w:val="00030873"/>
    <w:rsid w:val="000308E7"/>
    <w:rsid w:val="00030E32"/>
    <w:rsid w:val="00030F3A"/>
    <w:rsid w:val="00030FD0"/>
    <w:rsid w:val="000312DE"/>
    <w:rsid w:val="00031AA1"/>
    <w:rsid w:val="000326A5"/>
    <w:rsid w:val="00032750"/>
    <w:rsid w:val="0003377D"/>
    <w:rsid w:val="00033C2F"/>
    <w:rsid w:val="00034458"/>
    <w:rsid w:val="00034A43"/>
    <w:rsid w:val="00034F8C"/>
    <w:rsid w:val="000352F6"/>
    <w:rsid w:val="00035731"/>
    <w:rsid w:val="00035FDD"/>
    <w:rsid w:val="00036B8C"/>
    <w:rsid w:val="00037C28"/>
    <w:rsid w:val="00037C8B"/>
    <w:rsid w:val="00037E7B"/>
    <w:rsid w:val="00040254"/>
    <w:rsid w:val="00040293"/>
    <w:rsid w:val="00040366"/>
    <w:rsid w:val="00040548"/>
    <w:rsid w:val="00041515"/>
    <w:rsid w:val="00041E2A"/>
    <w:rsid w:val="00041F5B"/>
    <w:rsid w:val="0004244F"/>
    <w:rsid w:val="00042A7C"/>
    <w:rsid w:val="00042AE9"/>
    <w:rsid w:val="00042B74"/>
    <w:rsid w:val="00043BBA"/>
    <w:rsid w:val="00044370"/>
    <w:rsid w:val="00044DFB"/>
    <w:rsid w:val="0004512F"/>
    <w:rsid w:val="00045B8F"/>
    <w:rsid w:val="000460A8"/>
    <w:rsid w:val="0004637A"/>
    <w:rsid w:val="00047DFF"/>
    <w:rsid w:val="000502CB"/>
    <w:rsid w:val="000505F5"/>
    <w:rsid w:val="000506A2"/>
    <w:rsid w:val="00050781"/>
    <w:rsid w:val="00050D19"/>
    <w:rsid w:val="0005104F"/>
    <w:rsid w:val="0005153D"/>
    <w:rsid w:val="000519DA"/>
    <w:rsid w:val="00051F6A"/>
    <w:rsid w:val="00052075"/>
    <w:rsid w:val="00052B2F"/>
    <w:rsid w:val="00052FDC"/>
    <w:rsid w:val="00054167"/>
    <w:rsid w:val="0005464D"/>
    <w:rsid w:val="0005486D"/>
    <w:rsid w:val="00056180"/>
    <w:rsid w:val="00056267"/>
    <w:rsid w:val="00057DFC"/>
    <w:rsid w:val="00060C4E"/>
    <w:rsid w:val="00060CF1"/>
    <w:rsid w:val="00061022"/>
    <w:rsid w:val="00061322"/>
    <w:rsid w:val="00061903"/>
    <w:rsid w:val="00061DD4"/>
    <w:rsid w:val="00062B43"/>
    <w:rsid w:val="00062D37"/>
    <w:rsid w:val="00063803"/>
    <w:rsid w:val="00063937"/>
    <w:rsid w:val="000643E0"/>
    <w:rsid w:val="00064597"/>
    <w:rsid w:val="00064803"/>
    <w:rsid w:val="0006497C"/>
    <w:rsid w:val="00064A0F"/>
    <w:rsid w:val="00065308"/>
    <w:rsid w:val="00065433"/>
    <w:rsid w:val="0006593B"/>
    <w:rsid w:val="00065AC3"/>
    <w:rsid w:val="00065CE5"/>
    <w:rsid w:val="00065E30"/>
    <w:rsid w:val="000664D4"/>
    <w:rsid w:val="00066573"/>
    <w:rsid w:val="00067A17"/>
    <w:rsid w:val="0007014E"/>
    <w:rsid w:val="000701C1"/>
    <w:rsid w:val="00070500"/>
    <w:rsid w:val="000705F5"/>
    <w:rsid w:val="0007099D"/>
    <w:rsid w:val="00070D37"/>
    <w:rsid w:val="00070FAD"/>
    <w:rsid w:val="00071176"/>
    <w:rsid w:val="00071561"/>
    <w:rsid w:val="00071743"/>
    <w:rsid w:val="00071AC0"/>
    <w:rsid w:val="00071B12"/>
    <w:rsid w:val="0007226B"/>
    <w:rsid w:val="00072487"/>
    <w:rsid w:val="00072579"/>
    <w:rsid w:val="0007269A"/>
    <w:rsid w:val="00074197"/>
    <w:rsid w:val="000742DE"/>
    <w:rsid w:val="0007474E"/>
    <w:rsid w:val="00074763"/>
    <w:rsid w:val="000750D9"/>
    <w:rsid w:val="000761E4"/>
    <w:rsid w:val="000764FA"/>
    <w:rsid w:val="000767A8"/>
    <w:rsid w:val="00076BB6"/>
    <w:rsid w:val="00076C23"/>
    <w:rsid w:val="00077AC0"/>
    <w:rsid w:val="00077E92"/>
    <w:rsid w:val="00077E9A"/>
    <w:rsid w:val="000805B1"/>
    <w:rsid w:val="000806C0"/>
    <w:rsid w:val="00080E90"/>
    <w:rsid w:val="00081370"/>
    <w:rsid w:val="00081531"/>
    <w:rsid w:val="00082161"/>
    <w:rsid w:val="000822DB"/>
    <w:rsid w:val="00082394"/>
    <w:rsid w:val="00082939"/>
    <w:rsid w:val="00082B87"/>
    <w:rsid w:val="00083483"/>
    <w:rsid w:val="000835F7"/>
    <w:rsid w:val="00083F6B"/>
    <w:rsid w:val="000841B8"/>
    <w:rsid w:val="0008476F"/>
    <w:rsid w:val="000847A1"/>
    <w:rsid w:val="000848FE"/>
    <w:rsid w:val="000859A6"/>
    <w:rsid w:val="00085D07"/>
    <w:rsid w:val="000865F3"/>
    <w:rsid w:val="00086BF5"/>
    <w:rsid w:val="000873B8"/>
    <w:rsid w:val="00087794"/>
    <w:rsid w:val="00087B2E"/>
    <w:rsid w:val="000903F1"/>
    <w:rsid w:val="00090608"/>
    <w:rsid w:val="000910E4"/>
    <w:rsid w:val="00091144"/>
    <w:rsid w:val="00091DD3"/>
    <w:rsid w:val="000924AC"/>
    <w:rsid w:val="00092A73"/>
    <w:rsid w:val="00092FB6"/>
    <w:rsid w:val="00093653"/>
    <w:rsid w:val="00093A48"/>
    <w:rsid w:val="000940BF"/>
    <w:rsid w:val="0009532F"/>
    <w:rsid w:val="00095700"/>
    <w:rsid w:val="000964E4"/>
    <w:rsid w:val="000965BC"/>
    <w:rsid w:val="0009669C"/>
    <w:rsid w:val="00096976"/>
    <w:rsid w:val="00096B67"/>
    <w:rsid w:val="0009705B"/>
    <w:rsid w:val="00097193"/>
    <w:rsid w:val="000A0107"/>
    <w:rsid w:val="000A0575"/>
    <w:rsid w:val="000A1D3A"/>
    <w:rsid w:val="000A2225"/>
    <w:rsid w:val="000A309B"/>
    <w:rsid w:val="000A3947"/>
    <w:rsid w:val="000A4221"/>
    <w:rsid w:val="000A4552"/>
    <w:rsid w:val="000A46D1"/>
    <w:rsid w:val="000A4C08"/>
    <w:rsid w:val="000A4D96"/>
    <w:rsid w:val="000A668C"/>
    <w:rsid w:val="000A6B20"/>
    <w:rsid w:val="000A73C8"/>
    <w:rsid w:val="000A75E1"/>
    <w:rsid w:val="000A7B6D"/>
    <w:rsid w:val="000A7DF6"/>
    <w:rsid w:val="000A7F41"/>
    <w:rsid w:val="000B0808"/>
    <w:rsid w:val="000B0AA1"/>
    <w:rsid w:val="000B18E3"/>
    <w:rsid w:val="000B2363"/>
    <w:rsid w:val="000B24A4"/>
    <w:rsid w:val="000B2917"/>
    <w:rsid w:val="000B3628"/>
    <w:rsid w:val="000B3826"/>
    <w:rsid w:val="000B3ECC"/>
    <w:rsid w:val="000B4B99"/>
    <w:rsid w:val="000B5BCB"/>
    <w:rsid w:val="000B5DB5"/>
    <w:rsid w:val="000B6838"/>
    <w:rsid w:val="000B68FA"/>
    <w:rsid w:val="000B6EB0"/>
    <w:rsid w:val="000B79C1"/>
    <w:rsid w:val="000B7F95"/>
    <w:rsid w:val="000C0917"/>
    <w:rsid w:val="000C11A2"/>
    <w:rsid w:val="000C136F"/>
    <w:rsid w:val="000C14B6"/>
    <w:rsid w:val="000C1762"/>
    <w:rsid w:val="000C1D63"/>
    <w:rsid w:val="000C2142"/>
    <w:rsid w:val="000C25D5"/>
    <w:rsid w:val="000C2A0E"/>
    <w:rsid w:val="000C2A10"/>
    <w:rsid w:val="000C2F3A"/>
    <w:rsid w:val="000C338F"/>
    <w:rsid w:val="000C3E48"/>
    <w:rsid w:val="000C3E81"/>
    <w:rsid w:val="000C4EDE"/>
    <w:rsid w:val="000C5596"/>
    <w:rsid w:val="000C5A8F"/>
    <w:rsid w:val="000C5B3B"/>
    <w:rsid w:val="000C65E6"/>
    <w:rsid w:val="000C69E4"/>
    <w:rsid w:val="000C6CC5"/>
    <w:rsid w:val="000C6E68"/>
    <w:rsid w:val="000C7150"/>
    <w:rsid w:val="000C72A2"/>
    <w:rsid w:val="000C79D0"/>
    <w:rsid w:val="000D104B"/>
    <w:rsid w:val="000D17BF"/>
    <w:rsid w:val="000D1C0F"/>
    <w:rsid w:val="000D2D31"/>
    <w:rsid w:val="000D36A6"/>
    <w:rsid w:val="000D38BA"/>
    <w:rsid w:val="000D3D05"/>
    <w:rsid w:val="000D5CA1"/>
    <w:rsid w:val="000D5D40"/>
    <w:rsid w:val="000D6302"/>
    <w:rsid w:val="000D6465"/>
    <w:rsid w:val="000D6C2D"/>
    <w:rsid w:val="000D6C47"/>
    <w:rsid w:val="000D70CA"/>
    <w:rsid w:val="000D7239"/>
    <w:rsid w:val="000E0C7A"/>
    <w:rsid w:val="000E159C"/>
    <w:rsid w:val="000E19A6"/>
    <w:rsid w:val="000E1BF7"/>
    <w:rsid w:val="000E202C"/>
    <w:rsid w:val="000E2049"/>
    <w:rsid w:val="000E2634"/>
    <w:rsid w:val="000E2AF7"/>
    <w:rsid w:val="000E2BF6"/>
    <w:rsid w:val="000E2E7C"/>
    <w:rsid w:val="000E36D5"/>
    <w:rsid w:val="000E3729"/>
    <w:rsid w:val="000E373A"/>
    <w:rsid w:val="000E3D03"/>
    <w:rsid w:val="000E3E7C"/>
    <w:rsid w:val="000E4312"/>
    <w:rsid w:val="000E4595"/>
    <w:rsid w:val="000E492E"/>
    <w:rsid w:val="000E59BF"/>
    <w:rsid w:val="000E5A86"/>
    <w:rsid w:val="000E5D73"/>
    <w:rsid w:val="000E6D77"/>
    <w:rsid w:val="000E7061"/>
    <w:rsid w:val="000E7322"/>
    <w:rsid w:val="000E7EB6"/>
    <w:rsid w:val="000F007A"/>
    <w:rsid w:val="000F0EFF"/>
    <w:rsid w:val="000F10AC"/>
    <w:rsid w:val="000F1145"/>
    <w:rsid w:val="000F1BD7"/>
    <w:rsid w:val="000F219A"/>
    <w:rsid w:val="000F23FB"/>
    <w:rsid w:val="000F242B"/>
    <w:rsid w:val="000F2721"/>
    <w:rsid w:val="000F3106"/>
    <w:rsid w:val="000F3376"/>
    <w:rsid w:val="000F3796"/>
    <w:rsid w:val="000F3ED0"/>
    <w:rsid w:val="000F4090"/>
    <w:rsid w:val="000F597C"/>
    <w:rsid w:val="000F5D0B"/>
    <w:rsid w:val="000F6506"/>
    <w:rsid w:val="000F65DB"/>
    <w:rsid w:val="000F69FE"/>
    <w:rsid w:val="000F6C73"/>
    <w:rsid w:val="000F6FBC"/>
    <w:rsid w:val="000F7BEA"/>
    <w:rsid w:val="000F7E44"/>
    <w:rsid w:val="0010058D"/>
    <w:rsid w:val="00100ACE"/>
    <w:rsid w:val="00101655"/>
    <w:rsid w:val="001018EF"/>
    <w:rsid w:val="00101EC3"/>
    <w:rsid w:val="00102942"/>
    <w:rsid w:val="00102955"/>
    <w:rsid w:val="00102CCF"/>
    <w:rsid w:val="00103159"/>
    <w:rsid w:val="00104637"/>
    <w:rsid w:val="00104E5E"/>
    <w:rsid w:val="00104EAB"/>
    <w:rsid w:val="00104FD0"/>
    <w:rsid w:val="0010501C"/>
    <w:rsid w:val="001057CE"/>
    <w:rsid w:val="00105967"/>
    <w:rsid w:val="00105A28"/>
    <w:rsid w:val="00105BFB"/>
    <w:rsid w:val="00105C46"/>
    <w:rsid w:val="0010648D"/>
    <w:rsid w:val="0010706F"/>
    <w:rsid w:val="001076C5"/>
    <w:rsid w:val="00107AB3"/>
    <w:rsid w:val="00107BC4"/>
    <w:rsid w:val="00107F8C"/>
    <w:rsid w:val="001106DD"/>
    <w:rsid w:val="00110774"/>
    <w:rsid w:val="00110A28"/>
    <w:rsid w:val="00111719"/>
    <w:rsid w:val="0011176C"/>
    <w:rsid w:val="0011181A"/>
    <w:rsid w:val="00111A24"/>
    <w:rsid w:val="00111A9D"/>
    <w:rsid w:val="00111DF2"/>
    <w:rsid w:val="00111F2D"/>
    <w:rsid w:val="00111F6F"/>
    <w:rsid w:val="00112F69"/>
    <w:rsid w:val="0011334D"/>
    <w:rsid w:val="0011378B"/>
    <w:rsid w:val="0011463A"/>
    <w:rsid w:val="00115A6E"/>
    <w:rsid w:val="00115B04"/>
    <w:rsid w:val="00115D57"/>
    <w:rsid w:val="00116625"/>
    <w:rsid w:val="00116FD3"/>
    <w:rsid w:val="001171CC"/>
    <w:rsid w:val="001175A7"/>
    <w:rsid w:val="00117C2F"/>
    <w:rsid w:val="00120514"/>
    <w:rsid w:val="0012069C"/>
    <w:rsid w:val="0012079C"/>
    <w:rsid w:val="00121981"/>
    <w:rsid w:val="00121EF6"/>
    <w:rsid w:val="00122828"/>
    <w:rsid w:val="00122896"/>
    <w:rsid w:val="001228A5"/>
    <w:rsid w:val="0012292C"/>
    <w:rsid w:val="00122B6E"/>
    <w:rsid w:val="00122BC0"/>
    <w:rsid w:val="00122FB2"/>
    <w:rsid w:val="00123699"/>
    <w:rsid w:val="00123B03"/>
    <w:rsid w:val="00123E82"/>
    <w:rsid w:val="001243B8"/>
    <w:rsid w:val="00125061"/>
    <w:rsid w:val="0012513E"/>
    <w:rsid w:val="001255DF"/>
    <w:rsid w:val="00125694"/>
    <w:rsid w:val="001256DD"/>
    <w:rsid w:val="00126317"/>
    <w:rsid w:val="00126A72"/>
    <w:rsid w:val="0012758B"/>
    <w:rsid w:val="00127781"/>
    <w:rsid w:val="001305F3"/>
    <w:rsid w:val="00130815"/>
    <w:rsid w:val="00130B79"/>
    <w:rsid w:val="00131246"/>
    <w:rsid w:val="00131C49"/>
    <w:rsid w:val="00131EC5"/>
    <w:rsid w:val="0013238E"/>
    <w:rsid w:val="001331B5"/>
    <w:rsid w:val="00133E69"/>
    <w:rsid w:val="001344A7"/>
    <w:rsid w:val="00134B91"/>
    <w:rsid w:val="00134E41"/>
    <w:rsid w:val="0013522C"/>
    <w:rsid w:val="00135C97"/>
    <w:rsid w:val="0013658F"/>
    <w:rsid w:val="00136B7A"/>
    <w:rsid w:val="00137918"/>
    <w:rsid w:val="00140260"/>
    <w:rsid w:val="001405AB"/>
    <w:rsid w:val="00140AFB"/>
    <w:rsid w:val="00141319"/>
    <w:rsid w:val="001413A0"/>
    <w:rsid w:val="00141792"/>
    <w:rsid w:val="00141D81"/>
    <w:rsid w:val="0014233B"/>
    <w:rsid w:val="001423FD"/>
    <w:rsid w:val="00142B20"/>
    <w:rsid w:val="00142C02"/>
    <w:rsid w:val="0014301F"/>
    <w:rsid w:val="0014359B"/>
    <w:rsid w:val="0014479C"/>
    <w:rsid w:val="0014487B"/>
    <w:rsid w:val="00144F63"/>
    <w:rsid w:val="0014556E"/>
    <w:rsid w:val="00146785"/>
    <w:rsid w:val="00146D41"/>
    <w:rsid w:val="00146E4C"/>
    <w:rsid w:val="00146EC4"/>
    <w:rsid w:val="00147C7C"/>
    <w:rsid w:val="00147E47"/>
    <w:rsid w:val="001503DC"/>
    <w:rsid w:val="0015077D"/>
    <w:rsid w:val="00150B31"/>
    <w:rsid w:val="00150F64"/>
    <w:rsid w:val="001524A8"/>
    <w:rsid w:val="00153023"/>
    <w:rsid w:val="001537FA"/>
    <w:rsid w:val="00153977"/>
    <w:rsid w:val="00153AE8"/>
    <w:rsid w:val="00154112"/>
    <w:rsid w:val="00154A68"/>
    <w:rsid w:val="00154E6E"/>
    <w:rsid w:val="00154EA1"/>
    <w:rsid w:val="0015506D"/>
    <w:rsid w:val="001551AD"/>
    <w:rsid w:val="00155716"/>
    <w:rsid w:val="00157087"/>
    <w:rsid w:val="001576C5"/>
    <w:rsid w:val="00157B91"/>
    <w:rsid w:val="001600A6"/>
    <w:rsid w:val="00160584"/>
    <w:rsid w:val="00160770"/>
    <w:rsid w:val="001609A7"/>
    <w:rsid w:val="0016130F"/>
    <w:rsid w:val="0016133B"/>
    <w:rsid w:val="001615B5"/>
    <w:rsid w:val="0016172D"/>
    <w:rsid w:val="00162310"/>
    <w:rsid w:val="001624FA"/>
    <w:rsid w:val="00162975"/>
    <w:rsid w:val="00163BCC"/>
    <w:rsid w:val="00163CD6"/>
    <w:rsid w:val="00164096"/>
    <w:rsid w:val="0016443D"/>
    <w:rsid w:val="001648B6"/>
    <w:rsid w:val="00164ED4"/>
    <w:rsid w:val="00166443"/>
    <w:rsid w:val="0016649B"/>
    <w:rsid w:val="00166500"/>
    <w:rsid w:val="00166607"/>
    <w:rsid w:val="001666DC"/>
    <w:rsid w:val="00166E3F"/>
    <w:rsid w:val="00166EB6"/>
    <w:rsid w:val="00166EDA"/>
    <w:rsid w:val="0016702D"/>
    <w:rsid w:val="001678A2"/>
    <w:rsid w:val="00167A98"/>
    <w:rsid w:val="00167E3D"/>
    <w:rsid w:val="00170D9C"/>
    <w:rsid w:val="00170DD0"/>
    <w:rsid w:val="0017142E"/>
    <w:rsid w:val="00171463"/>
    <w:rsid w:val="00171534"/>
    <w:rsid w:val="001726CC"/>
    <w:rsid w:val="00172787"/>
    <w:rsid w:val="00173A57"/>
    <w:rsid w:val="00173AE9"/>
    <w:rsid w:val="00174119"/>
    <w:rsid w:val="0017457D"/>
    <w:rsid w:val="00174F44"/>
    <w:rsid w:val="00175FFB"/>
    <w:rsid w:val="00176333"/>
    <w:rsid w:val="00176381"/>
    <w:rsid w:val="00176666"/>
    <w:rsid w:val="0017692C"/>
    <w:rsid w:val="00177430"/>
    <w:rsid w:val="0017750E"/>
    <w:rsid w:val="001777C1"/>
    <w:rsid w:val="001800D0"/>
    <w:rsid w:val="00180FF8"/>
    <w:rsid w:val="00181651"/>
    <w:rsid w:val="00181E78"/>
    <w:rsid w:val="00181F8C"/>
    <w:rsid w:val="00181FAD"/>
    <w:rsid w:val="00182A6C"/>
    <w:rsid w:val="0018321A"/>
    <w:rsid w:val="001834FD"/>
    <w:rsid w:val="00183676"/>
    <w:rsid w:val="00183783"/>
    <w:rsid w:val="0018386E"/>
    <w:rsid w:val="00183A0F"/>
    <w:rsid w:val="00184087"/>
    <w:rsid w:val="00184231"/>
    <w:rsid w:val="001856D4"/>
    <w:rsid w:val="00185883"/>
    <w:rsid w:val="001862CE"/>
    <w:rsid w:val="001866EC"/>
    <w:rsid w:val="00186925"/>
    <w:rsid w:val="00186A3A"/>
    <w:rsid w:val="00187307"/>
    <w:rsid w:val="00187B1A"/>
    <w:rsid w:val="001905F5"/>
    <w:rsid w:val="0019076F"/>
    <w:rsid w:val="00190932"/>
    <w:rsid w:val="00190E3B"/>
    <w:rsid w:val="00190E4F"/>
    <w:rsid w:val="00191BBD"/>
    <w:rsid w:val="00192E5C"/>
    <w:rsid w:val="00193DDB"/>
    <w:rsid w:val="001940B1"/>
    <w:rsid w:val="001942DA"/>
    <w:rsid w:val="001943AE"/>
    <w:rsid w:val="00195275"/>
    <w:rsid w:val="001958F7"/>
    <w:rsid w:val="00195EAC"/>
    <w:rsid w:val="001962FA"/>
    <w:rsid w:val="00196796"/>
    <w:rsid w:val="00196CFC"/>
    <w:rsid w:val="001971DE"/>
    <w:rsid w:val="001973DC"/>
    <w:rsid w:val="001A067C"/>
    <w:rsid w:val="001A0709"/>
    <w:rsid w:val="001A0D1B"/>
    <w:rsid w:val="001A0ECC"/>
    <w:rsid w:val="001A164A"/>
    <w:rsid w:val="001A1670"/>
    <w:rsid w:val="001A16D4"/>
    <w:rsid w:val="001A19F7"/>
    <w:rsid w:val="001A1A42"/>
    <w:rsid w:val="001A1EDF"/>
    <w:rsid w:val="001A2B4C"/>
    <w:rsid w:val="001A2B5A"/>
    <w:rsid w:val="001A3933"/>
    <w:rsid w:val="001A3A9A"/>
    <w:rsid w:val="001A4692"/>
    <w:rsid w:val="001A4E5C"/>
    <w:rsid w:val="001A50B3"/>
    <w:rsid w:val="001A5252"/>
    <w:rsid w:val="001A545A"/>
    <w:rsid w:val="001A5463"/>
    <w:rsid w:val="001A5CA4"/>
    <w:rsid w:val="001A61F1"/>
    <w:rsid w:val="001A6346"/>
    <w:rsid w:val="001A63FB"/>
    <w:rsid w:val="001A6B0D"/>
    <w:rsid w:val="001A7507"/>
    <w:rsid w:val="001A762B"/>
    <w:rsid w:val="001A768C"/>
    <w:rsid w:val="001A7FFC"/>
    <w:rsid w:val="001B01FA"/>
    <w:rsid w:val="001B07E0"/>
    <w:rsid w:val="001B0920"/>
    <w:rsid w:val="001B0CA0"/>
    <w:rsid w:val="001B0E16"/>
    <w:rsid w:val="001B179E"/>
    <w:rsid w:val="001B1816"/>
    <w:rsid w:val="001B1C75"/>
    <w:rsid w:val="001B1E8F"/>
    <w:rsid w:val="001B1F69"/>
    <w:rsid w:val="001B23BD"/>
    <w:rsid w:val="001B26F1"/>
    <w:rsid w:val="001B2852"/>
    <w:rsid w:val="001B2A13"/>
    <w:rsid w:val="001B2ADC"/>
    <w:rsid w:val="001B2C4F"/>
    <w:rsid w:val="001B2CE4"/>
    <w:rsid w:val="001B309B"/>
    <w:rsid w:val="001B3341"/>
    <w:rsid w:val="001B3E61"/>
    <w:rsid w:val="001B4A46"/>
    <w:rsid w:val="001B4DA7"/>
    <w:rsid w:val="001B5198"/>
    <w:rsid w:val="001B5260"/>
    <w:rsid w:val="001B54CD"/>
    <w:rsid w:val="001B5904"/>
    <w:rsid w:val="001B6675"/>
    <w:rsid w:val="001B6EDE"/>
    <w:rsid w:val="001B72DA"/>
    <w:rsid w:val="001B7330"/>
    <w:rsid w:val="001B7716"/>
    <w:rsid w:val="001B78D7"/>
    <w:rsid w:val="001B7A27"/>
    <w:rsid w:val="001C008D"/>
    <w:rsid w:val="001C0527"/>
    <w:rsid w:val="001C0A2C"/>
    <w:rsid w:val="001C0A56"/>
    <w:rsid w:val="001C0A9B"/>
    <w:rsid w:val="001C0D7E"/>
    <w:rsid w:val="001C0F75"/>
    <w:rsid w:val="001C1289"/>
    <w:rsid w:val="001C12ED"/>
    <w:rsid w:val="001C14AA"/>
    <w:rsid w:val="001C256F"/>
    <w:rsid w:val="001C35BC"/>
    <w:rsid w:val="001C43B6"/>
    <w:rsid w:val="001C43E5"/>
    <w:rsid w:val="001C459B"/>
    <w:rsid w:val="001C4D8A"/>
    <w:rsid w:val="001C52E8"/>
    <w:rsid w:val="001C578F"/>
    <w:rsid w:val="001C5B16"/>
    <w:rsid w:val="001C5E84"/>
    <w:rsid w:val="001C5F5D"/>
    <w:rsid w:val="001C7717"/>
    <w:rsid w:val="001C777F"/>
    <w:rsid w:val="001D028A"/>
    <w:rsid w:val="001D0755"/>
    <w:rsid w:val="001D1446"/>
    <w:rsid w:val="001D19E3"/>
    <w:rsid w:val="001D1E60"/>
    <w:rsid w:val="001D23FB"/>
    <w:rsid w:val="001D2FDF"/>
    <w:rsid w:val="001D33D9"/>
    <w:rsid w:val="001D33FD"/>
    <w:rsid w:val="001D37C6"/>
    <w:rsid w:val="001D37EF"/>
    <w:rsid w:val="001D388E"/>
    <w:rsid w:val="001D3E3E"/>
    <w:rsid w:val="001D4346"/>
    <w:rsid w:val="001D4AC4"/>
    <w:rsid w:val="001D4CD6"/>
    <w:rsid w:val="001D5024"/>
    <w:rsid w:val="001D552C"/>
    <w:rsid w:val="001D56CD"/>
    <w:rsid w:val="001D5AC5"/>
    <w:rsid w:val="001D6537"/>
    <w:rsid w:val="001D68EA"/>
    <w:rsid w:val="001D692A"/>
    <w:rsid w:val="001D6C89"/>
    <w:rsid w:val="001D741E"/>
    <w:rsid w:val="001D777B"/>
    <w:rsid w:val="001D7AA7"/>
    <w:rsid w:val="001D7FB9"/>
    <w:rsid w:val="001E0EFC"/>
    <w:rsid w:val="001E1292"/>
    <w:rsid w:val="001E1B9F"/>
    <w:rsid w:val="001E214F"/>
    <w:rsid w:val="001E2237"/>
    <w:rsid w:val="001E31D8"/>
    <w:rsid w:val="001E343F"/>
    <w:rsid w:val="001E438D"/>
    <w:rsid w:val="001E440E"/>
    <w:rsid w:val="001E474D"/>
    <w:rsid w:val="001E486C"/>
    <w:rsid w:val="001E489C"/>
    <w:rsid w:val="001E5118"/>
    <w:rsid w:val="001E5359"/>
    <w:rsid w:val="001E535F"/>
    <w:rsid w:val="001E561D"/>
    <w:rsid w:val="001E58B0"/>
    <w:rsid w:val="001E58F4"/>
    <w:rsid w:val="001E658F"/>
    <w:rsid w:val="001E6C1C"/>
    <w:rsid w:val="001E73F0"/>
    <w:rsid w:val="001E78DE"/>
    <w:rsid w:val="001E7D31"/>
    <w:rsid w:val="001E7E76"/>
    <w:rsid w:val="001E7F1B"/>
    <w:rsid w:val="001F0225"/>
    <w:rsid w:val="001F0604"/>
    <w:rsid w:val="001F0B9D"/>
    <w:rsid w:val="001F0FFB"/>
    <w:rsid w:val="001F135D"/>
    <w:rsid w:val="001F14FB"/>
    <w:rsid w:val="001F1633"/>
    <w:rsid w:val="001F1EB4"/>
    <w:rsid w:val="001F2020"/>
    <w:rsid w:val="001F2353"/>
    <w:rsid w:val="001F2B8D"/>
    <w:rsid w:val="001F3470"/>
    <w:rsid w:val="001F352B"/>
    <w:rsid w:val="001F3F73"/>
    <w:rsid w:val="001F4489"/>
    <w:rsid w:val="001F44DA"/>
    <w:rsid w:val="001F4533"/>
    <w:rsid w:val="001F45C4"/>
    <w:rsid w:val="001F4AAB"/>
    <w:rsid w:val="001F550E"/>
    <w:rsid w:val="001F5AB7"/>
    <w:rsid w:val="001F5B18"/>
    <w:rsid w:val="001F6402"/>
    <w:rsid w:val="001F73E2"/>
    <w:rsid w:val="001F7D23"/>
    <w:rsid w:val="002000E9"/>
    <w:rsid w:val="00200379"/>
    <w:rsid w:val="00202C3A"/>
    <w:rsid w:val="00202C57"/>
    <w:rsid w:val="00202EE7"/>
    <w:rsid w:val="00203086"/>
    <w:rsid w:val="002030DE"/>
    <w:rsid w:val="002040E8"/>
    <w:rsid w:val="00204106"/>
    <w:rsid w:val="002042FA"/>
    <w:rsid w:val="0020535F"/>
    <w:rsid w:val="00205B20"/>
    <w:rsid w:val="00205C64"/>
    <w:rsid w:val="002074E0"/>
    <w:rsid w:val="002076FA"/>
    <w:rsid w:val="00207A44"/>
    <w:rsid w:val="00207E41"/>
    <w:rsid w:val="00210546"/>
    <w:rsid w:val="002108F9"/>
    <w:rsid w:val="00210AB3"/>
    <w:rsid w:val="00210D1B"/>
    <w:rsid w:val="00210EBA"/>
    <w:rsid w:val="00211EB1"/>
    <w:rsid w:val="0021212F"/>
    <w:rsid w:val="00212185"/>
    <w:rsid w:val="002121F1"/>
    <w:rsid w:val="002123B0"/>
    <w:rsid w:val="00212992"/>
    <w:rsid w:val="00213309"/>
    <w:rsid w:val="00213859"/>
    <w:rsid w:val="00213F22"/>
    <w:rsid w:val="00214C99"/>
    <w:rsid w:val="002155EB"/>
    <w:rsid w:val="002156C4"/>
    <w:rsid w:val="00215BD9"/>
    <w:rsid w:val="00215D2E"/>
    <w:rsid w:val="0021616B"/>
    <w:rsid w:val="002161FC"/>
    <w:rsid w:val="002175DE"/>
    <w:rsid w:val="00217F34"/>
    <w:rsid w:val="00220F9D"/>
    <w:rsid w:val="00221258"/>
    <w:rsid w:val="0022139B"/>
    <w:rsid w:val="0022148C"/>
    <w:rsid w:val="0022166B"/>
    <w:rsid w:val="002216F6"/>
    <w:rsid w:val="00221C7B"/>
    <w:rsid w:val="00222E06"/>
    <w:rsid w:val="00222EF8"/>
    <w:rsid w:val="00223274"/>
    <w:rsid w:val="0022399C"/>
    <w:rsid w:val="00223BC8"/>
    <w:rsid w:val="00223CAD"/>
    <w:rsid w:val="00224321"/>
    <w:rsid w:val="0022490E"/>
    <w:rsid w:val="00224A34"/>
    <w:rsid w:val="00224BE1"/>
    <w:rsid w:val="002260DB"/>
    <w:rsid w:val="00226910"/>
    <w:rsid w:val="0022737E"/>
    <w:rsid w:val="00227B5C"/>
    <w:rsid w:val="00230037"/>
    <w:rsid w:val="0023017F"/>
    <w:rsid w:val="002301F8"/>
    <w:rsid w:val="00230400"/>
    <w:rsid w:val="00231848"/>
    <w:rsid w:val="00231A27"/>
    <w:rsid w:val="00231E12"/>
    <w:rsid w:val="002329EB"/>
    <w:rsid w:val="002333D1"/>
    <w:rsid w:val="0023443B"/>
    <w:rsid w:val="00234DD1"/>
    <w:rsid w:val="00234DF5"/>
    <w:rsid w:val="0023527C"/>
    <w:rsid w:val="00235344"/>
    <w:rsid w:val="00235E46"/>
    <w:rsid w:val="00235ED6"/>
    <w:rsid w:val="0023601F"/>
    <w:rsid w:val="00236BF3"/>
    <w:rsid w:val="00237500"/>
    <w:rsid w:val="002401E9"/>
    <w:rsid w:val="002405FD"/>
    <w:rsid w:val="00240E24"/>
    <w:rsid w:val="00241201"/>
    <w:rsid w:val="00241465"/>
    <w:rsid w:val="00241584"/>
    <w:rsid w:val="0024175B"/>
    <w:rsid w:val="00241834"/>
    <w:rsid w:val="0024229F"/>
    <w:rsid w:val="0024254D"/>
    <w:rsid w:val="00242F3F"/>
    <w:rsid w:val="0024380D"/>
    <w:rsid w:val="00243AEA"/>
    <w:rsid w:val="00244ADD"/>
    <w:rsid w:val="00244FC1"/>
    <w:rsid w:val="00245212"/>
    <w:rsid w:val="002452B1"/>
    <w:rsid w:val="002455A7"/>
    <w:rsid w:val="00245DA8"/>
    <w:rsid w:val="002468A2"/>
    <w:rsid w:val="00246A0F"/>
    <w:rsid w:val="00247D1C"/>
    <w:rsid w:val="0025047C"/>
    <w:rsid w:val="0025056C"/>
    <w:rsid w:val="00250DDB"/>
    <w:rsid w:val="00251145"/>
    <w:rsid w:val="002529C9"/>
    <w:rsid w:val="00253239"/>
    <w:rsid w:val="00253544"/>
    <w:rsid w:val="002536C6"/>
    <w:rsid w:val="002536D1"/>
    <w:rsid w:val="00253826"/>
    <w:rsid w:val="00253831"/>
    <w:rsid w:val="00253B88"/>
    <w:rsid w:val="00253F58"/>
    <w:rsid w:val="00254652"/>
    <w:rsid w:val="00254BDA"/>
    <w:rsid w:val="00255775"/>
    <w:rsid w:val="00255EEE"/>
    <w:rsid w:val="00256261"/>
    <w:rsid w:val="002562B8"/>
    <w:rsid w:val="002563E7"/>
    <w:rsid w:val="0025642D"/>
    <w:rsid w:val="00256A4E"/>
    <w:rsid w:val="00256C3C"/>
    <w:rsid w:val="00256D76"/>
    <w:rsid w:val="00257A62"/>
    <w:rsid w:val="00257F1B"/>
    <w:rsid w:val="002600DD"/>
    <w:rsid w:val="00260C7A"/>
    <w:rsid w:val="00261519"/>
    <w:rsid w:val="002615A4"/>
    <w:rsid w:val="00261D92"/>
    <w:rsid w:val="002626C5"/>
    <w:rsid w:val="00263339"/>
    <w:rsid w:val="00264377"/>
    <w:rsid w:val="002645BF"/>
    <w:rsid w:val="00264A8D"/>
    <w:rsid w:val="00264EA0"/>
    <w:rsid w:val="0026549C"/>
    <w:rsid w:val="00265629"/>
    <w:rsid w:val="00265B07"/>
    <w:rsid w:val="00265C8A"/>
    <w:rsid w:val="002662BD"/>
    <w:rsid w:val="002667E7"/>
    <w:rsid w:val="002669DD"/>
    <w:rsid w:val="0026728E"/>
    <w:rsid w:val="002672E2"/>
    <w:rsid w:val="002674D1"/>
    <w:rsid w:val="00267A5D"/>
    <w:rsid w:val="00270883"/>
    <w:rsid w:val="002709EC"/>
    <w:rsid w:val="00270D39"/>
    <w:rsid w:val="002710EC"/>
    <w:rsid w:val="0027129C"/>
    <w:rsid w:val="00271775"/>
    <w:rsid w:val="002719AF"/>
    <w:rsid w:val="00271AD3"/>
    <w:rsid w:val="00271AE3"/>
    <w:rsid w:val="002725D9"/>
    <w:rsid w:val="00273314"/>
    <w:rsid w:val="00275562"/>
    <w:rsid w:val="00275B20"/>
    <w:rsid w:val="00275FE0"/>
    <w:rsid w:val="0027600E"/>
    <w:rsid w:val="002763D0"/>
    <w:rsid w:val="002766F1"/>
    <w:rsid w:val="00276BE4"/>
    <w:rsid w:val="002808E0"/>
    <w:rsid w:val="00280BDD"/>
    <w:rsid w:val="00281275"/>
    <w:rsid w:val="0028146A"/>
    <w:rsid w:val="002819B7"/>
    <w:rsid w:val="00281F10"/>
    <w:rsid w:val="00281FED"/>
    <w:rsid w:val="002823D0"/>
    <w:rsid w:val="00282AFF"/>
    <w:rsid w:val="00283E03"/>
    <w:rsid w:val="002842EF"/>
    <w:rsid w:val="00284509"/>
    <w:rsid w:val="00284E96"/>
    <w:rsid w:val="002854DD"/>
    <w:rsid w:val="00285630"/>
    <w:rsid w:val="002864A7"/>
    <w:rsid w:val="002901B5"/>
    <w:rsid w:val="00290348"/>
    <w:rsid w:val="0029035A"/>
    <w:rsid w:val="0029096A"/>
    <w:rsid w:val="00290A2F"/>
    <w:rsid w:val="00291473"/>
    <w:rsid w:val="00292756"/>
    <w:rsid w:val="002928A1"/>
    <w:rsid w:val="00292A3A"/>
    <w:rsid w:val="00292A58"/>
    <w:rsid w:val="00292A9D"/>
    <w:rsid w:val="0029327C"/>
    <w:rsid w:val="00293800"/>
    <w:rsid w:val="00293FB9"/>
    <w:rsid w:val="00294BCF"/>
    <w:rsid w:val="00295044"/>
    <w:rsid w:val="002950FA"/>
    <w:rsid w:val="0029537E"/>
    <w:rsid w:val="002953A6"/>
    <w:rsid w:val="002962B8"/>
    <w:rsid w:val="002965CC"/>
    <w:rsid w:val="00297B47"/>
    <w:rsid w:val="002A0013"/>
    <w:rsid w:val="002A0376"/>
    <w:rsid w:val="002A0848"/>
    <w:rsid w:val="002A1916"/>
    <w:rsid w:val="002A1B64"/>
    <w:rsid w:val="002A3B1A"/>
    <w:rsid w:val="002A3C2F"/>
    <w:rsid w:val="002A3DCB"/>
    <w:rsid w:val="002A3FF5"/>
    <w:rsid w:val="002A455F"/>
    <w:rsid w:val="002A462F"/>
    <w:rsid w:val="002A4C00"/>
    <w:rsid w:val="002A51B7"/>
    <w:rsid w:val="002A5F1A"/>
    <w:rsid w:val="002A686F"/>
    <w:rsid w:val="002A6AE3"/>
    <w:rsid w:val="002A7157"/>
    <w:rsid w:val="002A73F9"/>
    <w:rsid w:val="002A7DE8"/>
    <w:rsid w:val="002B0992"/>
    <w:rsid w:val="002B1074"/>
    <w:rsid w:val="002B19A0"/>
    <w:rsid w:val="002B2902"/>
    <w:rsid w:val="002B2975"/>
    <w:rsid w:val="002B3034"/>
    <w:rsid w:val="002B3234"/>
    <w:rsid w:val="002B3331"/>
    <w:rsid w:val="002B33CF"/>
    <w:rsid w:val="002B3940"/>
    <w:rsid w:val="002B4AFC"/>
    <w:rsid w:val="002B521F"/>
    <w:rsid w:val="002B5903"/>
    <w:rsid w:val="002B5A41"/>
    <w:rsid w:val="002B5C68"/>
    <w:rsid w:val="002B604F"/>
    <w:rsid w:val="002B6860"/>
    <w:rsid w:val="002C0714"/>
    <w:rsid w:val="002C0985"/>
    <w:rsid w:val="002C0D27"/>
    <w:rsid w:val="002C1B20"/>
    <w:rsid w:val="002C4345"/>
    <w:rsid w:val="002C4A20"/>
    <w:rsid w:val="002C4FF1"/>
    <w:rsid w:val="002C7320"/>
    <w:rsid w:val="002C7C41"/>
    <w:rsid w:val="002C7E6D"/>
    <w:rsid w:val="002D039A"/>
    <w:rsid w:val="002D1599"/>
    <w:rsid w:val="002D15A6"/>
    <w:rsid w:val="002D16C4"/>
    <w:rsid w:val="002D1905"/>
    <w:rsid w:val="002D1CD5"/>
    <w:rsid w:val="002D30F4"/>
    <w:rsid w:val="002D363E"/>
    <w:rsid w:val="002D3A2A"/>
    <w:rsid w:val="002D3C7A"/>
    <w:rsid w:val="002D3DE7"/>
    <w:rsid w:val="002D3EDF"/>
    <w:rsid w:val="002D4922"/>
    <w:rsid w:val="002D4F2D"/>
    <w:rsid w:val="002D5A2D"/>
    <w:rsid w:val="002D5D2F"/>
    <w:rsid w:val="002D6966"/>
    <w:rsid w:val="002D7006"/>
    <w:rsid w:val="002D7F18"/>
    <w:rsid w:val="002E024F"/>
    <w:rsid w:val="002E0379"/>
    <w:rsid w:val="002E1C27"/>
    <w:rsid w:val="002E1D96"/>
    <w:rsid w:val="002E1DA5"/>
    <w:rsid w:val="002E291D"/>
    <w:rsid w:val="002E2D5A"/>
    <w:rsid w:val="002E33DF"/>
    <w:rsid w:val="002E34BF"/>
    <w:rsid w:val="002E383D"/>
    <w:rsid w:val="002E3A3A"/>
    <w:rsid w:val="002E4007"/>
    <w:rsid w:val="002E47F0"/>
    <w:rsid w:val="002E49B2"/>
    <w:rsid w:val="002E49BA"/>
    <w:rsid w:val="002E4E80"/>
    <w:rsid w:val="002E5064"/>
    <w:rsid w:val="002E741D"/>
    <w:rsid w:val="002E7757"/>
    <w:rsid w:val="002E7DA2"/>
    <w:rsid w:val="002E7EBC"/>
    <w:rsid w:val="002F0073"/>
    <w:rsid w:val="002F023A"/>
    <w:rsid w:val="002F0742"/>
    <w:rsid w:val="002F07FA"/>
    <w:rsid w:val="002F0A89"/>
    <w:rsid w:val="002F0BB8"/>
    <w:rsid w:val="002F1829"/>
    <w:rsid w:val="002F1E24"/>
    <w:rsid w:val="002F21FE"/>
    <w:rsid w:val="002F223B"/>
    <w:rsid w:val="002F2D5F"/>
    <w:rsid w:val="002F2E64"/>
    <w:rsid w:val="002F302B"/>
    <w:rsid w:val="002F35CF"/>
    <w:rsid w:val="002F37D4"/>
    <w:rsid w:val="002F3CB0"/>
    <w:rsid w:val="002F431C"/>
    <w:rsid w:val="002F4747"/>
    <w:rsid w:val="002F4EA9"/>
    <w:rsid w:val="002F551E"/>
    <w:rsid w:val="002F6B8E"/>
    <w:rsid w:val="002F70CA"/>
    <w:rsid w:val="002F7EF3"/>
    <w:rsid w:val="0030080C"/>
    <w:rsid w:val="0030107B"/>
    <w:rsid w:val="003012C6"/>
    <w:rsid w:val="00301BE5"/>
    <w:rsid w:val="0030210A"/>
    <w:rsid w:val="003023CD"/>
    <w:rsid w:val="00302810"/>
    <w:rsid w:val="003040A9"/>
    <w:rsid w:val="00304888"/>
    <w:rsid w:val="00304920"/>
    <w:rsid w:val="00304F6F"/>
    <w:rsid w:val="00305091"/>
    <w:rsid w:val="0030529B"/>
    <w:rsid w:val="003062DB"/>
    <w:rsid w:val="00306478"/>
    <w:rsid w:val="0030660D"/>
    <w:rsid w:val="0030662E"/>
    <w:rsid w:val="00306C12"/>
    <w:rsid w:val="00307F81"/>
    <w:rsid w:val="003102A5"/>
    <w:rsid w:val="00310303"/>
    <w:rsid w:val="003103E4"/>
    <w:rsid w:val="00310769"/>
    <w:rsid w:val="00310C1C"/>
    <w:rsid w:val="003112C3"/>
    <w:rsid w:val="00311508"/>
    <w:rsid w:val="0031187D"/>
    <w:rsid w:val="00311972"/>
    <w:rsid w:val="00311BC5"/>
    <w:rsid w:val="00311C09"/>
    <w:rsid w:val="00311DF5"/>
    <w:rsid w:val="0031245F"/>
    <w:rsid w:val="00313189"/>
    <w:rsid w:val="00313578"/>
    <w:rsid w:val="003136F1"/>
    <w:rsid w:val="00313EC2"/>
    <w:rsid w:val="003149D2"/>
    <w:rsid w:val="00314BF4"/>
    <w:rsid w:val="00315551"/>
    <w:rsid w:val="003165C2"/>
    <w:rsid w:val="0031672F"/>
    <w:rsid w:val="00316B45"/>
    <w:rsid w:val="00316DE9"/>
    <w:rsid w:val="00320582"/>
    <w:rsid w:val="00320E1D"/>
    <w:rsid w:val="003210DC"/>
    <w:rsid w:val="00321529"/>
    <w:rsid w:val="00321F0D"/>
    <w:rsid w:val="003220E3"/>
    <w:rsid w:val="00322BBE"/>
    <w:rsid w:val="003232A0"/>
    <w:rsid w:val="00323940"/>
    <w:rsid w:val="00323C93"/>
    <w:rsid w:val="00323ED9"/>
    <w:rsid w:val="003246B2"/>
    <w:rsid w:val="00324DEA"/>
    <w:rsid w:val="00324EC4"/>
    <w:rsid w:val="003256A2"/>
    <w:rsid w:val="00325CC7"/>
    <w:rsid w:val="00326397"/>
    <w:rsid w:val="003265E7"/>
    <w:rsid w:val="00326730"/>
    <w:rsid w:val="00327CDE"/>
    <w:rsid w:val="00327CE1"/>
    <w:rsid w:val="003301E7"/>
    <w:rsid w:val="003304F8"/>
    <w:rsid w:val="00330A78"/>
    <w:rsid w:val="00330CA5"/>
    <w:rsid w:val="00331202"/>
    <w:rsid w:val="00331667"/>
    <w:rsid w:val="00331CDF"/>
    <w:rsid w:val="00332C2C"/>
    <w:rsid w:val="00332C7D"/>
    <w:rsid w:val="0033314D"/>
    <w:rsid w:val="00333198"/>
    <w:rsid w:val="003338FD"/>
    <w:rsid w:val="00333A9F"/>
    <w:rsid w:val="003340E8"/>
    <w:rsid w:val="0033443E"/>
    <w:rsid w:val="003344CA"/>
    <w:rsid w:val="003347A7"/>
    <w:rsid w:val="00334C49"/>
    <w:rsid w:val="00334C9C"/>
    <w:rsid w:val="00334CC0"/>
    <w:rsid w:val="003351D0"/>
    <w:rsid w:val="003358A8"/>
    <w:rsid w:val="00335AD0"/>
    <w:rsid w:val="00336331"/>
    <w:rsid w:val="00336EBC"/>
    <w:rsid w:val="0033722E"/>
    <w:rsid w:val="00337777"/>
    <w:rsid w:val="00337CDC"/>
    <w:rsid w:val="003407B4"/>
    <w:rsid w:val="003410E9"/>
    <w:rsid w:val="00341508"/>
    <w:rsid w:val="00341B34"/>
    <w:rsid w:val="0034248B"/>
    <w:rsid w:val="00342E89"/>
    <w:rsid w:val="00343842"/>
    <w:rsid w:val="00343A9C"/>
    <w:rsid w:val="00343E9D"/>
    <w:rsid w:val="003447B5"/>
    <w:rsid w:val="00344D06"/>
    <w:rsid w:val="00344F70"/>
    <w:rsid w:val="003467A5"/>
    <w:rsid w:val="00346B0E"/>
    <w:rsid w:val="00346DDB"/>
    <w:rsid w:val="003474C7"/>
    <w:rsid w:val="00350021"/>
    <w:rsid w:val="00350BB8"/>
    <w:rsid w:val="00350BE7"/>
    <w:rsid w:val="003515E7"/>
    <w:rsid w:val="00351639"/>
    <w:rsid w:val="00351BF4"/>
    <w:rsid w:val="0035235F"/>
    <w:rsid w:val="003523BA"/>
    <w:rsid w:val="0035257A"/>
    <w:rsid w:val="00352646"/>
    <w:rsid w:val="00352956"/>
    <w:rsid w:val="00352B3D"/>
    <w:rsid w:val="003556A5"/>
    <w:rsid w:val="0035608A"/>
    <w:rsid w:val="00356F0E"/>
    <w:rsid w:val="00356F19"/>
    <w:rsid w:val="00357120"/>
    <w:rsid w:val="00357417"/>
    <w:rsid w:val="003577C9"/>
    <w:rsid w:val="00357E34"/>
    <w:rsid w:val="00360D16"/>
    <w:rsid w:val="00360FB7"/>
    <w:rsid w:val="00360FC0"/>
    <w:rsid w:val="003614BB"/>
    <w:rsid w:val="003615C5"/>
    <w:rsid w:val="00361C0D"/>
    <w:rsid w:val="00361CC7"/>
    <w:rsid w:val="00362433"/>
    <w:rsid w:val="003626B2"/>
    <w:rsid w:val="0036277B"/>
    <w:rsid w:val="003633AC"/>
    <w:rsid w:val="003640F0"/>
    <w:rsid w:val="003641B9"/>
    <w:rsid w:val="00364AF7"/>
    <w:rsid w:val="00364B8A"/>
    <w:rsid w:val="00364BF0"/>
    <w:rsid w:val="00365200"/>
    <w:rsid w:val="003652E1"/>
    <w:rsid w:val="003653E1"/>
    <w:rsid w:val="00365B25"/>
    <w:rsid w:val="003664BA"/>
    <w:rsid w:val="003665BD"/>
    <w:rsid w:val="0036663B"/>
    <w:rsid w:val="00366C50"/>
    <w:rsid w:val="0036782B"/>
    <w:rsid w:val="00367888"/>
    <w:rsid w:val="00370790"/>
    <w:rsid w:val="0037093C"/>
    <w:rsid w:val="00370F91"/>
    <w:rsid w:val="0037157A"/>
    <w:rsid w:val="0037165F"/>
    <w:rsid w:val="00371D2D"/>
    <w:rsid w:val="00371EFA"/>
    <w:rsid w:val="00371F02"/>
    <w:rsid w:val="00371F69"/>
    <w:rsid w:val="003722B5"/>
    <w:rsid w:val="003723AC"/>
    <w:rsid w:val="00372BC2"/>
    <w:rsid w:val="003734EE"/>
    <w:rsid w:val="0037367D"/>
    <w:rsid w:val="00373C41"/>
    <w:rsid w:val="00373FBB"/>
    <w:rsid w:val="003741C5"/>
    <w:rsid w:val="003744AE"/>
    <w:rsid w:val="00374523"/>
    <w:rsid w:val="003756B0"/>
    <w:rsid w:val="0037589D"/>
    <w:rsid w:val="00375EDD"/>
    <w:rsid w:val="00376B9D"/>
    <w:rsid w:val="00377CE1"/>
    <w:rsid w:val="00377CFF"/>
    <w:rsid w:val="00377DF0"/>
    <w:rsid w:val="00380061"/>
    <w:rsid w:val="00380204"/>
    <w:rsid w:val="003808A2"/>
    <w:rsid w:val="00380E09"/>
    <w:rsid w:val="0038228F"/>
    <w:rsid w:val="00382655"/>
    <w:rsid w:val="00384AE7"/>
    <w:rsid w:val="0038559B"/>
    <w:rsid w:val="00385B38"/>
    <w:rsid w:val="00385C99"/>
    <w:rsid w:val="00385D69"/>
    <w:rsid w:val="00385EFC"/>
    <w:rsid w:val="00385FDA"/>
    <w:rsid w:val="00387382"/>
    <w:rsid w:val="00387CF7"/>
    <w:rsid w:val="00387E73"/>
    <w:rsid w:val="003901B1"/>
    <w:rsid w:val="003906B5"/>
    <w:rsid w:val="003906BC"/>
    <w:rsid w:val="00390915"/>
    <w:rsid w:val="00390C60"/>
    <w:rsid w:val="00390D50"/>
    <w:rsid w:val="00390D57"/>
    <w:rsid w:val="0039114B"/>
    <w:rsid w:val="003914B8"/>
    <w:rsid w:val="00391A94"/>
    <w:rsid w:val="0039210A"/>
    <w:rsid w:val="003923A5"/>
    <w:rsid w:val="00392F9D"/>
    <w:rsid w:val="003939AE"/>
    <w:rsid w:val="0039425A"/>
    <w:rsid w:val="00394406"/>
    <w:rsid w:val="00394A73"/>
    <w:rsid w:val="00394DC8"/>
    <w:rsid w:val="003954B5"/>
    <w:rsid w:val="00395A1D"/>
    <w:rsid w:val="00395FE8"/>
    <w:rsid w:val="00396BAB"/>
    <w:rsid w:val="00396F96"/>
    <w:rsid w:val="00397374"/>
    <w:rsid w:val="003973E2"/>
    <w:rsid w:val="00397A6F"/>
    <w:rsid w:val="003A02FC"/>
    <w:rsid w:val="003A07A2"/>
    <w:rsid w:val="003A0D55"/>
    <w:rsid w:val="003A0F64"/>
    <w:rsid w:val="003A0FCE"/>
    <w:rsid w:val="003A13D1"/>
    <w:rsid w:val="003A152F"/>
    <w:rsid w:val="003A1713"/>
    <w:rsid w:val="003A1C1C"/>
    <w:rsid w:val="003A1CC4"/>
    <w:rsid w:val="003A1E3E"/>
    <w:rsid w:val="003A2620"/>
    <w:rsid w:val="003A2807"/>
    <w:rsid w:val="003A2AD8"/>
    <w:rsid w:val="003A3A48"/>
    <w:rsid w:val="003A48CD"/>
    <w:rsid w:val="003A5728"/>
    <w:rsid w:val="003A576C"/>
    <w:rsid w:val="003A5BC5"/>
    <w:rsid w:val="003A5BF4"/>
    <w:rsid w:val="003A5F4E"/>
    <w:rsid w:val="003A6376"/>
    <w:rsid w:val="003A66E8"/>
    <w:rsid w:val="003A69C9"/>
    <w:rsid w:val="003A7096"/>
    <w:rsid w:val="003A720C"/>
    <w:rsid w:val="003A722F"/>
    <w:rsid w:val="003A75D9"/>
    <w:rsid w:val="003A7C57"/>
    <w:rsid w:val="003A7F95"/>
    <w:rsid w:val="003B019C"/>
    <w:rsid w:val="003B0E1A"/>
    <w:rsid w:val="003B0E4D"/>
    <w:rsid w:val="003B1076"/>
    <w:rsid w:val="003B143F"/>
    <w:rsid w:val="003B1635"/>
    <w:rsid w:val="003B175D"/>
    <w:rsid w:val="003B1923"/>
    <w:rsid w:val="003B1D99"/>
    <w:rsid w:val="003B2248"/>
    <w:rsid w:val="003B2CA4"/>
    <w:rsid w:val="003B30F6"/>
    <w:rsid w:val="003B4249"/>
    <w:rsid w:val="003B42F3"/>
    <w:rsid w:val="003B439F"/>
    <w:rsid w:val="003B46FB"/>
    <w:rsid w:val="003B47A7"/>
    <w:rsid w:val="003B498A"/>
    <w:rsid w:val="003B51C2"/>
    <w:rsid w:val="003B5390"/>
    <w:rsid w:val="003B553B"/>
    <w:rsid w:val="003B55BE"/>
    <w:rsid w:val="003B5C09"/>
    <w:rsid w:val="003B6195"/>
    <w:rsid w:val="003B62B0"/>
    <w:rsid w:val="003B6CF0"/>
    <w:rsid w:val="003B6F31"/>
    <w:rsid w:val="003B7D2D"/>
    <w:rsid w:val="003C04E5"/>
    <w:rsid w:val="003C2063"/>
    <w:rsid w:val="003C24B7"/>
    <w:rsid w:val="003C27AC"/>
    <w:rsid w:val="003C363F"/>
    <w:rsid w:val="003C39BA"/>
    <w:rsid w:val="003C3CD3"/>
    <w:rsid w:val="003C3E48"/>
    <w:rsid w:val="003C3FCE"/>
    <w:rsid w:val="003C40A5"/>
    <w:rsid w:val="003C4184"/>
    <w:rsid w:val="003C4320"/>
    <w:rsid w:val="003C4627"/>
    <w:rsid w:val="003C5182"/>
    <w:rsid w:val="003C56C1"/>
    <w:rsid w:val="003C609E"/>
    <w:rsid w:val="003C60F5"/>
    <w:rsid w:val="003C6215"/>
    <w:rsid w:val="003C65B6"/>
    <w:rsid w:val="003C664E"/>
    <w:rsid w:val="003C6CC9"/>
    <w:rsid w:val="003C788E"/>
    <w:rsid w:val="003C79F0"/>
    <w:rsid w:val="003D0086"/>
    <w:rsid w:val="003D1527"/>
    <w:rsid w:val="003D1895"/>
    <w:rsid w:val="003D1A33"/>
    <w:rsid w:val="003D2CDE"/>
    <w:rsid w:val="003D2E29"/>
    <w:rsid w:val="003D3540"/>
    <w:rsid w:val="003D3BF8"/>
    <w:rsid w:val="003D4094"/>
    <w:rsid w:val="003D416B"/>
    <w:rsid w:val="003D43E8"/>
    <w:rsid w:val="003D4540"/>
    <w:rsid w:val="003D4C48"/>
    <w:rsid w:val="003D4EA2"/>
    <w:rsid w:val="003D54ED"/>
    <w:rsid w:val="003D5CFB"/>
    <w:rsid w:val="003D64AA"/>
    <w:rsid w:val="003D663B"/>
    <w:rsid w:val="003D6DE6"/>
    <w:rsid w:val="003D6E7E"/>
    <w:rsid w:val="003D7654"/>
    <w:rsid w:val="003D766A"/>
    <w:rsid w:val="003D774A"/>
    <w:rsid w:val="003D79E9"/>
    <w:rsid w:val="003D7D03"/>
    <w:rsid w:val="003D7D45"/>
    <w:rsid w:val="003E06EF"/>
    <w:rsid w:val="003E0ED2"/>
    <w:rsid w:val="003E2480"/>
    <w:rsid w:val="003E45C6"/>
    <w:rsid w:val="003E4960"/>
    <w:rsid w:val="003E5467"/>
    <w:rsid w:val="003E5A10"/>
    <w:rsid w:val="003E6A87"/>
    <w:rsid w:val="003E6D71"/>
    <w:rsid w:val="003E71AB"/>
    <w:rsid w:val="003E7284"/>
    <w:rsid w:val="003E770E"/>
    <w:rsid w:val="003E79AF"/>
    <w:rsid w:val="003E7F60"/>
    <w:rsid w:val="003F0008"/>
    <w:rsid w:val="003F01B2"/>
    <w:rsid w:val="003F0DD4"/>
    <w:rsid w:val="003F11D1"/>
    <w:rsid w:val="003F12E5"/>
    <w:rsid w:val="003F1654"/>
    <w:rsid w:val="003F1CE5"/>
    <w:rsid w:val="003F2492"/>
    <w:rsid w:val="003F3929"/>
    <w:rsid w:val="003F3962"/>
    <w:rsid w:val="003F3E23"/>
    <w:rsid w:val="003F3FA6"/>
    <w:rsid w:val="003F41BC"/>
    <w:rsid w:val="003F4A8D"/>
    <w:rsid w:val="003F4B57"/>
    <w:rsid w:val="003F52FE"/>
    <w:rsid w:val="003F5554"/>
    <w:rsid w:val="003F57CC"/>
    <w:rsid w:val="003F5A2B"/>
    <w:rsid w:val="003F5CB7"/>
    <w:rsid w:val="003F5FE9"/>
    <w:rsid w:val="003F619C"/>
    <w:rsid w:val="003F620B"/>
    <w:rsid w:val="003F747A"/>
    <w:rsid w:val="003F76B6"/>
    <w:rsid w:val="004005B5"/>
    <w:rsid w:val="00400C84"/>
    <w:rsid w:val="00401B05"/>
    <w:rsid w:val="00401BD8"/>
    <w:rsid w:val="004026BE"/>
    <w:rsid w:val="00402B5F"/>
    <w:rsid w:val="00402D69"/>
    <w:rsid w:val="0040308A"/>
    <w:rsid w:val="00403895"/>
    <w:rsid w:val="00403966"/>
    <w:rsid w:val="0040416B"/>
    <w:rsid w:val="00404EFC"/>
    <w:rsid w:val="0040571D"/>
    <w:rsid w:val="00405D60"/>
    <w:rsid w:val="0040670D"/>
    <w:rsid w:val="00406D19"/>
    <w:rsid w:val="0040759D"/>
    <w:rsid w:val="0041065F"/>
    <w:rsid w:val="00410ABA"/>
    <w:rsid w:val="00410D8A"/>
    <w:rsid w:val="00410E9F"/>
    <w:rsid w:val="00411AA3"/>
    <w:rsid w:val="00411BFF"/>
    <w:rsid w:val="00412F14"/>
    <w:rsid w:val="00412F4D"/>
    <w:rsid w:val="00412F5D"/>
    <w:rsid w:val="0041317B"/>
    <w:rsid w:val="0041321E"/>
    <w:rsid w:val="004133D2"/>
    <w:rsid w:val="00413D07"/>
    <w:rsid w:val="0041420E"/>
    <w:rsid w:val="00414534"/>
    <w:rsid w:val="00415723"/>
    <w:rsid w:val="004159C8"/>
    <w:rsid w:val="00415BA7"/>
    <w:rsid w:val="00415BF4"/>
    <w:rsid w:val="004163DF"/>
    <w:rsid w:val="00416E31"/>
    <w:rsid w:val="00417C56"/>
    <w:rsid w:val="00417CCE"/>
    <w:rsid w:val="00417E86"/>
    <w:rsid w:val="00417F6D"/>
    <w:rsid w:val="004209E3"/>
    <w:rsid w:val="00420E73"/>
    <w:rsid w:val="00420F29"/>
    <w:rsid w:val="004219FC"/>
    <w:rsid w:val="00422700"/>
    <w:rsid w:val="00422703"/>
    <w:rsid w:val="00422AA4"/>
    <w:rsid w:val="00423499"/>
    <w:rsid w:val="0042440B"/>
    <w:rsid w:val="0042543A"/>
    <w:rsid w:val="0042559A"/>
    <w:rsid w:val="004259FA"/>
    <w:rsid w:val="00425E13"/>
    <w:rsid w:val="00426218"/>
    <w:rsid w:val="00426344"/>
    <w:rsid w:val="0042662C"/>
    <w:rsid w:val="004267E2"/>
    <w:rsid w:val="0042687E"/>
    <w:rsid w:val="0042695B"/>
    <w:rsid w:val="00426AA4"/>
    <w:rsid w:val="00426F1D"/>
    <w:rsid w:val="0043025F"/>
    <w:rsid w:val="00430485"/>
    <w:rsid w:val="00430A9F"/>
    <w:rsid w:val="00430EE8"/>
    <w:rsid w:val="004310E3"/>
    <w:rsid w:val="00433385"/>
    <w:rsid w:val="00433775"/>
    <w:rsid w:val="004339FA"/>
    <w:rsid w:val="00433C9E"/>
    <w:rsid w:val="00434EC8"/>
    <w:rsid w:val="00436009"/>
    <w:rsid w:val="00436039"/>
    <w:rsid w:val="00436652"/>
    <w:rsid w:val="00436B1B"/>
    <w:rsid w:val="0043790C"/>
    <w:rsid w:val="00437CD8"/>
    <w:rsid w:val="00440B3B"/>
    <w:rsid w:val="00441377"/>
    <w:rsid w:val="00441809"/>
    <w:rsid w:val="00441BCE"/>
    <w:rsid w:val="00441BDD"/>
    <w:rsid w:val="00442228"/>
    <w:rsid w:val="00442278"/>
    <w:rsid w:val="00442E20"/>
    <w:rsid w:val="0044302F"/>
    <w:rsid w:val="00443756"/>
    <w:rsid w:val="00443DE5"/>
    <w:rsid w:val="00444CC5"/>
    <w:rsid w:val="00444D51"/>
    <w:rsid w:val="00445BB5"/>
    <w:rsid w:val="004464CA"/>
    <w:rsid w:val="004506D3"/>
    <w:rsid w:val="00450A3E"/>
    <w:rsid w:val="00451937"/>
    <w:rsid w:val="00452338"/>
    <w:rsid w:val="00452EF0"/>
    <w:rsid w:val="004536E9"/>
    <w:rsid w:val="00454147"/>
    <w:rsid w:val="0045440A"/>
    <w:rsid w:val="00454CBB"/>
    <w:rsid w:val="00454EF7"/>
    <w:rsid w:val="00454FFD"/>
    <w:rsid w:val="004552ED"/>
    <w:rsid w:val="00455389"/>
    <w:rsid w:val="00455611"/>
    <w:rsid w:val="0045571C"/>
    <w:rsid w:val="00455832"/>
    <w:rsid w:val="00455A9E"/>
    <w:rsid w:val="00455DBF"/>
    <w:rsid w:val="00456692"/>
    <w:rsid w:val="004566B9"/>
    <w:rsid w:val="00456CE4"/>
    <w:rsid w:val="004574C0"/>
    <w:rsid w:val="00457880"/>
    <w:rsid w:val="00457C0E"/>
    <w:rsid w:val="00457D98"/>
    <w:rsid w:val="004601C2"/>
    <w:rsid w:val="004602CB"/>
    <w:rsid w:val="004608FF"/>
    <w:rsid w:val="00461FAA"/>
    <w:rsid w:val="004622D9"/>
    <w:rsid w:val="00462470"/>
    <w:rsid w:val="00462603"/>
    <w:rsid w:val="00462623"/>
    <w:rsid w:val="00462701"/>
    <w:rsid w:val="0046324D"/>
    <w:rsid w:val="0046326B"/>
    <w:rsid w:val="0046342E"/>
    <w:rsid w:val="004634B9"/>
    <w:rsid w:val="00463E20"/>
    <w:rsid w:val="00464558"/>
    <w:rsid w:val="00464F46"/>
    <w:rsid w:val="004652A3"/>
    <w:rsid w:val="004652CE"/>
    <w:rsid w:val="0046596D"/>
    <w:rsid w:val="00466794"/>
    <w:rsid w:val="0046698E"/>
    <w:rsid w:val="00466D1C"/>
    <w:rsid w:val="00466E99"/>
    <w:rsid w:val="004673BA"/>
    <w:rsid w:val="00467C3B"/>
    <w:rsid w:val="00470482"/>
    <w:rsid w:val="0047049F"/>
    <w:rsid w:val="00470C9C"/>
    <w:rsid w:val="004711DE"/>
    <w:rsid w:val="0047149D"/>
    <w:rsid w:val="00472933"/>
    <w:rsid w:val="004729F8"/>
    <w:rsid w:val="00472ED7"/>
    <w:rsid w:val="004730E1"/>
    <w:rsid w:val="00473480"/>
    <w:rsid w:val="00473993"/>
    <w:rsid w:val="00473D21"/>
    <w:rsid w:val="00474062"/>
    <w:rsid w:val="00474809"/>
    <w:rsid w:val="00474899"/>
    <w:rsid w:val="00474A48"/>
    <w:rsid w:val="00474E0B"/>
    <w:rsid w:val="0047515F"/>
    <w:rsid w:val="00475AA2"/>
    <w:rsid w:val="00475E52"/>
    <w:rsid w:val="004762ED"/>
    <w:rsid w:val="00476623"/>
    <w:rsid w:val="00476D8D"/>
    <w:rsid w:val="00477DC9"/>
    <w:rsid w:val="0048164C"/>
    <w:rsid w:val="00481D74"/>
    <w:rsid w:val="00482A51"/>
    <w:rsid w:val="00482E00"/>
    <w:rsid w:val="004837A4"/>
    <w:rsid w:val="0048386E"/>
    <w:rsid w:val="004844F2"/>
    <w:rsid w:val="00484608"/>
    <w:rsid w:val="00484A1D"/>
    <w:rsid w:val="00484C20"/>
    <w:rsid w:val="00485516"/>
    <w:rsid w:val="004858B9"/>
    <w:rsid w:val="00486821"/>
    <w:rsid w:val="00486942"/>
    <w:rsid w:val="00487195"/>
    <w:rsid w:val="00491C3A"/>
    <w:rsid w:val="00491D51"/>
    <w:rsid w:val="004927C4"/>
    <w:rsid w:val="0049282D"/>
    <w:rsid w:val="00492E3A"/>
    <w:rsid w:val="00493489"/>
    <w:rsid w:val="0049369E"/>
    <w:rsid w:val="00493912"/>
    <w:rsid w:val="00493B36"/>
    <w:rsid w:val="00493E43"/>
    <w:rsid w:val="004959D5"/>
    <w:rsid w:val="004960AE"/>
    <w:rsid w:val="00496A60"/>
    <w:rsid w:val="00496AC3"/>
    <w:rsid w:val="00496ED6"/>
    <w:rsid w:val="00497213"/>
    <w:rsid w:val="00497322"/>
    <w:rsid w:val="00497400"/>
    <w:rsid w:val="00497B22"/>
    <w:rsid w:val="00497B8C"/>
    <w:rsid w:val="00497E48"/>
    <w:rsid w:val="004A076B"/>
    <w:rsid w:val="004A0B3C"/>
    <w:rsid w:val="004A0ED8"/>
    <w:rsid w:val="004A1969"/>
    <w:rsid w:val="004A3520"/>
    <w:rsid w:val="004A383B"/>
    <w:rsid w:val="004A39AD"/>
    <w:rsid w:val="004A3DC7"/>
    <w:rsid w:val="004A4628"/>
    <w:rsid w:val="004A4B7C"/>
    <w:rsid w:val="004A4F3F"/>
    <w:rsid w:val="004A50D5"/>
    <w:rsid w:val="004A54C8"/>
    <w:rsid w:val="004A5628"/>
    <w:rsid w:val="004A5762"/>
    <w:rsid w:val="004A588F"/>
    <w:rsid w:val="004A6ABC"/>
    <w:rsid w:val="004A6F43"/>
    <w:rsid w:val="004B0072"/>
    <w:rsid w:val="004B04C0"/>
    <w:rsid w:val="004B051E"/>
    <w:rsid w:val="004B0764"/>
    <w:rsid w:val="004B0C5E"/>
    <w:rsid w:val="004B125C"/>
    <w:rsid w:val="004B1D05"/>
    <w:rsid w:val="004B2AA8"/>
    <w:rsid w:val="004B3386"/>
    <w:rsid w:val="004B35E0"/>
    <w:rsid w:val="004B3B18"/>
    <w:rsid w:val="004B3C92"/>
    <w:rsid w:val="004B404B"/>
    <w:rsid w:val="004B40F7"/>
    <w:rsid w:val="004B437C"/>
    <w:rsid w:val="004B459D"/>
    <w:rsid w:val="004B45B4"/>
    <w:rsid w:val="004B50B4"/>
    <w:rsid w:val="004B518B"/>
    <w:rsid w:val="004B51D2"/>
    <w:rsid w:val="004B5CDC"/>
    <w:rsid w:val="004B6153"/>
    <w:rsid w:val="004B6869"/>
    <w:rsid w:val="004B686A"/>
    <w:rsid w:val="004B68F6"/>
    <w:rsid w:val="004B6E23"/>
    <w:rsid w:val="004B72C9"/>
    <w:rsid w:val="004B79A6"/>
    <w:rsid w:val="004B7F38"/>
    <w:rsid w:val="004C04B0"/>
    <w:rsid w:val="004C0A86"/>
    <w:rsid w:val="004C0EF9"/>
    <w:rsid w:val="004C15AA"/>
    <w:rsid w:val="004C1B18"/>
    <w:rsid w:val="004C21F7"/>
    <w:rsid w:val="004C26A2"/>
    <w:rsid w:val="004C26D5"/>
    <w:rsid w:val="004C27B7"/>
    <w:rsid w:val="004C2B4C"/>
    <w:rsid w:val="004C2B58"/>
    <w:rsid w:val="004C2EE9"/>
    <w:rsid w:val="004C36B0"/>
    <w:rsid w:val="004C37A8"/>
    <w:rsid w:val="004C4218"/>
    <w:rsid w:val="004C422E"/>
    <w:rsid w:val="004C4517"/>
    <w:rsid w:val="004C45E9"/>
    <w:rsid w:val="004C4882"/>
    <w:rsid w:val="004C5457"/>
    <w:rsid w:val="004C562F"/>
    <w:rsid w:val="004C588F"/>
    <w:rsid w:val="004C5966"/>
    <w:rsid w:val="004C5C35"/>
    <w:rsid w:val="004C6177"/>
    <w:rsid w:val="004C71EB"/>
    <w:rsid w:val="004C78D9"/>
    <w:rsid w:val="004C794E"/>
    <w:rsid w:val="004C7972"/>
    <w:rsid w:val="004C79B6"/>
    <w:rsid w:val="004D0864"/>
    <w:rsid w:val="004D09F0"/>
    <w:rsid w:val="004D0A05"/>
    <w:rsid w:val="004D0BE7"/>
    <w:rsid w:val="004D0D5D"/>
    <w:rsid w:val="004D21D4"/>
    <w:rsid w:val="004D2534"/>
    <w:rsid w:val="004D25C2"/>
    <w:rsid w:val="004D278F"/>
    <w:rsid w:val="004D28BA"/>
    <w:rsid w:val="004D296C"/>
    <w:rsid w:val="004D2EC2"/>
    <w:rsid w:val="004D320B"/>
    <w:rsid w:val="004D3215"/>
    <w:rsid w:val="004D32F8"/>
    <w:rsid w:val="004D38AB"/>
    <w:rsid w:val="004D3F25"/>
    <w:rsid w:val="004D45F6"/>
    <w:rsid w:val="004D46BA"/>
    <w:rsid w:val="004D58F0"/>
    <w:rsid w:val="004D5E0E"/>
    <w:rsid w:val="004D6188"/>
    <w:rsid w:val="004D66FE"/>
    <w:rsid w:val="004D7144"/>
    <w:rsid w:val="004D7934"/>
    <w:rsid w:val="004D7BF5"/>
    <w:rsid w:val="004E081D"/>
    <w:rsid w:val="004E0C33"/>
    <w:rsid w:val="004E1459"/>
    <w:rsid w:val="004E1A0F"/>
    <w:rsid w:val="004E1E3F"/>
    <w:rsid w:val="004E24AB"/>
    <w:rsid w:val="004E2833"/>
    <w:rsid w:val="004E2BEB"/>
    <w:rsid w:val="004E2E2C"/>
    <w:rsid w:val="004E31E7"/>
    <w:rsid w:val="004E3631"/>
    <w:rsid w:val="004E36B7"/>
    <w:rsid w:val="004E3AC9"/>
    <w:rsid w:val="004E3ACD"/>
    <w:rsid w:val="004E4009"/>
    <w:rsid w:val="004E47A2"/>
    <w:rsid w:val="004E53AC"/>
    <w:rsid w:val="004E7151"/>
    <w:rsid w:val="004E7322"/>
    <w:rsid w:val="004E73D3"/>
    <w:rsid w:val="004E778B"/>
    <w:rsid w:val="004E7B77"/>
    <w:rsid w:val="004E7BB1"/>
    <w:rsid w:val="004E7E74"/>
    <w:rsid w:val="004F018C"/>
    <w:rsid w:val="004F0298"/>
    <w:rsid w:val="004F0510"/>
    <w:rsid w:val="004F0559"/>
    <w:rsid w:val="004F087C"/>
    <w:rsid w:val="004F1649"/>
    <w:rsid w:val="004F1E03"/>
    <w:rsid w:val="004F1E1A"/>
    <w:rsid w:val="004F1F05"/>
    <w:rsid w:val="004F25F5"/>
    <w:rsid w:val="004F270F"/>
    <w:rsid w:val="004F2F39"/>
    <w:rsid w:val="004F37B6"/>
    <w:rsid w:val="004F3BD3"/>
    <w:rsid w:val="004F498A"/>
    <w:rsid w:val="004F5A14"/>
    <w:rsid w:val="004F6C1D"/>
    <w:rsid w:val="004F6D6A"/>
    <w:rsid w:val="004F73D9"/>
    <w:rsid w:val="004F763D"/>
    <w:rsid w:val="004F7F14"/>
    <w:rsid w:val="00501256"/>
    <w:rsid w:val="0050154B"/>
    <w:rsid w:val="005016C7"/>
    <w:rsid w:val="00502440"/>
    <w:rsid w:val="00502600"/>
    <w:rsid w:val="00502AA2"/>
    <w:rsid w:val="00502AD3"/>
    <w:rsid w:val="00502BDD"/>
    <w:rsid w:val="00502CC5"/>
    <w:rsid w:val="00503242"/>
    <w:rsid w:val="00503511"/>
    <w:rsid w:val="005036C2"/>
    <w:rsid w:val="00503BD4"/>
    <w:rsid w:val="005043A2"/>
    <w:rsid w:val="005045B0"/>
    <w:rsid w:val="00504798"/>
    <w:rsid w:val="00504B4F"/>
    <w:rsid w:val="00505336"/>
    <w:rsid w:val="0050539C"/>
    <w:rsid w:val="00506C3C"/>
    <w:rsid w:val="00506FD6"/>
    <w:rsid w:val="00507CA4"/>
    <w:rsid w:val="0051030F"/>
    <w:rsid w:val="00510AC4"/>
    <w:rsid w:val="00510C6C"/>
    <w:rsid w:val="00510D5D"/>
    <w:rsid w:val="005111AB"/>
    <w:rsid w:val="005122DB"/>
    <w:rsid w:val="005124A0"/>
    <w:rsid w:val="005124E4"/>
    <w:rsid w:val="00512D43"/>
    <w:rsid w:val="005134D5"/>
    <w:rsid w:val="005135BF"/>
    <w:rsid w:val="00513BC2"/>
    <w:rsid w:val="0051407D"/>
    <w:rsid w:val="00514743"/>
    <w:rsid w:val="00515B0B"/>
    <w:rsid w:val="00515D4F"/>
    <w:rsid w:val="00515F9A"/>
    <w:rsid w:val="00516741"/>
    <w:rsid w:val="0051700B"/>
    <w:rsid w:val="00517027"/>
    <w:rsid w:val="0051747E"/>
    <w:rsid w:val="00517F92"/>
    <w:rsid w:val="0052024A"/>
    <w:rsid w:val="0052190E"/>
    <w:rsid w:val="00521995"/>
    <w:rsid w:val="0052231B"/>
    <w:rsid w:val="00522660"/>
    <w:rsid w:val="00522AB0"/>
    <w:rsid w:val="00522F38"/>
    <w:rsid w:val="00523BEE"/>
    <w:rsid w:val="005253CF"/>
    <w:rsid w:val="00525511"/>
    <w:rsid w:val="00525A37"/>
    <w:rsid w:val="00525D00"/>
    <w:rsid w:val="00525D54"/>
    <w:rsid w:val="00526140"/>
    <w:rsid w:val="00526A48"/>
    <w:rsid w:val="00527316"/>
    <w:rsid w:val="00527332"/>
    <w:rsid w:val="00527FCC"/>
    <w:rsid w:val="00530044"/>
    <w:rsid w:val="00530963"/>
    <w:rsid w:val="00530B88"/>
    <w:rsid w:val="00531AA8"/>
    <w:rsid w:val="00532A11"/>
    <w:rsid w:val="00534306"/>
    <w:rsid w:val="0053439D"/>
    <w:rsid w:val="00534969"/>
    <w:rsid w:val="005355EB"/>
    <w:rsid w:val="00535CB9"/>
    <w:rsid w:val="00535EF2"/>
    <w:rsid w:val="00536166"/>
    <w:rsid w:val="0053729A"/>
    <w:rsid w:val="005372B3"/>
    <w:rsid w:val="00537657"/>
    <w:rsid w:val="00537F1C"/>
    <w:rsid w:val="0054072D"/>
    <w:rsid w:val="00540FE6"/>
    <w:rsid w:val="005426B1"/>
    <w:rsid w:val="005426D4"/>
    <w:rsid w:val="00542762"/>
    <w:rsid w:val="00542B70"/>
    <w:rsid w:val="00542FE2"/>
    <w:rsid w:val="0054330F"/>
    <w:rsid w:val="00543A20"/>
    <w:rsid w:val="00545607"/>
    <w:rsid w:val="00545E16"/>
    <w:rsid w:val="00546199"/>
    <w:rsid w:val="005466B5"/>
    <w:rsid w:val="005468FC"/>
    <w:rsid w:val="00546EA4"/>
    <w:rsid w:val="00546EE5"/>
    <w:rsid w:val="0054780E"/>
    <w:rsid w:val="005506D7"/>
    <w:rsid w:val="005526B4"/>
    <w:rsid w:val="00552709"/>
    <w:rsid w:val="00552BA2"/>
    <w:rsid w:val="00553408"/>
    <w:rsid w:val="0055371B"/>
    <w:rsid w:val="0055554F"/>
    <w:rsid w:val="00555775"/>
    <w:rsid w:val="00555D3B"/>
    <w:rsid w:val="00555EEE"/>
    <w:rsid w:val="0055616C"/>
    <w:rsid w:val="0055680B"/>
    <w:rsid w:val="005569DF"/>
    <w:rsid w:val="00556ACC"/>
    <w:rsid w:val="00556ED7"/>
    <w:rsid w:val="00557AE4"/>
    <w:rsid w:val="00557FFB"/>
    <w:rsid w:val="00560787"/>
    <w:rsid w:val="00560ECA"/>
    <w:rsid w:val="00561449"/>
    <w:rsid w:val="00561877"/>
    <w:rsid w:val="0056197A"/>
    <w:rsid w:val="005626D8"/>
    <w:rsid w:val="0056290D"/>
    <w:rsid w:val="005631B6"/>
    <w:rsid w:val="005635AD"/>
    <w:rsid w:val="00563F92"/>
    <w:rsid w:val="005643F5"/>
    <w:rsid w:val="005647C7"/>
    <w:rsid w:val="00564D65"/>
    <w:rsid w:val="00565275"/>
    <w:rsid w:val="00565386"/>
    <w:rsid w:val="005655EC"/>
    <w:rsid w:val="005657FD"/>
    <w:rsid w:val="00565BDD"/>
    <w:rsid w:val="0056623A"/>
    <w:rsid w:val="005672C5"/>
    <w:rsid w:val="005674BD"/>
    <w:rsid w:val="00567680"/>
    <w:rsid w:val="005676ED"/>
    <w:rsid w:val="00567924"/>
    <w:rsid w:val="00570201"/>
    <w:rsid w:val="00570D4A"/>
    <w:rsid w:val="0057144B"/>
    <w:rsid w:val="005714EE"/>
    <w:rsid w:val="00571F3D"/>
    <w:rsid w:val="0057209A"/>
    <w:rsid w:val="005727B6"/>
    <w:rsid w:val="00572815"/>
    <w:rsid w:val="005732C0"/>
    <w:rsid w:val="00574050"/>
    <w:rsid w:val="0057496C"/>
    <w:rsid w:val="00574CAE"/>
    <w:rsid w:val="00575791"/>
    <w:rsid w:val="00576043"/>
    <w:rsid w:val="0057674C"/>
    <w:rsid w:val="0057677F"/>
    <w:rsid w:val="005768E1"/>
    <w:rsid w:val="00576911"/>
    <w:rsid w:val="00577164"/>
    <w:rsid w:val="005774C7"/>
    <w:rsid w:val="00577EB5"/>
    <w:rsid w:val="00580AAF"/>
    <w:rsid w:val="0058180D"/>
    <w:rsid w:val="00581B04"/>
    <w:rsid w:val="005826F9"/>
    <w:rsid w:val="00582812"/>
    <w:rsid w:val="00582C2A"/>
    <w:rsid w:val="005836E2"/>
    <w:rsid w:val="00583724"/>
    <w:rsid w:val="005837AA"/>
    <w:rsid w:val="00583826"/>
    <w:rsid w:val="00584827"/>
    <w:rsid w:val="00585445"/>
    <w:rsid w:val="00585E13"/>
    <w:rsid w:val="00585EB5"/>
    <w:rsid w:val="005860CF"/>
    <w:rsid w:val="005860F2"/>
    <w:rsid w:val="00586838"/>
    <w:rsid w:val="00586A6C"/>
    <w:rsid w:val="00586E2A"/>
    <w:rsid w:val="005872A8"/>
    <w:rsid w:val="00587C26"/>
    <w:rsid w:val="005901C1"/>
    <w:rsid w:val="0059033D"/>
    <w:rsid w:val="005903B6"/>
    <w:rsid w:val="00590947"/>
    <w:rsid w:val="00590B5E"/>
    <w:rsid w:val="00590B65"/>
    <w:rsid w:val="00591475"/>
    <w:rsid w:val="00591745"/>
    <w:rsid w:val="005918B3"/>
    <w:rsid w:val="00591A63"/>
    <w:rsid w:val="00591E30"/>
    <w:rsid w:val="00591E40"/>
    <w:rsid w:val="00592161"/>
    <w:rsid w:val="00592ECA"/>
    <w:rsid w:val="00593244"/>
    <w:rsid w:val="00593443"/>
    <w:rsid w:val="005935DC"/>
    <w:rsid w:val="0059381C"/>
    <w:rsid w:val="005940BA"/>
    <w:rsid w:val="005941D8"/>
    <w:rsid w:val="00594BAF"/>
    <w:rsid w:val="00595242"/>
    <w:rsid w:val="0059563D"/>
    <w:rsid w:val="00595672"/>
    <w:rsid w:val="00595981"/>
    <w:rsid w:val="00595C85"/>
    <w:rsid w:val="00595EA3"/>
    <w:rsid w:val="00596291"/>
    <w:rsid w:val="0059639B"/>
    <w:rsid w:val="00596894"/>
    <w:rsid w:val="00596B3E"/>
    <w:rsid w:val="00596E83"/>
    <w:rsid w:val="005970F0"/>
    <w:rsid w:val="0059747C"/>
    <w:rsid w:val="00597487"/>
    <w:rsid w:val="00597B55"/>
    <w:rsid w:val="005A0249"/>
    <w:rsid w:val="005A05F1"/>
    <w:rsid w:val="005A0DE1"/>
    <w:rsid w:val="005A1177"/>
    <w:rsid w:val="005A1588"/>
    <w:rsid w:val="005A2096"/>
    <w:rsid w:val="005A2368"/>
    <w:rsid w:val="005A24D0"/>
    <w:rsid w:val="005A2564"/>
    <w:rsid w:val="005A263D"/>
    <w:rsid w:val="005A2647"/>
    <w:rsid w:val="005A2786"/>
    <w:rsid w:val="005A2D04"/>
    <w:rsid w:val="005A2DCF"/>
    <w:rsid w:val="005A48AD"/>
    <w:rsid w:val="005A49EE"/>
    <w:rsid w:val="005A5325"/>
    <w:rsid w:val="005A5E58"/>
    <w:rsid w:val="005A623D"/>
    <w:rsid w:val="005A6418"/>
    <w:rsid w:val="005A674C"/>
    <w:rsid w:val="005A7134"/>
    <w:rsid w:val="005B01E4"/>
    <w:rsid w:val="005B07E4"/>
    <w:rsid w:val="005B08CC"/>
    <w:rsid w:val="005B08F5"/>
    <w:rsid w:val="005B09FB"/>
    <w:rsid w:val="005B1B37"/>
    <w:rsid w:val="005B20BD"/>
    <w:rsid w:val="005B23DB"/>
    <w:rsid w:val="005B2A2D"/>
    <w:rsid w:val="005B2AA3"/>
    <w:rsid w:val="005B2D14"/>
    <w:rsid w:val="005B3152"/>
    <w:rsid w:val="005B31D3"/>
    <w:rsid w:val="005B382F"/>
    <w:rsid w:val="005B38D9"/>
    <w:rsid w:val="005B3F26"/>
    <w:rsid w:val="005B42A0"/>
    <w:rsid w:val="005B44DA"/>
    <w:rsid w:val="005B4588"/>
    <w:rsid w:val="005B4E5F"/>
    <w:rsid w:val="005B516F"/>
    <w:rsid w:val="005B591A"/>
    <w:rsid w:val="005B6850"/>
    <w:rsid w:val="005B71CA"/>
    <w:rsid w:val="005B7486"/>
    <w:rsid w:val="005B74AD"/>
    <w:rsid w:val="005B77E9"/>
    <w:rsid w:val="005B7BCC"/>
    <w:rsid w:val="005C023A"/>
    <w:rsid w:val="005C1207"/>
    <w:rsid w:val="005C1873"/>
    <w:rsid w:val="005C2017"/>
    <w:rsid w:val="005C2D2A"/>
    <w:rsid w:val="005C2E18"/>
    <w:rsid w:val="005C2F68"/>
    <w:rsid w:val="005C34EC"/>
    <w:rsid w:val="005C4376"/>
    <w:rsid w:val="005C51D9"/>
    <w:rsid w:val="005C549E"/>
    <w:rsid w:val="005C5A1E"/>
    <w:rsid w:val="005C5B6C"/>
    <w:rsid w:val="005C5CFF"/>
    <w:rsid w:val="005C682E"/>
    <w:rsid w:val="005C6D41"/>
    <w:rsid w:val="005C6E61"/>
    <w:rsid w:val="005C7B4B"/>
    <w:rsid w:val="005C7B7B"/>
    <w:rsid w:val="005C7CD7"/>
    <w:rsid w:val="005C7DBB"/>
    <w:rsid w:val="005C7E77"/>
    <w:rsid w:val="005D01E1"/>
    <w:rsid w:val="005D1237"/>
    <w:rsid w:val="005D1A7E"/>
    <w:rsid w:val="005D1D2F"/>
    <w:rsid w:val="005D2277"/>
    <w:rsid w:val="005D2341"/>
    <w:rsid w:val="005D2D8D"/>
    <w:rsid w:val="005D2E21"/>
    <w:rsid w:val="005D2FC7"/>
    <w:rsid w:val="005D351A"/>
    <w:rsid w:val="005D50FF"/>
    <w:rsid w:val="005D57C4"/>
    <w:rsid w:val="005D5C75"/>
    <w:rsid w:val="005D6437"/>
    <w:rsid w:val="005D679D"/>
    <w:rsid w:val="005D697C"/>
    <w:rsid w:val="005D6E46"/>
    <w:rsid w:val="005D78C3"/>
    <w:rsid w:val="005D7DED"/>
    <w:rsid w:val="005E07CD"/>
    <w:rsid w:val="005E0FFF"/>
    <w:rsid w:val="005E1115"/>
    <w:rsid w:val="005E15EB"/>
    <w:rsid w:val="005E1943"/>
    <w:rsid w:val="005E1DF3"/>
    <w:rsid w:val="005E2025"/>
    <w:rsid w:val="005E2039"/>
    <w:rsid w:val="005E20C1"/>
    <w:rsid w:val="005E221D"/>
    <w:rsid w:val="005E257C"/>
    <w:rsid w:val="005E3430"/>
    <w:rsid w:val="005E353D"/>
    <w:rsid w:val="005E38B7"/>
    <w:rsid w:val="005E5036"/>
    <w:rsid w:val="005E53AF"/>
    <w:rsid w:val="005E53B3"/>
    <w:rsid w:val="005E54F3"/>
    <w:rsid w:val="005E59ED"/>
    <w:rsid w:val="005E59FD"/>
    <w:rsid w:val="005E5F26"/>
    <w:rsid w:val="005E6013"/>
    <w:rsid w:val="005E63CE"/>
    <w:rsid w:val="005E66B8"/>
    <w:rsid w:val="005E67D6"/>
    <w:rsid w:val="005E7909"/>
    <w:rsid w:val="005E7E4F"/>
    <w:rsid w:val="005F085D"/>
    <w:rsid w:val="005F1568"/>
    <w:rsid w:val="005F1BD3"/>
    <w:rsid w:val="005F1FBE"/>
    <w:rsid w:val="005F2361"/>
    <w:rsid w:val="005F2A9E"/>
    <w:rsid w:val="005F2AB1"/>
    <w:rsid w:val="005F2B08"/>
    <w:rsid w:val="005F2BEC"/>
    <w:rsid w:val="005F2C17"/>
    <w:rsid w:val="005F3F7B"/>
    <w:rsid w:val="005F4348"/>
    <w:rsid w:val="005F516F"/>
    <w:rsid w:val="005F559B"/>
    <w:rsid w:val="005F5869"/>
    <w:rsid w:val="005F6BBA"/>
    <w:rsid w:val="005F6D59"/>
    <w:rsid w:val="005F7448"/>
    <w:rsid w:val="00600199"/>
    <w:rsid w:val="00600871"/>
    <w:rsid w:val="006008BB"/>
    <w:rsid w:val="00600BFB"/>
    <w:rsid w:val="00600C09"/>
    <w:rsid w:val="00600C80"/>
    <w:rsid w:val="00600CA7"/>
    <w:rsid w:val="00601139"/>
    <w:rsid w:val="006012E8"/>
    <w:rsid w:val="00601868"/>
    <w:rsid w:val="00601A69"/>
    <w:rsid w:val="0060207A"/>
    <w:rsid w:val="0060257E"/>
    <w:rsid w:val="00602A04"/>
    <w:rsid w:val="00602DD9"/>
    <w:rsid w:val="00603562"/>
    <w:rsid w:val="00603FC9"/>
    <w:rsid w:val="0060405E"/>
    <w:rsid w:val="006041D6"/>
    <w:rsid w:val="00604335"/>
    <w:rsid w:val="006044FB"/>
    <w:rsid w:val="0060506E"/>
    <w:rsid w:val="0060544A"/>
    <w:rsid w:val="00605CC2"/>
    <w:rsid w:val="00607573"/>
    <w:rsid w:val="00607BD8"/>
    <w:rsid w:val="00607C58"/>
    <w:rsid w:val="00610E05"/>
    <w:rsid w:val="0061118F"/>
    <w:rsid w:val="006112C0"/>
    <w:rsid w:val="006113B5"/>
    <w:rsid w:val="006114A8"/>
    <w:rsid w:val="0061178F"/>
    <w:rsid w:val="006117B8"/>
    <w:rsid w:val="00611C0B"/>
    <w:rsid w:val="00611ED8"/>
    <w:rsid w:val="00612506"/>
    <w:rsid w:val="006125D6"/>
    <w:rsid w:val="006127E8"/>
    <w:rsid w:val="00612912"/>
    <w:rsid w:val="00612BEA"/>
    <w:rsid w:val="00612F4F"/>
    <w:rsid w:val="00613351"/>
    <w:rsid w:val="00613389"/>
    <w:rsid w:val="006140A0"/>
    <w:rsid w:val="006150AE"/>
    <w:rsid w:val="00615354"/>
    <w:rsid w:val="00615448"/>
    <w:rsid w:val="006159CD"/>
    <w:rsid w:val="006168D4"/>
    <w:rsid w:val="00616B40"/>
    <w:rsid w:val="00616CF0"/>
    <w:rsid w:val="0061725E"/>
    <w:rsid w:val="00617E69"/>
    <w:rsid w:val="00620AF5"/>
    <w:rsid w:val="00620C1C"/>
    <w:rsid w:val="0062162D"/>
    <w:rsid w:val="00621B46"/>
    <w:rsid w:val="00621F35"/>
    <w:rsid w:val="00621F83"/>
    <w:rsid w:val="00622F09"/>
    <w:rsid w:val="00623067"/>
    <w:rsid w:val="006231FC"/>
    <w:rsid w:val="00623890"/>
    <w:rsid w:val="0062394D"/>
    <w:rsid w:val="00623C51"/>
    <w:rsid w:val="00623CEE"/>
    <w:rsid w:val="006249B0"/>
    <w:rsid w:val="006252B7"/>
    <w:rsid w:val="0062554A"/>
    <w:rsid w:val="006255D8"/>
    <w:rsid w:val="0062577A"/>
    <w:rsid w:val="00625925"/>
    <w:rsid w:val="00625DAB"/>
    <w:rsid w:val="0062664D"/>
    <w:rsid w:val="00626F7E"/>
    <w:rsid w:val="00627277"/>
    <w:rsid w:val="006272FB"/>
    <w:rsid w:val="00627552"/>
    <w:rsid w:val="00627D57"/>
    <w:rsid w:val="00627DD3"/>
    <w:rsid w:val="006300E8"/>
    <w:rsid w:val="00630399"/>
    <w:rsid w:val="006303D3"/>
    <w:rsid w:val="006310A4"/>
    <w:rsid w:val="006313A8"/>
    <w:rsid w:val="0063153E"/>
    <w:rsid w:val="006316F8"/>
    <w:rsid w:val="00631765"/>
    <w:rsid w:val="00631D98"/>
    <w:rsid w:val="0063228E"/>
    <w:rsid w:val="00632648"/>
    <w:rsid w:val="00632AD9"/>
    <w:rsid w:val="00632BEE"/>
    <w:rsid w:val="00632FF7"/>
    <w:rsid w:val="00633820"/>
    <w:rsid w:val="00633BB6"/>
    <w:rsid w:val="006342A2"/>
    <w:rsid w:val="00634598"/>
    <w:rsid w:val="006348E0"/>
    <w:rsid w:val="00634E40"/>
    <w:rsid w:val="0063586E"/>
    <w:rsid w:val="00635A09"/>
    <w:rsid w:val="00635E34"/>
    <w:rsid w:val="006364CF"/>
    <w:rsid w:val="00636E4C"/>
    <w:rsid w:val="00637361"/>
    <w:rsid w:val="00640BF5"/>
    <w:rsid w:val="00640DF3"/>
    <w:rsid w:val="00640EE2"/>
    <w:rsid w:val="006416CA"/>
    <w:rsid w:val="00641E09"/>
    <w:rsid w:val="00642052"/>
    <w:rsid w:val="00642302"/>
    <w:rsid w:val="006423AB"/>
    <w:rsid w:val="00642A21"/>
    <w:rsid w:val="00643241"/>
    <w:rsid w:val="006441B7"/>
    <w:rsid w:val="00644C4F"/>
    <w:rsid w:val="0064534D"/>
    <w:rsid w:val="00645664"/>
    <w:rsid w:val="006457FF"/>
    <w:rsid w:val="0064635C"/>
    <w:rsid w:val="006465B6"/>
    <w:rsid w:val="0064678A"/>
    <w:rsid w:val="00650097"/>
    <w:rsid w:val="00650BE1"/>
    <w:rsid w:val="00651352"/>
    <w:rsid w:val="00651533"/>
    <w:rsid w:val="006518AC"/>
    <w:rsid w:val="00651EC2"/>
    <w:rsid w:val="006520CB"/>
    <w:rsid w:val="006520D7"/>
    <w:rsid w:val="00652260"/>
    <w:rsid w:val="00652655"/>
    <w:rsid w:val="006528B1"/>
    <w:rsid w:val="00652F7C"/>
    <w:rsid w:val="006532FE"/>
    <w:rsid w:val="006537BD"/>
    <w:rsid w:val="00653AF9"/>
    <w:rsid w:val="00653BB4"/>
    <w:rsid w:val="00653E04"/>
    <w:rsid w:val="00654156"/>
    <w:rsid w:val="006543A3"/>
    <w:rsid w:val="00654BC9"/>
    <w:rsid w:val="0065571B"/>
    <w:rsid w:val="00655CEA"/>
    <w:rsid w:val="00655F29"/>
    <w:rsid w:val="006561CF"/>
    <w:rsid w:val="00656877"/>
    <w:rsid w:val="00656C79"/>
    <w:rsid w:val="0065701E"/>
    <w:rsid w:val="00657108"/>
    <w:rsid w:val="00657346"/>
    <w:rsid w:val="0065735C"/>
    <w:rsid w:val="00657991"/>
    <w:rsid w:val="006601D8"/>
    <w:rsid w:val="00660F9F"/>
    <w:rsid w:val="006611B0"/>
    <w:rsid w:val="0066138E"/>
    <w:rsid w:val="00661439"/>
    <w:rsid w:val="00661FCF"/>
    <w:rsid w:val="006621E2"/>
    <w:rsid w:val="006622AE"/>
    <w:rsid w:val="00662766"/>
    <w:rsid w:val="006627C0"/>
    <w:rsid w:val="0066358A"/>
    <w:rsid w:val="0066377F"/>
    <w:rsid w:val="00663780"/>
    <w:rsid w:val="00663B5F"/>
    <w:rsid w:val="00663E9D"/>
    <w:rsid w:val="00663FF7"/>
    <w:rsid w:val="00664394"/>
    <w:rsid w:val="00664703"/>
    <w:rsid w:val="0066476B"/>
    <w:rsid w:val="00665C81"/>
    <w:rsid w:val="006660B3"/>
    <w:rsid w:val="006665A5"/>
    <w:rsid w:val="00666C3E"/>
    <w:rsid w:val="00666FA0"/>
    <w:rsid w:val="00667EA1"/>
    <w:rsid w:val="006703AB"/>
    <w:rsid w:val="00670925"/>
    <w:rsid w:val="0067148A"/>
    <w:rsid w:val="006715DE"/>
    <w:rsid w:val="00671925"/>
    <w:rsid w:val="006723FD"/>
    <w:rsid w:val="00672542"/>
    <w:rsid w:val="006729B4"/>
    <w:rsid w:val="00672E08"/>
    <w:rsid w:val="00673247"/>
    <w:rsid w:val="00673456"/>
    <w:rsid w:val="00673A32"/>
    <w:rsid w:val="00674834"/>
    <w:rsid w:val="00674941"/>
    <w:rsid w:val="0067494D"/>
    <w:rsid w:val="00674AB1"/>
    <w:rsid w:val="00674C57"/>
    <w:rsid w:val="006753B1"/>
    <w:rsid w:val="006755CA"/>
    <w:rsid w:val="006756FA"/>
    <w:rsid w:val="00675932"/>
    <w:rsid w:val="00675939"/>
    <w:rsid w:val="00675A6A"/>
    <w:rsid w:val="00675DCA"/>
    <w:rsid w:val="006760CF"/>
    <w:rsid w:val="0067681C"/>
    <w:rsid w:val="00676E54"/>
    <w:rsid w:val="00677019"/>
    <w:rsid w:val="00677457"/>
    <w:rsid w:val="006778C7"/>
    <w:rsid w:val="0067797B"/>
    <w:rsid w:val="006779DB"/>
    <w:rsid w:val="00677E65"/>
    <w:rsid w:val="00677E82"/>
    <w:rsid w:val="00677FAF"/>
    <w:rsid w:val="00680E62"/>
    <w:rsid w:val="00680E98"/>
    <w:rsid w:val="00680EF1"/>
    <w:rsid w:val="00683197"/>
    <w:rsid w:val="00683480"/>
    <w:rsid w:val="00683979"/>
    <w:rsid w:val="00684470"/>
    <w:rsid w:val="006846EE"/>
    <w:rsid w:val="00685199"/>
    <w:rsid w:val="00685D91"/>
    <w:rsid w:val="00686910"/>
    <w:rsid w:val="006869E0"/>
    <w:rsid w:val="006878CF"/>
    <w:rsid w:val="00687E42"/>
    <w:rsid w:val="0069046F"/>
    <w:rsid w:val="0069068E"/>
    <w:rsid w:val="006908F9"/>
    <w:rsid w:val="00690BB9"/>
    <w:rsid w:val="00690E16"/>
    <w:rsid w:val="00690EDF"/>
    <w:rsid w:val="00691573"/>
    <w:rsid w:val="00691674"/>
    <w:rsid w:val="00691709"/>
    <w:rsid w:val="006919AB"/>
    <w:rsid w:val="006919C0"/>
    <w:rsid w:val="00691AAB"/>
    <w:rsid w:val="00691F4F"/>
    <w:rsid w:val="006920AC"/>
    <w:rsid w:val="00693372"/>
    <w:rsid w:val="00693F51"/>
    <w:rsid w:val="00695725"/>
    <w:rsid w:val="006958B9"/>
    <w:rsid w:val="00695A2C"/>
    <w:rsid w:val="0069709E"/>
    <w:rsid w:val="006977A9"/>
    <w:rsid w:val="0069796F"/>
    <w:rsid w:val="006979E4"/>
    <w:rsid w:val="00697C2D"/>
    <w:rsid w:val="006A0339"/>
    <w:rsid w:val="006A0688"/>
    <w:rsid w:val="006A0B5F"/>
    <w:rsid w:val="006A1542"/>
    <w:rsid w:val="006A15DF"/>
    <w:rsid w:val="006A2874"/>
    <w:rsid w:val="006A28D6"/>
    <w:rsid w:val="006A2C42"/>
    <w:rsid w:val="006A37AB"/>
    <w:rsid w:val="006A3857"/>
    <w:rsid w:val="006A3938"/>
    <w:rsid w:val="006A410B"/>
    <w:rsid w:val="006A413E"/>
    <w:rsid w:val="006A42E1"/>
    <w:rsid w:val="006A434E"/>
    <w:rsid w:val="006A4493"/>
    <w:rsid w:val="006A50B6"/>
    <w:rsid w:val="006A5604"/>
    <w:rsid w:val="006A6A05"/>
    <w:rsid w:val="006A701D"/>
    <w:rsid w:val="006A723A"/>
    <w:rsid w:val="006A791C"/>
    <w:rsid w:val="006A7ABA"/>
    <w:rsid w:val="006B00E4"/>
    <w:rsid w:val="006B101C"/>
    <w:rsid w:val="006B12F8"/>
    <w:rsid w:val="006B13A4"/>
    <w:rsid w:val="006B23A0"/>
    <w:rsid w:val="006B379A"/>
    <w:rsid w:val="006B37F7"/>
    <w:rsid w:val="006B485C"/>
    <w:rsid w:val="006B4926"/>
    <w:rsid w:val="006B49CC"/>
    <w:rsid w:val="006B55E7"/>
    <w:rsid w:val="006B5AAE"/>
    <w:rsid w:val="006B6535"/>
    <w:rsid w:val="006B736E"/>
    <w:rsid w:val="006B7C09"/>
    <w:rsid w:val="006B7E42"/>
    <w:rsid w:val="006C0250"/>
    <w:rsid w:val="006C0BA5"/>
    <w:rsid w:val="006C0DCF"/>
    <w:rsid w:val="006C1327"/>
    <w:rsid w:val="006C23E0"/>
    <w:rsid w:val="006C2606"/>
    <w:rsid w:val="006C35F0"/>
    <w:rsid w:val="006C3D23"/>
    <w:rsid w:val="006C414C"/>
    <w:rsid w:val="006C5B50"/>
    <w:rsid w:val="006C5E46"/>
    <w:rsid w:val="006C6167"/>
    <w:rsid w:val="006C649A"/>
    <w:rsid w:val="006C655C"/>
    <w:rsid w:val="006C697D"/>
    <w:rsid w:val="006C6AB8"/>
    <w:rsid w:val="006D0243"/>
    <w:rsid w:val="006D0A5A"/>
    <w:rsid w:val="006D100E"/>
    <w:rsid w:val="006D1D59"/>
    <w:rsid w:val="006D2338"/>
    <w:rsid w:val="006D2521"/>
    <w:rsid w:val="006D2639"/>
    <w:rsid w:val="006D2B7F"/>
    <w:rsid w:val="006D34E8"/>
    <w:rsid w:val="006D350E"/>
    <w:rsid w:val="006D38C9"/>
    <w:rsid w:val="006D3D25"/>
    <w:rsid w:val="006D44B3"/>
    <w:rsid w:val="006D485B"/>
    <w:rsid w:val="006D4E0E"/>
    <w:rsid w:val="006D533D"/>
    <w:rsid w:val="006D590F"/>
    <w:rsid w:val="006D5ADF"/>
    <w:rsid w:val="006D6F5D"/>
    <w:rsid w:val="006D7759"/>
    <w:rsid w:val="006D7E0E"/>
    <w:rsid w:val="006E1129"/>
    <w:rsid w:val="006E12AC"/>
    <w:rsid w:val="006E22C5"/>
    <w:rsid w:val="006E2679"/>
    <w:rsid w:val="006E32CD"/>
    <w:rsid w:val="006E35C8"/>
    <w:rsid w:val="006E392C"/>
    <w:rsid w:val="006E3EE0"/>
    <w:rsid w:val="006E4246"/>
    <w:rsid w:val="006E5D4F"/>
    <w:rsid w:val="006E6CD0"/>
    <w:rsid w:val="006E7322"/>
    <w:rsid w:val="006E77EC"/>
    <w:rsid w:val="006E78FF"/>
    <w:rsid w:val="006E7EB7"/>
    <w:rsid w:val="006F004E"/>
    <w:rsid w:val="006F093F"/>
    <w:rsid w:val="006F0DFA"/>
    <w:rsid w:val="006F108C"/>
    <w:rsid w:val="006F1833"/>
    <w:rsid w:val="006F1C04"/>
    <w:rsid w:val="006F3091"/>
    <w:rsid w:val="006F309A"/>
    <w:rsid w:val="006F3322"/>
    <w:rsid w:val="006F350F"/>
    <w:rsid w:val="006F4457"/>
    <w:rsid w:val="006F44FE"/>
    <w:rsid w:val="006F4583"/>
    <w:rsid w:val="006F4BD4"/>
    <w:rsid w:val="006F4ED6"/>
    <w:rsid w:val="006F6034"/>
    <w:rsid w:val="006F68CA"/>
    <w:rsid w:val="006F7359"/>
    <w:rsid w:val="006F75EE"/>
    <w:rsid w:val="006F7EF9"/>
    <w:rsid w:val="007000F8"/>
    <w:rsid w:val="00700891"/>
    <w:rsid w:val="00702791"/>
    <w:rsid w:val="00702A57"/>
    <w:rsid w:val="00702E8A"/>
    <w:rsid w:val="00703567"/>
    <w:rsid w:val="007037F8"/>
    <w:rsid w:val="00703E40"/>
    <w:rsid w:val="007040AF"/>
    <w:rsid w:val="007042C8"/>
    <w:rsid w:val="0070461F"/>
    <w:rsid w:val="00704897"/>
    <w:rsid w:val="0070584E"/>
    <w:rsid w:val="00705CEA"/>
    <w:rsid w:val="00705D4A"/>
    <w:rsid w:val="007066B1"/>
    <w:rsid w:val="00706D85"/>
    <w:rsid w:val="00707156"/>
    <w:rsid w:val="007076BF"/>
    <w:rsid w:val="00707988"/>
    <w:rsid w:val="007079A4"/>
    <w:rsid w:val="007102BA"/>
    <w:rsid w:val="00710BC3"/>
    <w:rsid w:val="00710FB3"/>
    <w:rsid w:val="00711D7F"/>
    <w:rsid w:val="007121E1"/>
    <w:rsid w:val="0071301F"/>
    <w:rsid w:val="007140FB"/>
    <w:rsid w:val="007142E5"/>
    <w:rsid w:val="00714E12"/>
    <w:rsid w:val="00714EEC"/>
    <w:rsid w:val="00715309"/>
    <w:rsid w:val="00715818"/>
    <w:rsid w:val="007158E3"/>
    <w:rsid w:val="00716811"/>
    <w:rsid w:val="00716933"/>
    <w:rsid w:val="00716B2D"/>
    <w:rsid w:val="00716C57"/>
    <w:rsid w:val="0071759E"/>
    <w:rsid w:val="00717CDB"/>
    <w:rsid w:val="007218A1"/>
    <w:rsid w:val="007219E7"/>
    <w:rsid w:val="00721FCA"/>
    <w:rsid w:val="007220BC"/>
    <w:rsid w:val="0072212B"/>
    <w:rsid w:val="007226A3"/>
    <w:rsid w:val="00722D9E"/>
    <w:rsid w:val="00723468"/>
    <w:rsid w:val="00723661"/>
    <w:rsid w:val="00723CF8"/>
    <w:rsid w:val="00724037"/>
    <w:rsid w:val="0072478F"/>
    <w:rsid w:val="007249A5"/>
    <w:rsid w:val="00724E0C"/>
    <w:rsid w:val="00724E85"/>
    <w:rsid w:val="00724EDB"/>
    <w:rsid w:val="007257F0"/>
    <w:rsid w:val="007259F4"/>
    <w:rsid w:val="00725AF7"/>
    <w:rsid w:val="007264C2"/>
    <w:rsid w:val="00726FEC"/>
    <w:rsid w:val="0072737B"/>
    <w:rsid w:val="007273D7"/>
    <w:rsid w:val="00727449"/>
    <w:rsid w:val="00727555"/>
    <w:rsid w:val="0072775C"/>
    <w:rsid w:val="007278D8"/>
    <w:rsid w:val="00730D6C"/>
    <w:rsid w:val="00730E6C"/>
    <w:rsid w:val="007319C5"/>
    <w:rsid w:val="007319C9"/>
    <w:rsid w:val="00731AD6"/>
    <w:rsid w:val="00732722"/>
    <w:rsid w:val="00732B70"/>
    <w:rsid w:val="00732D2D"/>
    <w:rsid w:val="00732D6B"/>
    <w:rsid w:val="007338C6"/>
    <w:rsid w:val="00733E50"/>
    <w:rsid w:val="00734877"/>
    <w:rsid w:val="00735427"/>
    <w:rsid w:val="00735591"/>
    <w:rsid w:val="00736E90"/>
    <w:rsid w:val="00736FC9"/>
    <w:rsid w:val="007371ED"/>
    <w:rsid w:val="007377D6"/>
    <w:rsid w:val="00737AA5"/>
    <w:rsid w:val="00741A97"/>
    <w:rsid w:val="00741D85"/>
    <w:rsid w:val="00741E91"/>
    <w:rsid w:val="00741FD1"/>
    <w:rsid w:val="0074241A"/>
    <w:rsid w:val="00742A78"/>
    <w:rsid w:val="00742E7D"/>
    <w:rsid w:val="00742EFE"/>
    <w:rsid w:val="00743091"/>
    <w:rsid w:val="0074341E"/>
    <w:rsid w:val="0074370B"/>
    <w:rsid w:val="007449D7"/>
    <w:rsid w:val="00745CB9"/>
    <w:rsid w:val="00746A97"/>
    <w:rsid w:val="00746C70"/>
    <w:rsid w:val="00747E0C"/>
    <w:rsid w:val="0075012A"/>
    <w:rsid w:val="00750D50"/>
    <w:rsid w:val="007511D1"/>
    <w:rsid w:val="00751350"/>
    <w:rsid w:val="00751E1F"/>
    <w:rsid w:val="00751F71"/>
    <w:rsid w:val="00752A5E"/>
    <w:rsid w:val="00752CA2"/>
    <w:rsid w:val="007532AF"/>
    <w:rsid w:val="00753D6C"/>
    <w:rsid w:val="00753F3F"/>
    <w:rsid w:val="00754485"/>
    <w:rsid w:val="00754CBF"/>
    <w:rsid w:val="00754FCA"/>
    <w:rsid w:val="00756084"/>
    <w:rsid w:val="007564CE"/>
    <w:rsid w:val="00756D99"/>
    <w:rsid w:val="007574D4"/>
    <w:rsid w:val="007576F8"/>
    <w:rsid w:val="00757C9B"/>
    <w:rsid w:val="00760F9A"/>
    <w:rsid w:val="0076166B"/>
    <w:rsid w:val="00761947"/>
    <w:rsid w:val="0076275F"/>
    <w:rsid w:val="00762CB6"/>
    <w:rsid w:val="007637E6"/>
    <w:rsid w:val="007640E3"/>
    <w:rsid w:val="007643CB"/>
    <w:rsid w:val="00764A53"/>
    <w:rsid w:val="00764C6C"/>
    <w:rsid w:val="00764F21"/>
    <w:rsid w:val="00765276"/>
    <w:rsid w:val="007653ED"/>
    <w:rsid w:val="00765AF0"/>
    <w:rsid w:val="0076616F"/>
    <w:rsid w:val="0076677D"/>
    <w:rsid w:val="00767640"/>
    <w:rsid w:val="0076766A"/>
    <w:rsid w:val="007705CE"/>
    <w:rsid w:val="00770FAC"/>
    <w:rsid w:val="0077109A"/>
    <w:rsid w:val="00771851"/>
    <w:rsid w:val="00772129"/>
    <w:rsid w:val="007723C0"/>
    <w:rsid w:val="00772D40"/>
    <w:rsid w:val="00774266"/>
    <w:rsid w:val="0077439A"/>
    <w:rsid w:val="00774E2D"/>
    <w:rsid w:val="0077558B"/>
    <w:rsid w:val="00775604"/>
    <w:rsid w:val="007769F2"/>
    <w:rsid w:val="0077783D"/>
    <w:rsid w:val="00780553"/>
    <w:rsid w:val="007814F2"/>
    <w:rsid w:val="00781668"/>
    <w:rsid w:val="007816BD"/>
    <w:rsid w:val="007817C3"/>
    <w:rsid w:val="00782298"/>
    <w:rsid w:val="00782F50"/>
    <w:rsid w:val="0078389D"/>
    <w:rsid w:val="007847A7"/>
    <w:rsid w:val="00784BC6"/>
    <w:rsid w:val="00785987"/>
    <w:rsid w:val="007859FB"/>
    <w:rsid w:val="00785BB5"/>
    <w:rsid w:val="0078703A"/>
    <w:rsid w:val="0078722D"/>
    <w:rsid w:val="0078756B"/>
    <w:rsid w:val="0078791B"/>
    <w:rsid w:val="007903AB"/>
    <w:rsid w:val="00790829"/>
    <w:rsid w:val="00790DAE"/>
    <w:rsid w:val="00790E23"/>
    <w:rsid w:val="007914B4"/>
    <w:rsid w:val="007920C5"/>
    <w:rsid w:val="0079226A"/>
    <w:rsid w:val="00792A3D"/>
    <w:rsid w:val="00792AEA"/>
    <w:rsid w:val="00792B4F"/>
    <w:rsid w:val="00792E02"/>
    <w:rsid w:val="00793125"/>
    <w:rsid w:val="00793436"/>
    <w:rsid w:val="00793454"/>
    <w:rsid w:val="00793694"/>
    <w:rsid w:val="00793DFC"/>
    <w:rsid w:val="00794226"/>
    <w:rsid w:val="00794AE1"/>
    <w:rsid w:val="00794BF2"/>
    <w:rsid w:val="00794CB5"/>
    <w:rsid w:val="0079518D"/>
    <w:rsid w:val="0079519C"/>
    <w:rsid w:val="007952B0"/>
    <w:rsid w:val="0079552A"/>
    <w:rsid w:val="00795CA9"/>
    <w:rsid w:val="00795D13"/>
    <w:rsid w:val="00795E19"/>
    <w:rsid w:val="0079628B"/>
    <w:rsid w:val="0079655E"/>
    <w:rsid w:val="00796640"/>
    <w:rsid w:val="007975D0"/>
    <w:rsid w:val="00797D9A"/>
    <w:rsid w:val="007A01D6"/>
    <w:rsid w:val="007A0F79"/>
    <w:rsid w:val="007A129B"/>
    <w:rsid w:val="007A12B3"/>
    <w:rsid w:val="007A12C2"/>
    <w:rsid w:val="007A1699"/>
    <w:rsid w:val="007A1710"/>
    <w:rsid w:val="007A2A70"/>
    <w:rsid w:val="007A2A8B"/>
    <w:rsid w:val="007A2BC4"/>
    <w:rsid w:val="007A346F"/>
    <w:rsid w:val="007A3670"/>
    <w:rsid w:val="007A3D2F"/>
    <w:rsid w:val="007A3F4C"/>
    <w:rsid w:val="007A4051"/>
    <w:rsid w:val="007A4B23"/>
    <w:rsid w:val="007A4E2D"/>
    <w:rsid w:val="007A536D"/>
    <w:rsid w:val="007A537B"/>
    <w:rsid w:val="007A58C3"/>
    <w:rsid w:val="007A58EA"/>
    <w:rsid w:val="007A5B03"/>
    <w:rsid w:val="007A5FFC"/>
    <w:rsid w:val="007A63B3"/>
    <w:rsid w:val="007A6C9E"/>
    <w:rsid w:val="007A73CB"/>
    <w:rsid w:val="007B01F1"/>
    <w:rsid w:val="007B08D4"/>
    <w:rsid w:val="007B1606"/>
    <w:rsid w:val="007B19E5"/>
    <w:rsid w:val="007B2919"/>
    <w:rsid w:val="007B39CD"/>
    <w:rsid w:val="007B3ED6"/>
    <w:rsid w:val="007B57F1"/>
    <w:rsid w:val="007B5801"/>
    <w:rsid w:val="007B7EA3"/>
    <w:rsid w:val="007C027B"/>
    <w:rsid w:val="007C08CE"/>
    <w:rsid w:val="007C0953"/>
    <w:rsid w:val="007C0E24"/>
    <w:rsid w:val="007C1302"/>
    <w:rsid w:val="007C132A"/>
    <w:rsid w:val="007C1455"/>
    <w:rsid w:val="007C1658"/>
    <w:rsid w:val="007C19CE"/>
    <w:rsid w:val="007C1FB4"/>
    <w:rsid w:val="007C2461"/>
    <w:rsid w:val="007C2972"/>
    <w:rsid w:val="007C2E2D"/>
    <w:rsid w:val="007C2ED4"/>
    <w:rsid w:val="007C2F27"/>
    <w:rsid w:val="007C328F"/>
    <w:rsid w:val="007C34B4"/>
    <w:rsid w:val="007C3BC6"/>
    <w:rsid w:val="007C526F"/>
    <w:rsid w:val="007C53AE"/>
    <w:rsid w:val="007C5424"/>
    <w:rsid w:val="007C606B"/>
    <w:rsid w:val="007C618A"/>
    <w:rsid w:val="007C62A2"/>
    <w:rsid w:val="007C68FA"/>
    <w:rsid w:val="007C6A51"/>
    <w:rsid w:val="007C6D8E"/>
    <w:rsid w:val="007C7A2E"/>
    <w:rsid w:val="007D0CE1"/>
    <w:rsid w:val="007D0E1D"/>
    <w:rsid w:val="007D1081"/>
    <w:rsid w:val="007D1616"/>
    <w:rsid w:val="007D1832"/>
    <w:rsid w:val="007D1C74"/>
    <w:rsid w:val="007D292F"/>
    <w:rsid w:val="007D2BA8"/>
    <w:rsid w:val="007D2D01"/>
    <w:rsid w:val="007D31EF"/>
    <w:rsid w:val="007D3278"/>
    <w:rsid w:val="007D426A"/>
    <w:rsid w:val="007D4E50"/>
    <w:rsid w:val="007D532A"/>
    <w:rsid w:val="007D5AF6"/>
    <w:rsid w:val="007D7BAD"/>
    <w:rsid w:val="007D7C61"/>
    <w:rsid w:val="007E035F"/>
    <w:rsid w:val="007E0A7E"/>
    <w:rsid w:val="007E0B70"/>
    <w:rsid w:val="007E0F29"/>
    <w:rsid w:val="007E11BE"/>
    <w:rsid w:val="007E1BD5"/>
    <w:rsid w:val="007E2230"/>
    <w:rsid w:val="007E2413"/>
    <w:rsid w:val="007E2E1D"/>
    <w:rsid w:val="007E4024"/>
    <w:rsid w:val="007E41D9"/>
    <w:rsid w:val="007E4394"/>
    <w:rsid w:val="007E4BBA"/>
    <w:rsid w:val="007E4E87"/>
    <w:rsid w:val="007E512D"/>
    <w:rsid w:val="007E5ABE"/>
    <w:rsid w:val="007E5B0E"/>
    <w:rsid w:val="007E5E81"/>
    <w:rsid w:val="007E6673"/>
    <w:rsid w:val="007F01E4"/>
    <w:rsid w:val="007F02F7"/>
    <w:rsid w:val="007F07EF"/>
    <w:rsid w:val="007F0A2B"/>
    <w:rsid w:val="007F0B05"/>
    <w:rsid w:val="007F0E61"/>
    <w:rsid w:val="007F11D5"/>
    <w:rsid w:val="007F2714"/>
    <w:rsid w:val="007F2ADF"/>
    <w:rsid w:val="007F345F"/>
    <w:rsid w:val="007F36E5"/>
    <w:rsid w:val="007F3AB2"/>
    <w:rsid w:val="007F4231"/>
    <w:rsid w:val="007F4AE1"/>
    <w:rsid w:val="007F4C2B"/>
    <w:rsid w:val="007F5E10"/>
    <w:rsid w:val="007F5FDE"/>
    <w:rsid w:val="007F600D"/>
    <w:rsid w:val="007F6602"/>
    <w:rsid w:val="007F6FBB"/>
    <w:rsid w:val="007F7248"/>
    <w:rsid w:val="007F75C3"/>
    <w:rsid w:val="007F7EFD"/>
    <w:rsid w:val="00800588"/>
    <w:rsid w:val="00800DD1"/>
    <w:rsid w:val="00800F3C"/>
    <w:rsid w:val="00801691"/>
    <w:rsid w:val="00801832"/>
    <w:rsid w:val="00801B3C"/>
    <w:rsid w:val="008036D1"/>
    <w:rsid w:val="008037DA"/>
    <w:rsid w:val="008040E8"/>
    <w:rsid w:val="008043B5"/>
    <w:rsid w:val="00804FDD"/>
    <w:rsid w:val="0080507D"/>
    <w:rsid w:val="0080558B"/>
    <w:rsid w:val="008055FD"/>
    <w:rsid w:val="00805E47"/>
    <w:rsid w:val="00806324"/>
    <w:rsid w:val="0080663A"/>
    <w:rsid w:val="008073CA"/>
    <w:rsid w:val="00807E26"/>
    <w:rsid w:val="00810E29"/>
    <w:rsid w:val="0081114E"/>
    <w:rsid w:val="008112A5"/>
    <w:rsid w:val="00811ACC"/>
    <w:rsid w:val="00811CB1"/>
    <w:rsid w:val="008123A3"/>
    <w:rsid w:val="00812B5C"/>
    <w:rsid w:val="008138D8"/>
    <w:rsid w:val="00813F38"/>
    <w:rsid w:val="00814031"/>
    <w:rsid w:val="00814A13"/>
    <w:rsid w:val="00814CB0"/>
    <w:rsid w:val="0081564F"/>
    <w:rsid w:val="00815A8D"/>
    <w:rsid w:val="00815D3D"/>
    <w:rsid w:val="00815EB7"/>
    <w:rsid w:val="0081650C"/>
    <w:rsid w:val="00816568"/>
    <w:rsid w:val="00816573"/>
    <w:rsid w:val="00816688"/>
    <w:rsid w:val="00816CB2"/>
    <w:rsid w:val="00816F4B"/>
    <w:rsid w:val="00816FD1"/>
    <w:rsid w:val="008172D4"/>
    <w:rsid w:val="0081747A"/>
    <w:rsid w:val="008178EA"/>
    <w:rsid w:val="00817AEC"/>
    <w:rsid w:val="00817B08"/>
    <w:rsid w:val="008206DC"/>
    <w:rsid w:val="00821646"/>
    <w:rsid w:val="0082178A"/>
    <w:rsid w:val="00821C34"/>
    <w:rsid w:val="008221F4"/>
    <w:rsid w:val="0082230A"/>
    <w:rsid w:val="008227AB"/>
    <w:rsid w:val="0082321A"/>
    <w:rsid w:val="008232EF"/>
    <w:rsid w:val="0082427C"/>
    <w:rsid w:val="008249E9"/>
    <w:rsid w:val="00824BF4"/>
    <w:rsid w:val="00824FD5"/>
    <w:rsid w:val="00825323"/>
    <w:rsid w:val="00826529"/>
    <w:rsid w:val="00827926"/>
    <w:rsid w:val="008304AF"/>
    <w:rsid w:val="00830716"/>
    <w:rsid w:val="00830E11"/>
    <w:rsid w:val="00831010"/>
    <w:rsid w:val="00831EF1"/>
    <w:rsid w:val="008324F9"/>
    <w:rsid w:val="00832670"/>
    <w:rsid w:val="00832CD4"/>
    <w:rsid w:val="00832FEB"/>
    <w:rsid w:val="00833467"/>
    <w:rsid w:val="00834981"/>
    <w:rsid w:val="00834CC6"/>
    <w:rsid w:val="00835399"/>
    <w:rsid w:val="00835A0B"/>
    <w:rsid w:val="00835F80"/>
    <w:rsid w:val="00836B27"/>
    <w:rsid w:val="00836DD0"/>
    <w:rsid w:val="00837688"/>
    <w:rsid w:val="008377A2"/>
    <w:rsid w:val="00840243"/>
    <w:rsid w:val="00840C29"/>
    <w:rsid w:val="00840C95"/>
    <w:rsid w:val="00842241"/>
    <w:rsid w:val="00842307"/>
    <w:rsid w:val="00842804"/>
    <w:rsid w:val="00842835"/>
    <w:rsid w:val="00842DDF"/>
    <w:rsid w:val="00843769"/>
    <w:rsid w:val="0084395C"/>
    <w:rsid w:val="00843B50"/>
    <w:rsid w:val="00843D50"/>
    <w:rsid w:val="0084585C"/>
    <w:rsid w:val="00845AFC"/>
    <w:rsid w:val="00845C1F"/>
    <w:rsid w:val="008463FD"/>
    <w:rsid w:val="008465F2"/>
    <w:rsid w:val="00846D64"/>
    <w:rsid w:val="00847182"/>
    <w:rsid w:val="008479BF"/>
    <w:rsid w:val="00847DF2"/>
    <w:rsid w:val="0085006A"/>
    <w:rsid w:val="008505B5"/>
    <w:rsid w:val="0085069D"/>
    <w:rsid w:val="008507DA"/>
    <w:rsid w:val="00851713"/>
    <w:rsid w:val="00851E51"/>
    <w:rsid w:val="008525AB"/>
    <w:rsid w:val="00853995"/>
    <w:rsid w:val="00853BA6"/>
    <w:rsid w:val="00853C56"/>
    <w:rsid w:val="00853EED"/>
    <w:rsid w:val="00853FA6"/>
    <w:rsid w:val="00854104"/>
    <w:rsid w:val="00854137"/>
    <w:rsid w:val="00854476"/>
    <w:rsid w:val="0085469E"/>
    <w:rsid w:val="00854776"/>
    <w:rsid w:val="00854FCF"/>
    <w:rsid w:val="00855047"/>
    <w:rsid w:val="008556BC"/>
    <w:rsid w:val="00855A64"/>
    <w:rsid w:val="00855C88"/>
    <w:rsid w:val="0085633D"/>
    <w:rsid w:val="00856473"/>
    <w:rsid w:val="00856781"/>
    <w:rsid w:val="00856B24"/>
    <w:rsid w:val="00857334"/>
    <w:rsid w:val="00857565"/>
    <w:rsid w:val="008576B1"/>
    <w:rsid w:val="0085777F"/>
    <w:rsid w:val="00857B95"/>
    <w:rsid w:val="00857E58"/>
    <w:rsid w:val="008600D1"/>
    <w:rsid w:val="0086073A"/>
    <w:rsid w:val="00860979"/>
    <w:rsid w:val="00861135"/>
    <w:rsid w:val="00861152"/>
    <w:rsid w:val="008613E6"/>
    <w:rsid w:val="008617C6"/>
    <w:rsid w:val="00861ECF"/>
    <w:rsid w:val="0086203E"/>
    <w:rsid w:val="008626DE"/>
    <w:rsid w:val="0086296C"/>
    <w:rsid w:val="00862B44"/>
    <w:rsid w:val="00862DB9"/>
    <w:rsid w:val="00862F5D"/>
    <w:rsid w:val="00863563"/>
    <w:rsid w:val="0086406C"/>
    <w:rsid w:val="00864B59"/>
    <w:rsid w:val="00865138"/>
    <w:rsid w:val="00865470"/>
    <w:rsid w:val="008658FC"/>
    <w:rsid w:val="00865D8E"/>
    <w:rsid w:val="00865F44"/>
    <w:rsid w:val="0086622A"/>
    <w:rsid w:val="00867914"/>
    <w:rsid w:val="008704EB"/>
    <w:rsid w:val="00870DC5"/>
    <w:rsid w:val="0087166E"/>
    <w:rsid w:val="00871BC4"/>
    <w:rsid w:val="0087232B"/>
    <w:rsid w:val="0087288D"/>
    <w:rsid w:val="008729F7"/>
    <w:rsid w:val="00872FEB"/>
    <w:rsid w:val="0087320A"/>
    <w:rsid w:val="00873D0F"/>
    <w:rsid w:val="00875C70"/>
    <w:rsid w:val="00875FB9"/>
    <w:rsid w:val="00877423"/>
    <w:rsid w:val="00880156"/>
    <w:rsid w:val="008808B4"/>
    <w:rsid w:val="00880BBF"/>
    <w:rsid w:val="0088119E"/>
    <w:rsid w:val="00881236"/>
    <w:rsid w:val="00881B5E"/>
    <w:rsid w:val="008822B3"/>
    <w:rsid w:val="00882965"/>
    <w:rsid w:val="00882E46"/>
    <w:rsid w:val="00883A23"/>
    <w:rsid w:val="00883EB9"/>
    <w:rsid w:val="00884994"/>
    <w:rsid w:val="00885166"/>
    <w:rsid w:val="00885C45"/>
    <w:rsid w:val="00885F4C"/>
    <w:rsid w:val="00887AF1"/>
    <w:rsid w:val="008904BE"/>
    <w:rsid w:val="0089056F"/>
    <w:rsid w:val="00891602"/>
    <w:rsid w:val="00893086"/>
    <w:rsid w:val="00893330"/>
    <w:rsid w:val="00893C0E"/>
    <w:rsid w:val="00893CA0"/>
    <w:rsid w:val="00894052"/>
    <w:rsid w:val="00894A67"/>
    <w:rsid w:val="008950A5"/>
    <w:rsid w:val="0089526F"/>
    <w:rsid w:val="0089602E"/>
    <w:rsid w:val="00896A47"/>
    <w:rsid w:val="00896D05"/>
    <w:rsid w:val="00896E23"/>
    <w:rsid w:val="008971F6"/>
    <w:rsid w:val="00897B7A"/>
    <w:rsid w:val="008A00D5"/>
    <w:rsid w:val="008A079A"/>
    <w:rsid w:val="008A1466"/>
    <w:rsid w:val="008A1703"/>
    <w:rsid w:val="008A2044"/>
    <w:rsid w:val="008A20E9"/>
    <w:rsid w:val="008A2347"/>
    <w:rsid w:val="008A237B"/>
    <w:rsid w:val="008A246A"/>
    <w:rsid w:val="008A2999"/>
    <w:rsid w:val="008A2EFA"/>
    <w:rsid w:val="008A2F98"/>
    <w:rsid w:val="008A3814"/>
    <w:rsid w:val="008A3AEA"/>
    <w:rsid w:val="008A3E12"/>
    <w:rsid w:val="008A3E92"/>
    <w:rsid w:val="008A440D"/>
    <w:rsid w:val="008A44A7"/>
    <w:rsid w:val="008A5156"/>
    <w:rsid w:val="008A5684"/>
    <w:rsid w:val="008A5ABB"/>
    <w:rsid w:val="008A5AD7"/>
    <w:rsid w:val="008A5E04"/>
    <w:rsid w:val="008A5FFF"/>
    <w:rsid w:val="008A655E"/>
    <w:rsid w:val="008A65D0"/>
    <w:rsid w:val="008A6A87"/>
    <w:rsid w:val="008A74F6"/>
    <w:rsid w:val="008A7B34"/>
    <w:rsid w:val="008A7B53"/>
    <w:rsid w:val="008B07F7"/>
    <w:rsid w:val="008B0EC1"/>
    <w:rsid w:val="008B10C8"/>
    <w:rsid w:val="008B17D1"/>
    <w:rsid w:val="008B1982"/>
    <w:rsid w:val="008B1CF6"/>
    <w:rsid w:val="008B2205"/>
    <w:rsid w:val="008B237D"/>
    <w:rsid w:val="008B25AF"/>
    <w:rsid w:val="008B2AA3"/>
    <w:rsid w:val="008B30C0"/>
    <w:rsid w:val="008B34EC"/>
    <w:rsid w:val="008B3BF9"/>
    <w:rsid w:val="008B3C04"/>
    <w:rsid w:val="008B472F"/>
    <w:rsid w:val="008B47C0"/>
    <w:rsid w:val="008B4C2B"/>
    <w:rsid w:val="008B4D65"/>
    <w:rsid w:val="008B4E7F"/>
    <w:rsid w:val="008B5704"/>
    <w:rsid w:val="008B5F11"/>
    <w:rsid w:val="008B60C1"/>
    <w:rsid w:val="008B7449"/>
    <w:rsid w:val="008B7691"/>
    <w:rsid w:val="008B7A2C"/>
    <w:rsid w:val="008B7CE8"/>
    <w:rsid w:val="008C07B1"/>
    <w:rsid w:val="008C07E9"/>
    <w:rsid w:val="008C0A36"/>
    <w:rsid w:val="008C0E9D"/>
    <w:rsid w:val="008C14FE"/>
    <w:rsid w:val="008C18C9"/>
    <w:rsid w:val="008C1DA5"/>
    <w:rsid w:val="008C1EFA"/>
    <w:rsid w:val="008C2808"/>
    <w:rsid w:val="008C2B67"/>
    <w:rsid w:val="008C2E5E"/>
    <w:rsid w:val="008C342E"/>
    <w:rsid w:val="008C37C5"/>
    <w:rsid w:val="008C41C7"/>
    <w:rsid w:val="008C4649"/>
    <w:rsid w:val="008C4B75"/>
    <w:rsid w:val="008C55A9"/>
    <w:rsid w:val="008C5AE5"/>
    <w:rsid w:val="008C6321"/>
    <w:rsid w:val="008C695B"/>
    <w:rsid w:val="008C7452"/>
    <w:rsid w:val="008D0487"/>
    <w:rsid w:val="008D0D7B"/>
    <w:rsid w:val="008D1539"/>
    <w:rsid w:val="008D15F9"/>
    <w:rsid w:val="008D1606"/>
    <w:rsid w:val="008D1A88"/>
    <w:rsid w:val="008D1B78"/>
    <w:rsid w:val="008D2845"/>
    <w:rsid w:val="008D2BA1"/>
    <w:rsid w:val="008D3154"/>
    <w:rsid w:val="008D31AF"/>
    <w:rsid w:val="008D39B8"/>
    <w:rsid w:val="008D4A81"/>
    <w:rsid w:val="008D4CC0"/>
    <w:rsid w:val="008D4F82"/>
    <w:rsid w:val="008D56FE"/>
    <w:rsid w:val="008D629C"/>
    <w:rsid w:val="008D639E"/>
    <w:rsid w:val="008D640F"/>
    <w:rsid w:val="008D6A23"/>
    <w:rsid w:val="008D6C13"/>
    <w:rsid w:val="008D6DB5"/>
    <w:rsid w:val="008D6E5C"/>
    <w:rsid w:val="008D764C"/>
    <w:rsid w:val="008D7CF0"/>
    <w:rsid w:val="008D7D20"/>
    <w:rsid w:val="008E068B"/>
    <w:rsid w:val="008E0B5A"/>
    <w:rsid w:val="008E0ED3"/>
    <w:rsid w:val="008E1508"/>
    <w:rsid w:val="008E1A61"/>
    <w:rsid w:val="008E2049"/>
    <w:rsid w:val="008E23CD"/>
    <w:rsid w:val="008E2741"/>
    <w:rsid w:val="008E27CA"/>
    <w:rsid w:val="008E2ABD"/>
    <w:rsid w:val="008E3351"/>
    <w:rsid w:val="008E37AD"/>
    <w:rsid w:val="008E4AEF"/>
    <w:rsid w:val="008E4B38"/>
    <w:rsid w:val="008E4FAD"/>
    <w:rsid w:val="008E519F"/>
    <w:rsid w:val="008E55C8"/>
    <w:rsid w:val="008E57C8"/>
    <w:rsid w:val="008E5B0D"/>
    <w:rsid w:val="008E6237"/>
    <w:rsid w:val="008E6896"/>
    <w:rsid w:val="008E6AA3"/>
    <w:rsid w:val="008E6F65"/>
    <w:rsid w:val="008E775C"/>
    <w:rsid w:val="008F00BD"/>
    <w:rsid w:val="008F05D0"/>
    <w:rsid w:val="008F06DA"/>
    <w:rsid w:val="008F0FED"/>
    <w:rsid w:val="008F1AA6"/>
    <w:rsid w:val="008F23BE"/>
    <w:rsid w:val="008F262E"/>
    <w:rsid w:val="008F2B7A"/>
    <w:rsid w:val="008F35C2"/>
    <w:rsid w:val="008F3904"/>
    <w:rsid w:val="008F3DF6"/>
    <w:rsid w:val="008F3FB7"/>
    <w:rsid w:val="008F4217"/>
    <w:rsid w:val="008F4A42"/>
    <w:rsid w:val="008F4B54"/>
    <w:rsid w:val="008F4CCD"/>
    <w:rsid w:val="008F4E3A"/>
    <w:rsid w:val="008F550E"/>
    <w:rsid w:val="008F5520"/>
    <w:rsid w:val="008F6C9E"/>
    <w:rsid w:val="008F707D"/>
    <w:rsid w:val="008F730F"/>
    <w:rsid w:val="008F7713"/>
    <w:rsid w:val="008F77A2"/>
    <w:rsid w:val="008F7995"/>
    <w:rsid w:val="00901484"/>
    <w:rsid w:val="00901DF1"/>
    <w:rsid w:val="009029EA"/>
    <w:rsid w:val="00903AB5"/>
    <w:rsid w:val="00904151"/>
    <w:rsid w:val="00904B45"/>
    <w:rsid w:val="00905CFD"/>
    <w:rsid w:val="00906A55"/>
    <w:rsid w:val="0090719E"/>
    <w:rsid w:val="00907B0F"/>
    <w:rsid w:val="00907E16"/>
    <w:rsid w:val="00910D52"/>
    <w:rsid w:val="00910D83"/>
    <w:rsid w:val="00911B20"/>
    <w:rsid w:val="00911CAF"/>
    <w:rsid w:val="00911E40"/>
    <w:rsid w:val="00912D6B"/>
    <w:rsid w:val="00912F25"/>
    <w:rsid w:val="00913925"/>
    <w:rsid w:val="00913CD0"/>
    <w:rsid w:val="009150E9"/>
    <w:rsid w:val="00915A85"/>
    <w:rsid w:val="00915C57"/>
    <w:rsid w:val="00916537"/>
    <w:rsid w:val="00916B94"/>
    <w:rsid w:val="00917278"/>
    <w:rsid w:val="009177EA"/>
    <w:rsid w:val="00917821"/>
    <w:rsid w:val="009213DD"/>
    <w:rsid w:val="00921829"/>
    <w:rsid w:val="00922A7C"/>
    <w:rsid w:val="00922DFB"/>
    <w:rsid w:val="009234AC"/>
    <w:rsid w:val="00923651"/>
    <w:rsid w:val="0092371C"/>
    <w:rsid w:val="0092540D"/>
    <w:rsid w:val="0092584F"/>
    <w:rsid w:val="0092592C"/>
    <w:rsid w:val="009270DA"/>
    <w:rsid w:val="009271D6"/>
    <w:rsid w:val="009274E3"/>
    <w:rsid w:val="00927F86"/>
    <w:rsid w:val="00930264"/>
    <w:rsid w:val="009302DF"/>
    <w:rsid w:val="00930F15"/>
    <w:rsid w:val="0093257C"/>
    <w:rsid w:val="00932B74"/>
    <w:rsid w:val="00933128"/>
    <w:rsid w:val="009336CD"/>
    <w:rsid w:val="009337DB"/>
    <w:rsid w:val="00933913"/>
    <w:rsid w:val="0093441C"/>
    <w:rsid w:val="00934E76"/>
    <w:rsid w:val="0093582A"/>
    <w:rsid w:val="00936320"/>
    <w:rsid w:val="009401A8"/>
    <w:rsid w:val="00941D37"/>
    <w:rsid w:val="00942BCD"/>
    <w:rsid w:val="00943168"/>
    <w:rsid w:val="00943240"/>
    <w:rsid w:val="0094342D"/>
    <w:rsid w:val="009435B7"/>
    <w:rsid w:val="00944073"/>
    <w:rsid w:val="00944088"/>
    <w:rsid w:val="00944944"/>
    <w:rsid w:val="00944B5E"/>
    <w:rsid w:val="00945277"/>
    <w:rsid w:val="00945466"/>
    <w:rsid w:val="009454C3"/>
    <w:rsid w:val="00945766"/>
    <w:rsid w:val="00947814"/>
    <w:rsid w:val="0095043F"/>
    <w:rsid w:val="00950637"/>
    <w:rsid w:val="0095121E"/>
    <w:rsid w:val="009514D0"/>
    <w:rsid w:val="009519B8"/>
    <w:rsid w:val="00951CE2"/>
    <w:rsid w:val="00951D4C"/>
    <w:rsid w:val="00952248"/>
    <w:rsid w:val="009523ED"/>
    <w:rsid w:val="009523FF"/>
    <w:rsid w:val="009525C4"/>
    <w:rsid w:val="009527A0"/>
    <w:rsid w:val="0095333B"/>
    <w:rsid w:val="00953703"/>
    <w:rsid w:val="0095379B"/>
    <w:rsid w:val="009537B4"/>
    <w:rsid w:val="00953BBD"/>
    <w:rsid w:val="00953C07"/>
    <w:rsid w:val="00953C6C"/>
    <w:rsid w:val="0095475B"/>
    <w:rsid w:val="00954BC3"/>
    <w:rsid w:val="00954F78"/>
    <w:rsid w:val="009559E8"/>
    <w:rsid w:val="00956712"/>
    <w:rsid w:val="009568D8"/>
    <w:rsid w:val="0095693D"/>
    <w:rsid w:val="00957360"/>
    <w:rsid w:val="0095782C"/>
    <w:rsid w:val="00957A30"/>
    <w:rsid w:val="00957F24"/>
    <w:rsid w:val="0096031F"/>
    <w:rsid w:val="009603C3"/>
    <w:rsid w:val="00960512"/>
    <w:rsid w:val="009623A3"/>
    <w:rsid w:val="009624E0"/>
    <w:rsid w:val="009624FA"/>
    <w:rsid w:val="009627F9"/>
    <w:rsid w:val="00962828"/>
    <w:rsid w:val="00963B27"/>
    <w:rsid w:val="00963CE1"/>
    <w:rsid w:val="00964454"/>
    <w:rsid w:val="00964769"/>
    <w:rsid w:val="00964BE4"/>
    <w:rsid w:val="00964C83"/>
    <w:rsid w:val="00965869"/>
    <w:rsid w:val="0096636F"/>
    <w:rsid w:val="00966E56"/>
    <w:rsid w:val="00970604"/>
    <w:rsid w:val="00970753"/>
    <w:rsid w:val="0097112F"/>
    <w:rsid w:val="0097254D"/>
    <w:rsid w:val="00972BA2"/>
    <w:rsid w:val="009730D1"/>
    <w:rsid w:val="00973110"/>
    <w:rsid w:val="00973570"/>
    <w:rsid w:val="00973702"/>
    <w:rsid w:val="00974783"/>
    <w:rsid w:val="00975118"/>
    <w:rsid w:val="009752E1"/>
    <w:rsid w:val="00975362"/>
    <w:rsid w:val="00975A7F"/>
    <w:rsid w:val="00975F45"/>
    <w:rsid w:val="009764B2"/>
    <w:rsid w:val="00976E0D"/>
    <w:rsid w:val="0097751C"/>
    <w:rsid w:val="009775DB"/>
    <w:rsid w:val="0098015F"/>
    <w:rsid w:val="00981416"/>
    <w:rsid w:val="00981659"/>
    <w:rsid w:val="00982812"/>
    <w:rsid w:val="009834A9"/>
    <w:rsid w:val="00983ADA"/>
    <w:rsid w:val="00984928"/>
    <w:rsid w:val="00985238"/>
    <w:rsid w:val="00986213"/>
    <w:rsid w:val="009862E5"/>
    <w:rsid w:val="009869DB"/>
    <w:rsid w:val="00986FEA"/>
    <w:rsid w:val="00987040"/>
    <w:rsid w:val="00987FCD"/>
    <w:rsid w:val="0099046F"/>
    <w:rsid w:val="009908A9"/>
    <w:rsid w:val="00990D27"/>
    <w:rsid w:val="0099134C"/>
    <w:rsid w:val="0099163C"/>
    <w:rsid w:val="00991902"/>
    <w:rsid w:val="00991AD0"/>
    <w:rsid w:val="0099224C"/>
    <w:rsid w:val="00992380"/>
    <w:rsid w:val="009925F2"/>
    <w:rsid w:val="00993082"/>
    <w:rsid w:val="009937FF"/>
    <w:rsid w:val="00993A0C"/>
    <w:rsid w:val="00994396"/>
    <w:rsid w:val="00994A0E"/>
    <w:rsid w:val="00994D6A"/>
    <w:rsid w:val="009954BA"/>
    <w:rsid w:val="0099588E"/>
    <w:rsid w:val="00995AAB"/>
    <w:rsid w:val="00995BA7"/>
    <w:rsid w:val="0099683F"/>
    <w:rsid w:val="00996C76"/>
    <w:rsid w:val="00996D97"/>
    <w:rsid w:val="00996DF9"/>
    <w:rsid w:val="00997079"/>
    <w:rsid w:val="0099724F"/>
    <w:rsid w:val="0099767D"/>
    <w:rsid w:val="00997724"/>
    <w:rsid w:val="00997BAA"/>
    <w:rsid w:val="009A033C"/>
    <w:rsid w:val="009A0726"/>
    <w:rsid w:val="009A15D8"/>
    <w:rsid w:val="009A1804"/>
    <w:rsid w:val="009A1F6D"/>
    <w:rsid w:val="009A27E2"/>
    <w:rsid w:val="009A3449"/>
    <w:rsid w:val="009A3AAA"/>
    <w:rsid w:val="009A4AC6"/>
    <w:rsid w:val="009A5856"/>
    <w:rsid w:val="009A5B4B"/>
    <w:rsid w:val="009A6DE5"/>
    <w:rsid w:val="009A735C"/>
    <w:rsid w:val="009A778B"/>
    <w:rsid w:val="009A7ABB"/>
    <w:rsid w:val="009B00B2"/>
    <w:rsid w:val="009B08F5"/>
    <w:rsid w:val="009B0A27"/>
    <w:rsid w:val="009B0D4A"/>
    <w:rsid w:val="009B15D8"/>
    <w:rsid w:val="009B176B"/>
    <w:rsid w:val="009B26FD"/>
    <w:rsid w:val="009B2717"/>
    <w:rsid w:val="009B36E6"/>
    <w:rsid w:val="009B3B12"/>
    <w:rsid w:val="009B3BEF"/>
    <w:rsid w:val="009B3CCA"/>
    <w:rsid w:val="009B4337"/>
    <w:rsid w:val="009B5452"/>
    <w:rsid w:val="009B5E09"/>
    <w:rsid w:val="009B6523"/>
    <w:rsid w:val="009B6AF2"/>
    <w:rsid w:val="009B6DF8"/>
    <w:rsid w:val="009B7911"/>
    <w:rsid w:val="009C05D3"/>
    <w:rsid w:val="009C06AF"/>
    <w:rsid w:val="009C0D2C"/>
    <w:rsid w:val="009C0E4F"/>
    <w:rsid w:val="009C0E9F"/>
    <w:rsid w:val="009C1130"/>
    <w:rsid w:val="009C26B8"/>
    <w:rsid w:val="009C2725"/>
    <w:rsid w:val="009C276E"/>
    <w:rsid w:val="009C30F8"/>
    <w:rsid w:val="009C3563"/>
    <w:rsid w:val="009C3ABF"/>
    <w:rsid w:val="009C3CF1"/>
    <w:rsid w:val="009C4117"/>
    <w:rsid w:val="009C436C"/>
    <w:rsid w:val="009C4619"/>
    <w:rsid w:val="009C4BBC"/>
    <w:rsid w:val="009C5186"/>
    <w:rsid w:val="009C51C8"/>
    <w:rsid w:val="009C65CD"/>
    <w:rsid w:val="009C677A"/>
    <w:rsid w:val="009C6CA5"/>
    <w:rsid w:val="009C6E5F"/>
    <w:rsid w:val="009C7169"/>
    <w:rsid w:val="009D045C"/>
    <w:rsid w:val="009D0477"/>
    <w:rsid w:val="009D16D7"/>
    <w:rsid w:val="009D1E16"/>
    <w:rsid w:val="009D2061"/>
    <w:rsid w:val="009D22F5"/>
    <w:rsid w:val="009D2604"/>
    <w:rsid w:val="009D282E"/>
    <w:rsid w:val="009D30D2"/>
    <w:rsid w:val="009D33A9"/>
    <w:rsid w:val="009D350B"/>
    <w:rsid w:val="009D35F9"/>
    <w:rsid w:val="009D4827"/>
    <w:rsid w:val="009D4C87"/>
    <w:rsid w:val="009D4DCF"/>
    <w:rsid w:val="009D4DEC"/>
    <w:rsid w:val="009D4F31"/>
    <w:rsid w:val="009D5BBD"/>
    <w:rsid w:val="009D5D8E"/>
    <w:rsid w:val="009D5FC3"/>
    <w:rsid w:val="009D65D9"/>
    <w:rsid w:val="009D686B"/>
    <w:rsid w:val="009D6EAC"/>
    <w:rsid w:val="009D7004"/>
    <w:rsid w:val="009D721F"/>
    <w:rsid w:val="009D76B9"/>
    <w:rsid w:val="009D7809"/>
    <w:rsid w:val="009D7F4F"/>
    <w:rsid w:val="009E0342"/>
    <w:rsid w:val="009E0F11"/>
    <w:rsid w:val="009E17EB"/>
    <w:rsid w:val="009E1895"/>
    <w:rsid w:val="009E18BC"/>
    <w:rsid w:val="009E193C"/>
    <w:rsid w:val="009E1981"/>
    <w:rsid w:val="009E2323"/>
    <w:rsid w:val="009E2FB1"/>
    <w:rsid w:val="009E3030"/>
    <w:rsid w:val="009E36D1"/>
    <w:rsid w:val="009E37A0"/>
    <w:rsid w:val="009E3C15"/>
    <w:rsid w:val="009E3D26"/>
    <w:rsid w:val="009E4704"/>
    <w:rsid w:val="009E476E"/>
    <w:rsid w:val="009E4EAF"/>
    <w:rsid w:val="009E51C7"/>
    <w:rsid w:val="009E5552"/>
    <w:rsid w:val="009E5D09"/>
    <w:rsid w:val="009E5DEE"/>
    <w:rsid w:val="009E631E"/>
    <w:rsid w:val="009F0444"/>
    <w:rsid w:val="009F06D9"/>
    <w:rsid w:val="009F0948"/>
    <w:rsid w:val="009F1593"/>
    <w:rsid w:val="009F1B1D"/>
    <w:rsid w:val="009F1FF4"/>
    <w:rsid w:val="009F262A"/>
    <w:rsid w:val="009F2696"/>
    <w:rsid w:val="009F308D"/>
    <w:rsid w:val="009F3130"/>
    <w:rsid w:val="009F32D1"/>
    <w:rsid w:val="009F3511"/>
    <w:rsid w:val="009F3E61"/>
    <w:rsid w:val="009F4133"/>
    <w:rsid w:val="009F440C"/>
    <w:rsid w:val="009F45B4"/>
    <w:rsid w:val="009F4740"/>
    <w:rsid w:val="009F485E"/>
    <w:rsid w:val="009F49F2"/>
    <w:rsid w:val="009F4AB1"/>
    <w:rsid w:val="009F4C01"/>
    <w:rsid w:val="009F4C78"/>
    <w:rsid w:val="009F5348"/>
    <w:rsid w:val="009F6578"/>
    <w:rsid w:val="009F690F"/>
    <w:rsid w:val="009F6B51"/>
    <w:rsid w:val="009F717C"/>
    <w:rsid w:val="009F797A"/>
    <w:rsid w:val="00A00220"/>
    <w:rsid w:val="00A00240"/>
    <w:rsid w:val="00A00740"/>
    <w:rsid w:val="00A009FC"/>
    <w:rsid w:val="00A00CA9"/>
    <w:rsid w:val="00A0101E"/>
    <w:rsid w:val="00A015F6"/>
    <w:rsid w:val="00A01DC8"/>
    <w:rsid w:val="00A021A0"/>
    <w:rsid w:val="00A021B9"/>
    <w:rsid w:val="00A0222D"/>
    <w:rsid w:val="00A02B98"/>
    <w:rsid w:val="00A02BA8"/>
    <w:rsid w:val="00A030EF"/>
    <w:rsid w:val="00A03309"/>
    <w:rsid w:val="00A0442B"/>
    <w:rsid w:val="00A050BC"/>
    <w:rsid w:val="00A05389"/>
    <w:rsid w:val="00A06027"/>
    <w:rsid w:val="00A062AF"/>
    <w:rsid w:val="00A0720E"/>
    <w:rsid w:val="00A104C7"/>
    <w:rsid w:val="00A105F9"/>
    <w:rsid w:val="00A117F1"/>
    <w:rsid w:val="00A12C46"/>
    <w:rsid w:val="00A12D3C"/>
    <w:rsid w:val="00A12D79"/>
    <w:rsid w:val="00A12EC6"/>
    <w:rsid w:val="00A13CA1"/>
    <w:rsid w:val="00A14DE8"/>
    <w:rsid w:val="00A14DEA"/>
    <w:rsid w:val="00A15CBA"/>
    <w:rsid w:val="00A168B9"/>
    <w:rsid w:val="00A177E6"/>
    <w:rsid w:val="00A17809"/>
    <w:rsid w:val="00A20166"/>
    <w:rsid w:val="00A201F1"/>
    <w:rsid w:val="00A20B69"/>
    <w:rsid w:val="00A20EAD"/>
    <w:rsid w:val="00A210F5"/>
    <w:rsid w:val="00A21FCD"/>
    <w:rsid w:val="00A22838"/>
    <w:rsid w:val="00A22B86"/>
    <w:rsid w:val="00A232CB"/>
    <w:rsid w:val="00A23363"/>
    <w:rsid w:val="00A2351D"/>
    <w:rsid w:val="00A23713"/>
    <w:rsid w:val="00A23B09"/>
    <w:rsid w:val="00A2409D"/>
    <w:rsid w:val="00A24629"/>
    <w:rsid w:val="00A247D1"/>
    <w:rsid w:val="00A25432"/>
    <w:rsid w:val="00A259BF"/>
    <w:rsid w:val="00A25C13"/>
    <w:rsid w:val="00A26225"/>
    <w:rsid w:val="00A26488"/>
    <w:rsid w:val="00A2657D"/>
    <w:rsid w:val="00A273FB"/>
    <w:rsid w:val="00A30642"/>
    <w:rsid w:val="00A308DA"/>
    <w:rsid w:val="00A31345"/>
    <w:rsid w:val="00A317A0"/>
    <w:rsid w:val="00A31826"/>
    <w:rsid w:val="00A31C69"/>
    <w:rsid w:val="00A321A3"/>
    <w:rsid w:val="00A3224A"/>
    <w:rsid w:val="00A32273"/>
    <w:rsid w:val="00A32365"/>
    <w:rsid w:val="00A32418"/>
    <w:rsid w:val="00A324C2"/>
    <w:rsid w:val="00A32656"/>
    <w:rsid w:val="00A32CAC"/>
    <w:rsid w:val="00A33E7F"/>
    <w:rsid w:val="00A34691"/>
    <w:rsid w:val="00A347AC"/>
    <w:rsid w:val="00A34DF6"/>
    <w:rsid w:val="00A35264"/>
    <w:rsid w:val="00A3595C"/>
    <w:rsid w:val="00A35F16"/>
    <w:rsid w:val="00A361C4"/>
    <w:rsid w:val="00A365F5"/>
    <w:rsid w:val="00A36EE1"/>
    <w:rsid w:val="00A375C1"/>
    <w:rsid w:val="00A40192"/>
    <w:rsid w:val="00A40D68"/>
    <w:rsid w:val="00A41A6A"/>
    <w:rsid w:val="00A4232A"/>
    <w:rsid w:val="00A4358E"/>
    <w:rsid w:val="00A436C7"/>
    <w:rsid w:val="00A43D87"/>
    <w:rsid w:val="00A43E12"/>
    <w:rsid w:val="00A44235"/>
    <w:rsid w:val="00A45300"/>
    <w:rsid w:val="00A454D3"/>
    <w:rsid w:val="00A459BD"/>
    <w:rsid w:val="00A45BD8"/>
    <w:rsid w:val="00A45F32"/>
    <w:rsid w:val="00A462C0"/>
    <w:rsid w:val="00A468CB"/>
    <w:rsid w:val="00A46B43"/>
    <w:rsid w:val="00A46D06"/>
    <w:rsid w:val="00A46E58"/>
    <w:rsid w:val="00A46FF0"/>
    <w:rsid w:val="00A47C58"/>
    <w:rsid w:val="00A47D9F"/>
    <w:rsid w:val="00A50596"/>
    <w:rsid w:val="00A5093F"/>
    <w:rsid w:val="00A50D7A"/>
    <w:rsid w:val="00A51315"/>
    <w:rsid w:val="00A51327"/>
    <w:rsid w:val="00A51934"/>
    <w:rsid w:val="00A51A38"/>
    <w:rsid w:val="00A51B22"/>
    <w:rsid w:val="00A51F4D"/>
    <w:rsid w:val="00A51F7B"/>
    <w:rsid w:val="00A52D05"/>
    <w:rsid w:val="00A52F1F"/>
    <w:rsid w:val="00A52F8E"/>
    <w:rsid w:val="00A530CB"/>
    <w:rsid w:val="00A533B6"/>
    <w:rsid w:val="00A5365E"/>
    <w:rsid w:val="00A53949"/>
    <w:rsid w:val="00A53B7D"/>
    <w:rsid w:val="00A54E88"/>
    <w:rsid w:val="00A560D8"/>
    <w:rsid w:val="00A56A13"/>
    <w:rsid w:val="00A56A1F"/>
    <w:rsid w:val="00A579C2"/>
    <w:rsid w:val="00A6005B"/>
    <w:rsid w:val="00A60108"/>
    <w:rsid w:val="00A60638"/>
    <w:rsid w:val="00A60668"/>
    <w:rsid w:val="00A60EF4"/>
    <w:rsid w:val="00A6121C"/>
    <w:rsid w:val="00A61304"/>
    <w:rsid w:val="00A61377"/>
    <w:rsid w:val="00A6141F"/>
    <w:rsid w:val="00A6180A"/>
    <w:rsid w:val="00A61CE7"/>
    <w:rsid w:val="00A626FA"/>
    <w:rsid w:val="00A62CC0"/>
    <w:rsid w:val="00A6328E"/>
    <w:rsid w:val="00A634A1"/>
    <w:rsid w:val="00A63E13"/>
    <w:rsid w:val="00A64C12"/>
    <w:rsid w:val="00A65360"/>
    <w:rsid w:val="00A65E7F"/>
    <w:rsid w:val="00A67FB5"/>
    <w:rsid w:val="00A704FE"/>
    <w:rsid w:val="00A71069"/>
    <w:rsid w:val="00A711A0"/>
    <w:rsid w:val="00A71401"/>
    <w:rsid w:val="00A71E31"/>
    <w:rsid w:val="00A71F65"/>
    <w:rsid w:val="00A72FE0"/>
    <w:rsid w:val="00A73557"/>
    <w:rsid w:val="00A74072"/>
    <w:rsid w:val="00A740A7"/>
    <w:rsid w:val="00A741D5"/>
    <w:rsid w:val="00A75667"/>
    <w:rsid w:val="00A759DB"/>
    <w:rsid w:val="00A75C59"/>
    <w:rsid w:val="00A761FE"/>
    <w:rsid w:val="00A77D81"/>
    <w:rsid w:val="00A806FE"/>
    <w:rsid w:val="00A81289"/>
    <w:rsid w:val="00A8195E"/>
    <w:rsid w:val="00A81976"/>
    <w:rsid w:val="00A81B00"/>
    <w:rsid w:val="00A81EC9"/>
    <w:rsid w:val="00A82059"/>
    <w:rsid w:val="00A82A8C"/>
    <w:rsid w:val="00A82D62"/>
    <w:rsid w:val="00A82E9C"/>
    <w:rsid w:val="00A8347D"/>
    <w:rsid w:val="00A83964"/>
    <w:rsid w:val="00A83A66"/>
    <w:rsid w:val="00A83DDE"/>
    <w:rsid w:val="00A83FCC"/>
    <w:rsid w:val="00A848CF"/>
    <w:rsid w:val="00A84F78"/>
    <w:rsid w:val="00A8500E"/>
    <w:rsid w:val="00A855CB"/>
    <w:rsid w:val="00A855F1"/>
    <w:rsid w:val="00A85708"/>
    <w:rsid w:val="00A86861"/>
    <w:rsid w:val="00A86BD6"/>
    <w:rsid w:val="00A871FE"/>
    <w:rsid w:val="00A87B14"/>
    <w:rsid w:val="00A87BA3"/>
    <w:rsid w:val="00A87E38"/>
    <w:rsid w:val="00A902B0"/>
    <w:rsid w:val="00A90622"/>
    <w:rsid w:val="00A90AEA"/>
    <w:rsid w:val="00A9149A"/>
    <w:rsid w:val="00A91686"/>
    <w:rsid w:val="00A917FA"/>
    <w:rsid w:val="00A91E02"/>
    <w:rsid w:val="00A91E2C"/>
    <w:rsid w:val="00A93229"/>
    <w:rsid w:val="00A9362F"/>
    <w:rsid w:val="00A93A91"/>
    <w:rsid w:val="00A943A4"/>
    <w:rsid w:val="00A94AFA"/>
    <w:rsid w:val="00A9509F"/>
    <w:rsid w:val="00A9545A"/>
    <w:rsid w:val="00A95E02"/>
    <w:rsid w:val="00A96069"/>
    <w:rsid w:val="00A96772"/>
    <w:rsid w:val="00A967EB"/>
    <w:rsid w:val="00A96B68"/>
    <w:rsid w:val="00A979AB"/>
    <w:rsid w:val="00AA2BBB"/>
    <w:rsid w:val="00AA339F"/>
    <w:rsid w:val="00AA33FF"/>
    <w:rsid w:val="00AA354D"/>
    <w:rsid w:val="00AA4156"/>
    <w:rsid w:val="00AA5481"/>
    <w:rsid w:val="00AA5AB7"/>
    <w:rsid w:val="00AA6DA7"/>
    <w:rsid w:val="00AA6DCB"/>
    <w:rsid w:val="00AA74FA"/>
    <w:rsid w:val="00AA7891"/>
    <w:rsid w:val="00AA79A1"/>
    <w:rsid w:val="00AB0210"/>
    <w:rsid w:val="00AB07E5"/>
    <w:rsid w:val="00AB08FE"/>
    <w:rsid w:val="00AB1228"/>
    <w:rsid w:val="00AB1698"/>
    <w:rsid w:val="00AB16A7"/>
    <w:rsid w:val="00AB1D80"/>
    <w:rsid w:val="00AB20FB"/>
    <w:rsid w:val="00AB2C0D"/>
    <w:rsid w:val="00AB3D1C"/>
    <w:rsid w:val="00AB4648"/>
    <w:rsid w:val="00AB534B"/>
    <w:rsid w:val="00AB5A2F"/>
    <w:rsid w:val="00AB5C6F"/>
    <w:rsid w:val="00AB5CD5"/>
    <w:rsid w:val="00AB5EC5"/>
    <w:rsid w:val="00AB5F67"/>
    <w:rsid w:val="00AB721B"/>
    <w:rsid w:val="00AC00BB"/>
    <w:rsid w:val="00AC017E"/>
    <w:rsid w:val="00AC0322"/>
    <w:rsid w:val="00AC04A0"/>
    <w:rsid w:val="00AC080E"/>
    <w:rsid w:val="00AC1193"/>
    <w:rsid w:val="00AC14D7"/>
    <w:rsid w:val="00AC1B2C"/>
    <w:rsid w:val="00AC1DFB"/>
    <w:rsid w:val="00AC24C3"/>
    <w:rsid w:val="00AC286F"/>
    <w:rsid w:val="00AC3C01"/>
    <w:rsid w:val="00AC3E1B"/>
    <w:rsid w:val="00AC415F"/>
    <w:rsid w:val="00AC4220"/>
    <w:rsid w:val="00AC4515"/>
    <w:rsid w:val="00AC492B"/>
    <w:rsid w:val="00AC5493"/>
    <w:rsid w:val="00AC554D"/>
    <w:rsid w:val="00AC5D40"/>
    <w:rsid w:val="00AC608C"/>
    <w:rsid w:val="00AC6289"/>
    <w:rsid w:val="00AC6535"/>
    <w:rsid w:val="00AC6717"/>
    <w:rsid w:val="00AC6FA8"/>
    <w:rsid w:val="00AC72A2"/>
    <w:rsid w:val="00AC787D"/>
    <w:rsid w:val="00AC794C"/>
    <w:rsid w:val="00AC7F18"/>
    <w:rsid w:val="00AD045D"/>
    <w:rsid w:val="00AD07AD"/>
    <w:rsid w:val="00AD1864"/>
    <w:rsid w:val="00AD1E5E"/>
    <w:rsid w:val="00AD20BF"/>
    <w:rsid w:val="00AD2458"/>
    <w:rsid w:val="00AD2DE0"/>
    <w:rsid w:val="00AD2ED7"/>
    <w:rsid w:val="00AD3374"/>
    <w:rsid w:val="00AD4486"/>
    <w:rsid w:val="00AD495F"/>
    <w:rsid w:val="00AD5718"/>
    <w:rsid w:val="00AD5773"/>
    <w:rsid w:val="00AD604E"/>
    <w:rsid w:val="00AD61E3"/>
    <w:rsid w:val="00AD64F0"/>
    <w:rsid w:val="00AD67BE"/>
    <w:rsid w:val="00AD6DD9"/>
    <w:rsid w:val="00AD737F"/>
    <w:rsid w:val="00AD7C5A"/>
    <w:rsid w:val="00AE0113"/>
    <w:rsid w:val="00AE05B4"/>
    <w:rsid w:val="00AE0D2C"/>
    <w:rsid w:val="00AE0F3A"/>
    <w:rsid w:val="00AE21DB"/>
    <w:rsid w:val="00AE33B6"/>
    <w:rsid w:val="00AE34BB"/>
    <w:rsid w:val="00AE37BE"/>
    <w:rsid w:val="00AE4509"/>
    <w:rsid w:val="00AE47FC"/>
    <w:rsid w:val="00AE4E3D"/>
    <w:rsid w:val="00AE5091"/>
    <w:rsid w:val="00AE558B"/>
    <w:rsid w:val="00AE5B19"/>
    <w:rsid w:val="00AE61E4"/>
    <w:rsid w:val="00AE674A"/>
    <w:rsid w:val="00AE6927"/>
    <w:rsid w:val="00AE76EF"/>
    <w:rsid w:val="00AE7737"/>
    <w:rsid w:val="00AE7D41"/>
    <w:rsid w:val="00AF00AA"/>
    <w:rsid w:val="00AF0100"/>
    <w:rsid w:val="00AF0A2D"/>
    <w:rsid w:val="00AF0EF0"/>
    <w:rsid w:val="00AF122E"/>
    <w:rsid w:val="00AF1370"/>
    <w:rsid w:val="00AF1753"/>
    <w:rsid w:val="00AF1819"/>
    <w:rsid w:val="00AF183C"/>
    <w:rsid w:val="00AF1F6E"/>
    <w:rsid w:val="00AF271C"/>
    <w:rsid w:val="00AF2829"/>
    <w:rsid w:val="00AF3550"/>
    <w:rsid w:val="00AF3D93"/>
    <w:rsid w:val="00AF3ED7"/>
    <w:rsid w:val="00AF479A"/>
    <w:rsid w:val="00AF4AA4"/>
    <w:rsid w:val="00AF54B7"/>
    <w:rsid w:val="00AF60E2"/>
    <w:rsid w:val="00AF60F2"/>
    <w:rsid w:val="00AF624D"/>
    <w:rsid w:val="00AF7302"/>
    <w:rsid w:val="00AF73DF"/>
    <w:rsid w:val="00AF755B"/>
    <w:rsid w:val="00AF7B5F"/>
    <w:rsid w:val="00AF7FD4"/>
    <w:rsid w:val="00B0013C"/>
    <w:rsid w:val="00B00E05"/>
    <w:rsid w:val="00B00F3E"/>
    <w:rsid w:val="00B01621"/>
    <w:rsid w:val="00B017A7"/>
    <w:rsid w:val="00B019C1"/>
    <w:rsid w:val="00B026F5"/>
    <w:rsid w:val="00B02CD3"/>
    <w:rsid w:val="00B02E5C"/>
    <w:rsid w:val="00B03AE9"/>
    <w:rsid w:val="00B03CF5"/>
    <w:rsid w:val="00B03EDF"/>
    <w:rsid w:val="00B041B1"/>
    <w:rsid w:val="00B0454D"/>
    <w:rsid w:val="00B0462F"/>
    <w:rsid w:val="00B046B0"/>
    <w:rsid w:val="00B047F0"/>
    <w:rsid w:val="00B04940"/>
    <w:rsid w:val="00B04AF3"/>
    <w:rsid w:val="00B0503C"/>
    <w:rsid w:val="00B05F0B"/>
    <w:rsid w:val="00B05F79"/>
    <w:rsid w:val="00B06AAA"/>
    <w:rsid w:val="00B0793E"/>
    <w:rsid w:val="00B0794C"/>
    <w:rsid w:val="00B10391"/>
    <w:rsid w:val="00B10A25"/>
    <w:rsid w:val="00B1136C"/>
    <w:rsid w:val="00B11492"/>
    <w:rsid w:val="00B116E2"/>
    <w:rsid w:val="00B12463"/>
    <w:rsid w:val="00B13615"/>
    <w:rsid w:val="00B1395A"/>
    <w:rsid w:val="00B1399F"/>
    <w:rsid w:val="00B139F0"/>
    <w:rsid w:val="00B13B0C"/>
    <w:rsid w:val="00B141E8"/>
    <w:rsid w:val="00B14505"/>
    <w:rsid w:val="00B145FF"/>
    <w:rsid w:val="00B14DFA"/>
    <w:rsid w:val="00B161B5"/>
    <w:rsid w:val="00B16779"/>
    <w:rsid w:val="00B1692B"/>
    <w:rsid w:val="00B16D71"/>
    <w:rsid w:val="00B173A3"/>
    <w:rsid w:val="00B17862"/>
    <w:rsid w:val="00B179FC"/>
    <w:rsid w:val="00B17EEF"/>
    <w:rsid w:val="00B2098C"/>
    <w:rsid w:val="00B211C9"/>
    <w:rsid w:val="00B21452"/>
    <w:rsid w:val="00B21E5B"/>
    <w:rsid w:val="00B21F18"/>
    <w:rsid w:val="00B21F78"/>
    <w:rsid w:val="00B22345"/>
    <w:rsid w:val="00B2243D"/>
    <w:rsid w:val="00B2279F"/>
    <w:rsid w:val="00B22A29"/>
    <w:rsid w:val="00B2397B"/>
    <w:rsid w:val="00B23C38"/>
    <w:rsid w:val="00B2401E"/>
    <w:rsid w:val="00B242F9"/>
    <w:rsid w:val="00B24415"/>
    <w:rsid w:val="00B2523A"/>
    <w:rsid w:val="00B254EC"/>
    <w:rsid w:val="00B2550B"/>
    <w:rsid w:val="00B2589C"/>
    <w:rsid w:val="00B259D9"/>
    <w:rsid w:val="00B2659E"/>
    <w:rsid w:val="00B27425"/>
    <w:rsid w:val="00B30199"/>
    <w:rsid w:val="00B30589"/>
    <w:rsid w:val="00B3074B"/>
    <w:rsid w:val="00B309F7"/>
    <w:rsid w:val="00B30C43"/>
    <w:rsid w:val="00B30C4C"/>
    <w:rsid w:val="00B3143F"/>
    <w:rsid w:val="00B31DB9"/>
    <w:rsid w:val="00B32123"/>
    <w:rsid w:val="00B32461"/>
    <w:rsid w:val="00B32613"/>
    <w:rsid w:val="00B32715"/>
    <w:rsid w:val="00B329E3"/>
    <w:rsid w:val="00B32B16"/>
    <w:rsid w:val="00B32BD6"/>
    <w:rsid w:val="00B33186"/>
    <w:rsid w:val="00B332DE"/>
    <w:rsid w:val="00B335A4"/>
    <w:rsid w:val="00B337F9"/>
    <w:rsid w:val="00B33F09"/>
    <w:rsid w:val="00B3451C"/>
    <w:rsid w:val="00B35174"/>
    <w:rsid w:val="00B35B48"/>
    <w:rsid w:val="00B37143"/>
    <w:rsid w:val="00B378D2"/>
    <w:rsid w:val="00B40113"/>
    <w:rsid w:val="00B40AB3"/>
    <w:rsid w:val="00B41242"/>
    <w:rsid w:val="00B415F2"/>
    <w:rsid w:val="00B41DAC"/>
    <w:rsid w:val="00B422D3"/>
    <w:rsid w:val="00B42597"/>
    <w:rsid w:val="00B427BA"/>
    <w:rsid w:val="00B428E7"/>
    <w:rsid w:val="00B42C89"/>
    <w:rsid w:val="00B43FAE"/>
    <w:rsid w:val="00B4403A"/>
    <w:rsid w:val="00B44853"/>
    <w:rsid w:val="00B44D40"/>
    <w:rsid w:val="00B45300"/>
    <w:rsid w:val="00B459D1"/>
    <w:rsid w:val="00B459F0"/>
    <w:rsid w:val="00B4620C"/>
    <w:rsid w:val="00B465D2"/>
    <w:rsid w:val="00B46969"/>
    <w:rsid w:val="00B46B2A"/>
    <w:rsid w:val="00B473A8"/>
    <w:rsid w:val="00B47EDB"/>
    <w:rsid w:val="00B50139"/>
    <w:rsid w:val="00B501A9"/>
    <w:rsid w:val="00B5096C"/>
    <w:rsid w:val="00B50B46"/>
    <w:rsid w:val="00B50F19"/>
    <w:rsid w:val="00B525BC"/>
    <w:rsid w:val="00B52B92"/>
    <w:rsid w:val="00B5322A"/>
    <w:rsid w:val="00B53734"/>
    <w:rsid w:val="00B537B6"/>
    <w:rsid w:val="00B538AB"/>
    <w:rsid w:val="00B54412"/>
    <w:rsid w:val="00B557C6"/>
    <w:rsid w:val="00B56315"/>
    <w:rsid w:val="00B566CB"/>
    <w:rsid w:val="00B56A2B"/>
    <w:rsid w:val="00B57452"/>
    <w:rsid w:val="00B608FE"/>
    <w:rsid w:val="00B60E47"/>
    <w:rsid w:val="00B611CD"/>
    <w:rsid w:val="00B617BB"/>
    <w:rsid w:val="00B61E3E"/>
    <w:rsid w:val="00B623EB"/>
    <w:rsid w:val="00B624E4"/>
    <w:rsid w:val="00B62B7A"/>
    <w:rsid w:val="00B63640"/>
    <w:rsid w:val="00B63920"/>
    <w:rsid w:val="00B63DAD"/>
    <w:rsid w:val="00B64517"/>
    <w:rsid w:val="00B6486C"/>
    <w:rsid w:val="00B64954"/>
    <w:rsid w:val="00B6542D"/>
    <w:rsid w:val="00B65B4F"/>
    <w:rsid w:val="00B664DA"/>
    <w:rsid w:val="00B670DA"/>
    <w:rsid w:val="00B67D07"/>
    <w:rsid w:val="00B67F8E"/>
    <w:rsid w:val="00B700FF"/>
    <w:rsid w:val="00B703AC"/>
    <w:rsid w:val="00B7152B"/>
    <w:rsid w:val="00B71996"/>
    <w:rsid w:val="00B71A0A"/>
    <w:rsid w:val="00B71A0D"/>
    <w:rsid w:val="00B71B8D"/>
    <w:rsid w:val="00B71CC0"/>
    <w:rsid w:val="00B72023"/>
    <w:rsid w:val="00B72A6B"/>
    <w:rsid w:val="00B7305E"/>
    <w:rsid w:val="00B73122"/>
    <w:rsid w:val="00B73339"/>
    <w:rsid w:val="00B74565"/>
    <w:rsid w:val="00B74A33"/>
    <w:rsid w:val="00B74F1A"/>
    <w:rsid w:val="00B75258"/>
    <w:rsid w:val="00B75A03"/>
    <w:rsid w:val="00B75BB9"/>
    <w:rsid w:val="00B76359"/>
    <w:rsid w:val="00B763B0"/>
    <w:rsid w:val="00B76B95"/>
    <w:rsid w:val="00B76C93"/>
    <w:rsid w:val="00B770F9"/>
    <w:rsid w:val="00B776BB"/>
    <w:rsid w:val="00B800A9"/>
    <w:rsid w:val="00B80301"/>
    <w:rsid w:val="00B806F0"/>
    <w:rsid w:val="00B80938"/>
    <w:rsid w:val="00B809E7"/>
    <w:rsid w:val="00B80A97"/>
    <w:rsid w:val="00B80CA0"/>
    <w:rsid w:val="00B81529"/>
    <w:rsid w:val="00B81590"/>
    <w:rsid w:val="00B815C5"/>
    <w:rsid w:val="00B817A7"/>
    <w:rsid w:val="00B81E68"/>
    <w:rsid w:val="00B81F94"/>
    <w:rsid w:val="00B825E5"/>
    <w:rsid w:val="00B82A47"/>
    <w:rsid w:val="00B82DF9"/>
    <w:rsid w:val="00B82E46"/>
    <w:rsid w:val="00B82F44"/>
    <w:rsid w:val="00B830D0"/>
    <w:rsid w:val="00B845D5"/>
    <w:rsid w:val="00B845F4"/>
    <w:rsid w:val="00B849DC"/>
    <w:rsid w:val="00B84C27"/>
    <w:rsid w:val="00B85B62"/>
    <w:rsid w:val="00B864B2"/>
    <w:rsid w:val="00B8693C"/>
    <w:rsid w:val="00B86AA5"/>
    <w:rsid w:val="00B8764E"/>
    <w:rsid w:val="00B8765B"/>
    <w:rsid w:val="00B87806"/>
    <w:rsid w:val="00B87AEB"/>
    <w:rsid w:val="00B87F24"/>
    <w:rsid w:val="00B90166"/>
    <w:rsid w:val="00B90743"/>
    <w:rsid w:val="00B91247"/>
    <w:rsid w:val="00B91CBE"/>
    <w:rsid w:val="00B92004"/>
    <w:rsid w:val="00B92F9D"/>
    <w:rsid w:val="00B93539"/>
    <w:rsid w:val="00B93EB5"/>
    <w:rsid w:val="00B947C4"/>
    <w:rsid w:val="00B954C3"/>
    <w:rsid w:val="00B9562C"/>
    <w:rsid w:val="00B96160"/>
    <w:rsid w:val="00B9630C"/>
    <w:rsid w:val="00B9651C"/>
    <w:rsid w:val="00B972D1"/>
    <w:rsid w:val="00B97552"/>
    <w:rsid w:val="00B97743"/>
    <w:rsid w:val="00B97B9C"/>
    <w:rsid w:val="00BA0664"/>
    <w:rsid w:val="00BA0D19"/>
    <w:rsid w:val="00BA0FC6"/>
    <w:rsid w:val="00BA161E"/>
    <w:rsid w:val="00BA1DCC"/>
    <w:rsid w:val="00BA22B8"/>
    <w:rsid w:val="00BA272B"/>
    <w:rsid w:val="00BA36E6"/>
    <w:rsid w:val="00BA3718"/>
    <w:rsid w:val="00BA3927"/>
    <w:rsid w:val="00BA3957"/>
    <w:rsid w:val="00BA3B55"/>
    <w:rsid w:val="00BA3C76"/>
    <w:rsid w:val="00BA3CE5"/>
    <w:rsid w:val="00BA5051"/>
    <w:rsid w:val="00BA56F0"/>
    <w:rsid w:val="00BA6042"/>
    <w:rsid w:val="00BA61C1"/>
    <w:rsid w:val="00BA648C"/>
    <w:rsid w:val="00BA70A6"/>
    <w:rsid w:val="00BA7112"/>
    <w:rsid w:val="00BA7FCD"/>
    <w:rsid w:val="00BB1228"/>
    <w:rsid w:val="00BB18C3"/>
    <w:rsid w:val="00BB1C62"/>
    <w:rsid w:val="00BB1C85"/>
    <w:rsid w:val="00BB1FA9"/>
    <w:rsid w:val="00BB2327"/>
    <w:rsid w:val="00BB29F7"/>
    <w:rsid w:val="00BB4390"/>
    <w:rsid w:val="00BB4458"/>
    <w:rsid w:val="00BB4579"/>
    <w:rsid w:val="00BB4AD3"/>
    <w:rsid w:val="00BB4B24"/>
    <w:rsid w:val="00BB5FF4"/>
    <w:rsid w:val="00BB6547"/>
    <w:rsid w:val="00BB6DE7"/>
    <w:rsid w:val="00BB7912"/>
    <w:rsid w:val="00BC0E08"/>
    <w:rsid w:val="00BC1608"/>
    <w:rsid w:val="00BC21E2"/>
    <w:rsid w:val="00BC3481"/>
    <w:rsid w:val="00BC36A3"/>
    <w:rsid w:val="00BC3A39"/>
    <w:rsid w:val="00BC4303"/>
    <w:rsid w:val="00BC4788"/>
    <w:rsid w:val="00BC4F3E"/>
    <w:rsid w:val="00BC5B34"/>
    <w:rsid w:val="00BC5D96"/>
    <w:rsid w:val="00BC5F32"/>
    <w:rsid w:val="00BC6157"/>
    <w:rsid w:val="00BC6F0C"/>
    <w:rsid w:val="00BC767D"/>
    <w:rsid w:val="00BC7FBA"/>
    <w:rsid w:val="00BD0697"/>
    <w:rsid w:val="00BD0861"/>
    <w:rsid w:val="00BD09F7"/>
    <w:rsid w:val="00BD0C6E"/>
    <w:rsid w:val="00BD0D97"/>
    <w:rsid w:val="00BD0E83"/>
    <w:rsid w:val="00BD10AF"/>
    <w:rsid w:val="00BD2054"/>
    <w:rsid w:val="00BD2905"/>
    <w:rsid w:val="00BD3B41"/>
    <w:rsid w:val="00BD3B42"/>
    <w:rsid w:val="00BD3EB9"/>
    <w:rsid w:val="00BD41D2"/>
    <w:rsid w:val="00BD44A3"/>
    <w:rsid w:val="00BD5B5F"/>
    <w:rsid w:val="00BD5EA4"/>
    <w:rsid w:val="00BD6303"/>
    <w:rsid w:val="00BD68E1"/>
    <w:rsid w:val="00BD72E7"/>
    <w:rsid w:val="00BD74AE"/>
    <w:rsid w:val="00BE008B"/>
    <w:rsid w:val="00BE042E"/>
    <w:rsid w:val="00BE09A5"/>
    <w:rsid w:val="00BE1012"/>
    <w:rsid w:val="00BE13CA"/>
    <w:rsid w:val="00BE148F"/>
    <w:rsid w:val="00BE161F"/>
    <w:rsid w:val="00BE1C82"/>
    <w:rsid w:val="00BE1F88"/>
    <w:rsid w:val="00BE2A7D"/>
    <w:rsid w:val="00BE4529"/>
    <w:rsid w:val="00BE4569"/>
    <w:rsid w:val="00BE511E"/>
    <w:rsid w:val="00BE53FE"/>
    <w:rsid w:val="00BE5484"/>
    <w:rsid w:val="00BE55DE"/>
    <w:rsid w:val="00BE5ABF"/>
    <w:rsid w:val="00BE721F"/>
    <w:rsid w:val="00BE76E3"/>
    <w:rsid w:val="00BE78A8"/>
    <w:rsid w:val="00BF0458"/>
    <w:rsid w:val="00BF09BD"/>
    <w:rsid w:val="00BF140A"/>
    <w:rsid w:val="00BF1B5F"/>
    <w:rsid w:val="00BF1F4D"/>
    <w:rsid w:val="00BF22BC"/>
    <w:rsid w:val="00BF24BF"/>
    <w:rsid w:val="00BF26F6"/>
    <w:rsid w:val="00BF299F"/>
    <w:rsid w:val="00BF3893"/>
    <w:rsid w:val="00BF3EC5"/>
    <w:rsid w:val="00BF47BD"/>
    <w:rsid w:val="00BF58EA"/>
    <w:rsid w:val="00BF66DE"/>
    <w:rsid w:val="00BF671D"/>
    <w:rsid w:val="00BF6BDB"/>
    <w:rsid w:val="00BF6F59"/>
    <w:rsid w:val="00BF74D5"/>
    <w:rsid w:val="00BF75E3"/>
    <w:rsid w:val="00BF77A2"/>
    <w:rsid w:val="00BF7DF8"/>
    <w:rsid w:val="00C01202"/>
    <w:rsid w:val="00C01468"/>
    <w:rsid w:val="00C01757"/>
    <w:rsid w:val="00C02275"/>
    <w:rsid w:val="00C03B10"/>
    <w:rsid w:val="00C047B1"/>
    <w:rsid w:val="00C04B33"/>
    <w:rsid w:val="00C07760"/>
    <w:rsid w:val="00C07EEA"/>
    <w:rsid w:val="00C101AF"/>
    <w:rsid w:val="00C103C5"/>
    <w:rsid w:val="00C10C29"/>
    <w:rsid w:val="00C110D9"/>
    <w:rsid w:val="00C113FC"/>
    <w:rsid w:val="00C12461"/>
    <w:rsid w:val="00C12478"/>
    <w:rsid w:val="00C12C23"/>
    <w:rsid w:val="00C131A3"/>
    <w:rsid w:val="00C133FC"/>
    <w:rsid w:val="00C13ACA"/>
    <w:rsid w:val="00C13CD4"/>
    <w:rsid w:val="00C140F3"/>
    <w:rsid w:val="00C14154"/>
    <w:rsid w:val="00C14C17"/>
    <w:rsid w:val="00C15463"/>
    <w:rsid w:val="00C15748"/>
    <w:rsid w:val="00C16309"/>
    <w:rsid w:val="00C1637F"/>
    <w:rsid w:val="00C16764"/>
    <w:rsid w:val="00C16C19"/>
    <w:rsid w:val="00C171E3"/>
    <w:rsid w:val="00C17AEB"/>
    <w:rsid w:val="00C2007B"/>
    <w:rsid w:val="00C20F0D"/>
    <w:rsid w:val="00C21282"/>
    <w:rsid w:val="00C21AC3"/>
    <w:rsid w:val="00C226E2"/>
    <w:rsid w:val="00C22DC4"/>
    <w:rsid w:val="00C23632"/>
    <w:rsid w:val="00C2372C"/>
    <w:rsid w:val="00C23C51"/>
    <w:rsid w:val="00C24350"/>
    <w:rsid w:val="00C243C4"/>
    <w:rsid w:val="00C2494A"/>
    <w:rsid w:val="00C24A0F"/>
    <w:rsid w:val="00C26285"/>
    <w:rsid w:val="00C26550"/>
    <w:rsid w:val="00C26F46"/>
    <w:rsid w:val="00C27D50"/>
    <w:rsid w:val="00C27DCA"/>
    <w:rsid w:val="00C31081"/>
    <w:rsid w:val="00C3166B"/>
    <w:rsid w:val="00C31B08"/>
    <w:rsid w:val="00C32152"/>
    <w:rsid w:val="00C324F8"/>
    <w:rsid w:val="00C33201"/>
    <w:rsid w:val="00C33869"/>
    <w:rsid w:val="00C33D01"/>
    <w:rsid w:val="00C342AC"/>
    <w:rsid w:val="00C34427"/>
    <w:rsid w:val="00C345C1"/>
    <w:rsid w:val="00C34F1C"/>
    <w:rsid w:val="00C35593"/>
    <w:rsid w:val="00C3573E"/>
    <w:rsid w:val="00C35BAB"/>
    <w:rsid w:val="00C35DA2"/>
    <w:rsid w:val="00C35FA7"/>
    <w:rsid w:val="00C360CB"/>
    <w:rsid w:val="00C36655"/>
    <w:rsid w:val="00C36772"/>
    <w:rsid w:val="00C36F2A"/>
    <w:rsid w:val="00C36FE9"/>
    <w:rsid w:val="00C40873"/>
    <w:rsid w:val="00C40A62"/>
    <w:rsid w:val="00C40AF2"/>
    <w:rsid w:val="00C415F0"/>
    <w:rsid w:val="00C416C9"/>
    <w:rsid w:val="00C4240E"/>
    <w:rsid w:val="00C426FE"/>
    <w:rsid w:val="00C426FF"/>
    <w:rsid w:val="00C43BC8"/>
    <w:rsid w:val="00C44005"/>
    <w:rsid w:val="00C44906"/>
    <w:rsid w:val="00C44DC3"/>
    <w:rsid w:val="00C456C9"/>
    <w:rsid w:val="00C46193"/>
    <w:rsid w:val="00C46502"/>
    <w:rsid w:val="00C46AFE"/>
    <w:rsid w:val="00C46B0C"/>
    <w:rsid w:val="00C46E6A"/>
    <w:rsid w:val="00C47537"/>
    <w:rsid w:val="00C47651"/>
    <w:rsid w:val="00C4767D"/>
    <w:rsid w:val="00C47D6F"/>
    <w:rsid w:val="00C502DC"/>
    <w:rsid w:val="00C504AA"/>
    <w:rsid w:val="00C5068F"/>
    <w:rsid w:val="00C50CB0"/>
    <w:rsid w:val="00C50F26"/>
    <w:rsid w:val="00C5164F"/>
    <w:rsid w:val="00C5174C"/>
    <w:rsid w:val="00C51A19"/>
    <w:rsid w:val="00C51A71"/>
    <w:rsid w:val="00C52748"/>
    <w:rsid w:val="00C52BEE"/>
    <w:rsid w:val="00C53887"/>
    <w:rsid w:val="00C53FA0"/>
    <w:rsid w:val="00C547D8"/>
    <w:rsid w:val="00C54F6F"/>
    <w:rsid w:val="00C551EE"/>
    <w:rsid w:val="00C55F40"/>
    <w:rsid w:val="00C55F4F"/>
    <w:rsid w:val="00C5645C"/>
    <w:rsid w:val="00C56E17"/>
    <w:rsid w:val="00C57668"/>
    <w:rsid w:val="00C57B9E"/>
    <w:rsid w:val="00C57D86"/>
    <w:rsid w:val="00C57FC3"/>
    <w:rsid w:val="00C61125"/>
    <w:rsid w:val="00C611DC"/>
    <w:rsid w:val="00C61A7C"/>
    <w:rsid w:val="00C61B9E"/>
    <w:rsid w:val="00C62071"/>
    <w:rsid w:val="00C62DA9"/>
    <w:rsid w:val="00C6341A"/>
    <w:rsid w:val="00C635D0"/>
    <w:rsid w:val="00C64948"/>
    <w:rsid w:val="00C64BB8"/>
    <w:rsid w:val="00C657EF"/>
    <w:rsid w:val="00C65ACB"/>
    <w:rsid w:val="00C65C3A"/>
    <w:rsid w:val="00C65F0C"/>
    <w:rsid w:val="00C660A2"/>
    <w:rsid w:val="00C661E0"/>
    <w:rsid w:val="00C662A9"/>
    <w:rsid w:val="00C667D1"/>
    <w:rsid w:val="00C66D1A"/>
    <w:rsid w:val="00C67D03"/>
    <w:rsid w:val="00C7014A"/>
    <w:rsid w:val="00C70323"/>
    <w:rsid w:val="00C70590"/>
    <w:rsid w:val="00C707D4"/>
    <w:rsid w:val="00C70880"/>
    <w:rsid w:val="00C7098F"/>
    <w:rsid w:val="00C70C25"/>
    <w:rsid w:val="00C71213"/>
    <w:rsid w:val="00C71C34"/>
    <w:rsid w:val="00C727BA"/>
    <w:rsid w:val="00C72DC7"/>
    <w:rsid w:val="00C7346B"/>
    <w:rsid w:val="00C7369C"/>
    <w:rsid w:val="00C73E9B"/>
    <w:rsid w:val="00C74A34"/>
    <w:rsid w:val="00C7557C"/>
    <w:rsid w:val="00C7588F"/>
    <w:rsid w:val="00C768A0"/>
    <w:rsid w:val="00C76CB6"/>
    <w:rsid w:val="00C76E64"/>
    <w:rsid w:val="00C776BB"/>
    <w:rsid w:val="00C778FE"/>
    <w:rsid w:val="00C77B08"/>
    <w:rsid w:val="00C8107D"/>
    <w:rsid w:val="00C81397"/>
    <w:rsid w:val="00C8199D"/>
    <w:rsid w:val="00C824C7"/>
    <w:rsid w:val="00C82854"/>
    <w:rsid w:val="00C82A78"/>
    <w:rsid w:val="00C83128"/>
    <w:rsid w:val="00C836E9"/>
    <w:rsid w:val="00C839F5"/>
    <w:rsid w:val="00C83A8C"/>
    <w:rsid w:val="00C83BD4"/>
    <w:rsid w:val="00C83EDD"/>
    <w:rsid w:val="00C84732"/>
    <w:rsid w:val="00C85B89"/>
    <w:rsid w:val="00C86520"/>
    <w:rsid w:val="00C86E18"/>
    <w:rsid w:val="00C87029"/>
    <w:rsid w:val="00C870C1"/>
    <w:rsid w:val="00C8713E"/>
    <w:rsid w:val="00C8731A"/>
    <w:rsid w:val="00C87449"/>
    <w:rsid w:val="00C87525"/>
    <w:rsid w:val="00C8776B"/>
    <w:rsid w:val="00C87B58"/>
    <w:rsid w:val="00C87C3B"/>
    <w:rsid w:val="00C90672"/>
    <w:rsid w:val="00C90C30"/>
    <w:rsid w:val="00C911C5"/>
    <w:rsid w:val="00C912FB"/>
    <w:rsid w:val="00C91A61"/>
    <w:rsid w:val="00C91F13"/>
    <w:rsid w:val="00C92B58"/>
    <w:rsid w:val="00C92C3C"/>
    <w:rsid w:val="00C93708"/>
    <w:rsid w:val="00C93F73"/>
    <w:rsid w:val="00C94092"/>
    <w:rsid w:val="00C940DA"/>
    <w:rsid w:val="00C94B74"/>
    <w:rsid w:val="00C9550F"/>
    <w:rsid w:val="00C9590B"/>
    <w:rsid w:val="00C95B13"/>
    <w:rsid w:val="00C963B7"/>
    <w:rsid w:val="00C963C1"/>
    <w:rsid w:val="00C96F8B"/>
    <w:rsid w:val="00C9755F"/>
    <w:rsid w:val="00C97D8A"/>
    <w:rsid w:val="00CA0534"/>
    <w:rsid w:val="00CA0735"/>
    <w:rsid w:val="00CA0ED5"/>
    <w:rsid w:val="00CA1579"/>
    <w:rsid w:val="00CA2A1D"/>
    <w:rsid w:val="00CA2A60"/>
    <w:rsid w:val="00CA2D55"/>
    <w:rsid w:val="00CA326C"/>
    <w:rsid w:val="00CA3CD1"/>
    <w:rsid w:val="00CA454C"/>
    <w:rsid w:val="00CA45DD"/>
    <w:rsid w:val="00CA6506"/>
    <w:rsid w:val="00CA690D"/>
    <w:rsid w:val="00CA709F"/>
    <w:rsid w:val="00CA7C88"/>
    <w:rsid w:val="00CB0508"/>
    <w:rsid w:val="00CB1DC8"/>
    <w:rsid w:val="00CB2681"/>
    <w:rsid w:val="00CB3364"/>
    <w:rsid w:val="00CB397A"/>
    <w:rsid w:val="00CB39FD"/>
    <w:rsid w:val="00CB43EC"/>
    <w:rsid w:val="00CB484A"/>
    <w:rsid w:val="00CB4E95"/>
    <w:rsid w:val="00CB50BF"/>
    <w:rsid w:val="00CB60E0"/>
    <w:rsid w:val="00CB6A05"/>
    <w:rsid w:val="00CB6D94"/>
    <w:rsid w:val="00CB6F86"/>
    <w:rsid w:val="00CB7143"/>
    <w:rsid w:val="00CB7BB8"/>
    <w:rsid w:val="00CC0273"/>
    <w:rsid w:val="00CC0561"/>
    <w:rsid w:val="00CC136E"/>
    <w:rsid w:val="00CC17D6"/>
    <w:rsid w:val="00CC1C13"/>
    <w:rsid w:val="00CC1F2E"/>
    <w:rsid w:val="00CC21A4"/>
    <w:rsid w:val="00CC223D"/>
    <w:rsid w:val="00CC25FF"/>
    <w:rsid w:val="00CC2981"/>
    <w:rsid w:val="00CC2BAF"/>
    <w:rsid w:val="00CC2C49"/>
    <w:rsid w:val="00CC2DD1"/>
    <w:rsid w:val="00CC3164"/>
    <w:rsid w:val="00CC35DB"/>
    <w:rsid w:val="00CC3A84"/>
    <w:rsid w:val="00CC3F6A"/>
    <w:rsid w:val="00CC4F45"/>
    <w:rsid w:val="00CC53E4"/>
    <w:rsid w:val="00CC5796"/>
    <w:rsid w:val="00CC5A47"/>
    <w:rsid w:val="00CC5DA9"/>
    <w:rsid w:val="00CC63AF"/>
    <w:rsid w:val="00CC6505"/>
    <w:rsid w:val="00CC679F"/>
    <w:rsid w:val="00CC6C8B"/>
    <w:rsid w:val="00CC6FEE"/>
    <w:rsid w:val="00CC7E0A"/>
    <w:rsid w:val="00CC7F66"/>
    <w:rsid w:val="00CD16D2"/>
    <w:rsid w:val="00CD2834"/>
    <w:rsid w:val="00CD2B76"/>
    <w:rsid w:val="00CD3A4E"/>
    <w:rsid w:val="00CD3B2F"/>
    <w:rsid w:val="00CD4268"/>
    <w:rsid w:val="00CD4478"/>
    <w:rsid w:val="00CD4D74"/>
    <w:rsid w:val="00CD4F1D"/>
    <w:rsid w:val="00CD52CD"/>
    <w:rsid w:val="00CD53B8"/>
    <w:rsid w:val="00CD54F5"/>
    <w:rsid w:val="00CD616B"/>
    <w:rsid w:val="00CD6222"/>
    <w:rsid w:val="00CD6DD4"/>
    <w:rsid w:val="00CD7239"/>
    <w:rsid w:val="00CD73AD"/>
    <w:rsid w:val="00CD793D"/>
    <w:rsid w:val="00CD7D59"/>
    <w:rsid w:val="00CD7D8A"/>
    <w:rsid w:val="00CE01F7"/>
    <w:rsid w:val="00CE0557"/>
    <w:rsid w:val="00CE056B"/>
    <w:rsid w:val="00CE0741"/>
    <w:rsid w:val="00CE0939"/>
    <w:rsid w:val="00CE0B51"/>
    <w:rsid w:val="00CE11D3"/>
    <w:rsid w:val="00CE136A"/>
    <w:rsid w:val="00CE16C1"/>
    <w:rsid w:val="00CE1742"/>
    <w:rsid w:val="00CE17D6"/>
    <w:rsid w:val="00CE1B39"/>
    <w:rsid w:val="00CE1E4F"/>
    <w:rsid w:val="00CE3328"/>
    <w:rsid w:val="00CE3879"/>
    <w:rsid w:val="00CE492A"/>
    <w:rsid w:val="00CE608C"/>
    <w:rsid w:val="00CE643A"/>
    <w:rsid w:val="00CE6545"/>
    <w:rsid w:val="00CE65F0"/>
    <w:rsid w:val="00CE670A"/>
    <w:rsid w:val="00CE685E"/>
    <w:rsid w:val="00CE743F"/>
    <w:rsid w:val="00CE7992"/>
    <w:rsid w:val="00CF07A2"/>
    <w:rsid w:val="00CF094C"/>
    <w:rsid w:val="00CF0B63"/>
    <w:rsid w:val="00CF0BA2"/>
    <w:rsid w:val="00CF1528"/>
    <w:rsid w:val="00CF1B6A"/>
    <w:rsid w:val="00CF248B"/>
    <w:rsid w:val="00CF2937"/>
    <w:rsid w:val="00CF2BE9"/>
    <w:rsid w:val="00CF2CF0"/>
    <w:rsid w:val="00CF3220"/>
    <w:rsid w:val="00CF3A62"/>
    <w:rsid w:val="00CF431F"/>
    <w:rsid w:val="00CF463E"/>
    <w:rsid w:val="00CF5488"/>
    <w:rsid w:val="00CF5BA8"/>
    <w:rsid w:val="00CF6BB3"/>
    <w:rsid w:val="00CF6CC8"/>
    <w:rsid w:val="00CF6D9A"/>
    <w:rsid w:val="00CF6DB6"/>
    <w:rsid w:val="00CF7190"/>
    <w:rsid w:val="00CF7D81"/>
    <w:rsid w:val="00CF7FDB"/>
    <w:rsid w:val="00D0078C"/>
    <w:rsid w:val="00D009B8"/>
    <w:rsid w:val="00D00ADA"/>
    <w:rsid w:val="00D01467"/>
    <w:rsid w:val="00D01559"/>
    <w:rsid w:val="00D015B1"/>
    <w:rsid w:val="00D01CBC"/>
    <w:rsid w:val="00D01D14"/>
    <w:rsid w:val="00D0238F"/>
    <w:rsid w:val="00D02884"/>
    <w:rsid w:val="00D034FA"/>
    <w:rsid w:val="00D036E5"/>
    <w:rsid w:val="00D038D2"/>
    <w:rsid w:val="00D03ECD"/>
    <w:rsid w:val="00D040A2"/>
    <w:rsid w:val="00D04296"/>
    <w:rsid w:val="00D04A12"/>
    <w:rsid w:val="00D04F1D"/>
    <w:rsid w:val="00D04FC8"/>
    <w:rsid w:val="00D0546B"/>
    <w:rsid w:val="00D0698C"/>
    <w:rsid w:val="00D06E0C"/>
    <w:rsid w:val="00D0703B"/>
    <w:rsid w:val="00D07559"/>
    <w:rsid w:val="00D07799"/>
    <w:rsid w:val="00D07C8E"/>
    <w:rsid w:val="00D10166"/>
    <w:rsid w:val="00D10861"/>
    <w:rsid w:val="00D10EA1"/>
    <w:rsid w:val="00D111B9"/>
    <w:rsid w:val="00D11550"/>
    <w:rsid w:val="00D120B2"/>
    <w:rsid w:val="00D128F8"/>
    <w:rsid w:val="00D12DD7"/>
    <w:rsid w:val="00D13295"/>
    <w:rsid w:val="00D1386D"/>
    <w:rsid w:val="00D13D02"/>
    <w:rsid w:val="00D13E0B"/>
    <w:rsid w:val="00D13EFD"/>
    <w:rsid w:val="00D140E2"/>
    <w:rsid w:val="00D14744"/>
    <w:rsid w:val="00D150D8"/>
    <w:rsid w:val="00D16372"/>
    <w:rsid w:val="00D163AE"/>
    <w:rsid w:val="00D1656B"/>
    <w:rsid w:val="00D1676B"/>
    <w:rsid w:val="00D16B43"/>
    <w:rsid w:val="00D16CDD"/>
    <w:rsid w:val="00D16D64"/>
    <w:rsid w:val="00D16D89"/>
    <w:rsid w:val="00D16E84"/>
    <w:rsid w:val="00D17518"/>
    <w:rsid w:val="00D17720"/>
    <w:rsid w:val="00D179A7"/>
    <w:rsid w:val="00D179B0"/>
    <w:rsid w:val="00D209E7"/>
    <w:rsid w:val="00D20C99"/>
    <w:rsid w:val="00D20FB4"/>
    <w:rsid w:val="00D214BE"/>
    <w:rsid w:val="00D21517"/>
    <w:rsid w:val="00D21624"/>
    <w:rsid w:val="00D225E3"/>
    <w:rsid w:val="00D234CF"/>
    <w:rsid w:val="00D23B3A"/>
    <w:rsid w:val="00D24015"/>
    <w:rsid w:val="00D2456D"/>
    <w:rsid w:val="00D245FA"/>
    <w:rsid w:val="00D24F62"/>
    <w:rsid w:val="00D25599"/>
    <w:rsid w:val="00D25D7E"/>
    <w:rsid w:val="00D26255"/>
    <w:rsid w:val="00D26703"/>
    <w:rsid w:val="00D271F9"/>
    <w:rsid w:val="00D278B0"/>
    <w:rsid w:val="00D2796D"/>
    <w:rsid w:val="00D27C69"/>
    <w:rsid w:val="00D27D7B"/>
    <w:rsid w:val="00D27E6C"/>
    <w:rsid w:val="00D3064F"/>
    <w:rsid w:val="00D30BAA"/>
    <w:rsid w:val="00D30CAA"/>
    <w:rsid w:val="00D30D80"/>
    <w:rsid w:val="00D30DF1"/>
    <w:rsid w:val="00D30EE9"/>
    <w:rsid w:val="00D30F13"/>
    <w:rsid w:val="00D31D80"/>
    <w:rsid w:val="00D3202F"/>
    <w:rsid w:val="00D33197"/>
    <w:rsid w:val="00D333FA"/>
    <w:rsid w:val="00D33A32"/>
    <w:rsid w:val="00D342E3"/>
    <w:rsid w:val="00D34C91"/>
    <w:rsid w:val="00D34E74"/>
    <w:rsid w:val="00D35152"/>
    <w:rsid w:val="00D356BB"/>
    <w:rsid w:val="00D35DCC"/>
    <w:rsid w:val="00D36584"/>
    <w:rsid w:val="00D367C2"/>
    <w:rsid w:val="00D36B27"/>
    <w:rsid w:val="00D4006B"/>
    <w:rsid w:val="00D4018A"/>
    <w:rsid w:val="00D40576"/>
    <w:rsid w:val="00D40AC1"/>
    <w:rsid w:val="00D41509"/>
    <w:rsid w:val="00D42E53"/>
    <w:rsid w:val="00D42E83"/>
    <w:rsid w:val="00D43BE4"/>
    <w:rsid w:val="00D4513C"/>
    <w:rsid w:val="00D46565"/>
    <w:rsid w:val="00D4658C"/>
    <w:rsid w:val="00D473B8"/>
    <w:rsid w:val="00D47937"/>
    <w:rsid w:val="00D5175A"/>
    <w:rsid w:val="00D51800"/>
    <w:rsid w:val="00D5190F"/>
    <w:rsid w:val="00D51F79"/>
    <w:rsid w:val="00D51F93"/>
    <w:rsid w:val="00D52040"/>
    <w:rsid w:val="00D52E42"/>
    <w:rsid w:val="00D5321E"/>
    <w:rsid w:val="00D5349E"/>
    <w:rsid w:val="00D534F1"/>
    <w:rsid w:val="00D545FD"/>
    <w:rsid w:val="00D547DA"/>
    <w:rsid w:val="00D548CE"/>
    <w:rsid w:val="00D54ACE"/>
    <w:rsid w:val="00D54D42"/>
    <w:rsid w:val="00D55A96"/>
    <w:rsid w:val="00D563A7"/>
    <w:rsid w:val="00D567D5"/>
    <w:rsid w:val="00D56BA9"/>
    <w:rsid w:val="00D57528"/>
    <w:rsid w:val="00D579AC"/>
    <w:rsid w:val="00D57D9A"/>
    <w:rsid w:val="00D57DFF"/>
    <w:rsid w:val="00D60007"/>
    <w:rsid w:val="00D60364"/>
    <w:rsid w:val="00D60475"/>
    <w:rsid w:val="00D60CE6"/>
    <w:rsid w:val="00D612A2"/>
    <w:rsid w:val="00D61329"/>
    <w:rsid w:val="00D61A5E"/>
    <w:rsid w:val="00D61C4A"/>
    <w:rsid w:val="00D6219E"/>
    <w:rsid w:val="00D62870"/>
    <w:rsid w:val="00D62F7D"/>
    <w:rsid w:val="00D63D08"/>
    <w:rsid w:val="00D63E5C"/>
    <w:rsid w:val="00D64552"/>
    <w:rsid w:val="00D64E7E"/>
    <w:rsid w:val="00D6533F"/>
    <w:rsid w:val="00D658DB"/>
    <w:rsid w:val="00D65994"/>
    <w:rsid w:val="00D65CC8"/>
    <w:rsid w:val="00D66587"/>
    <w:rsid w:val="00D66B40"/>
    <w:rsid w:val="00D66B50"/>
    <w:rsid w:val="00D670E0"/>
    <w:rsid w:val="00D673F2"/>
    <w:rsid w:val="00D676C6"/>
    <w:rsid w:val="00D6779A"/>
    <w:rsid w:val="00D705B3"/>
    <w:rsid w:val="00D707FF"/>
    <w:rsid w:val="00D71404"/>
    <w:rsid w:val="00D717B6"/>
    <w:rsid w:val="00D71CFD"/>
    <w:rsid w:val="00D71F6C"/>
    <w:rsid w:val="00D72149"/>
    <w:rsid w:val="00D72D8C"/>
    <w:rsid w:val="00D73156"/>
    <w:rsid w:val="00D7342A"/>
    <w:rsid w:val="00D73879"/>
    <w:rsid w:val="00D74113"/>
    <w:rsid w:val="00D7491C"/>
    <w:rsid w:val="00D7540C"/>
    <w:rsid w:val="00D75574"/>
    <w:rsid w:val="00D75AEA"/>
    <w:rsid w:val="00D76A5E"/>
    <w:rsid w:val="00D775C0"/>
    <w:rsid w:val="00D77ADE"/>
    <w:rsid w:val="00D77B33"/>
    <w:rsid w:val="00D806A8"/>
    <w:rsid w:val="00D82068"/>
    <w:rsid w:val="00D82AB9"/>
    <w:rsid w:val="00D83154"/>
    <w:rsid w:val="00D83910"/>
    <w:rsid w:val="00D846A5"/>
    <w:rsid w:val="00D86381"/>
    <w:rsid w:val="00D863F0"/>
    <w:rsid w:val="00D86601"/>
    <w:rsid w:val="00D86FB4"/>
    <w:rsid w:val="00D8761B"/>
    <w:rsid w:val="00D8775A"/>
    <w:rsid w:val="00D90173"/>
    <w:rsid w:val="00D9073D"/>
    <w:rsid w:val="00D9086D"/>
    <w:rsid w:val="00D9139F"/>
    <w:rsid w:val="00D917A8"/>
    <w:rsid w:val="00D91A19"/>
    <w:rsid w:val="00D91DDD"/>
    <w:rsid w:val="00D91FBF"/>
    <w:rsid w:val="00D93A2E"/>
    <w:rsid w:val="00D93E94"/>
    <w:rsid w:val="00D93EA9"/>
    <w:rsid w:val="00D94550"/>
    <w:rsid w:val="00D95619"/>
    <w:rsid w:val="00D96124"/>
    <w:rsid w:val="00D965A8"/>
    <w:rsid w:val="00D96F01"/>
    <w:rsid w:val="00D974DF"/>
    <w:rsid w:val="00D97921"/>
    <w:rsid w:val="00DA009F"/>
    <w:rsid w:val="00DA0375"/>
    <w:rsid w:val="00DA079B"/>
    <w:rsid w:val="00DA142C"/>
    <w:rsid w:val="00DA1A59"/>
    <w:rsid w:val="00DA1DBF"/>
    <w:rsid w:val="00DA21BF"/>
    <w:rsid w:val="00DA304E"/>
    <w:rsid w:val="00DA33B8"/>
    <w:rsid w:val="00DA33FB"/>
    <w:rsid w:val="00DA3B60"/>
    <w:rsid w:val="00DA3F01"/>
    <w:rsid w:val="00DA3F33"/>
    <w:rsid w:val="00DA4692"/>
    <w:rsid w:val="00DA4CAA"/>
    <w:rsid w:val="00DA5A26"/>
    <w:rsid w:val="00DA5BB1"/>
    <w:rsid w:val="00DA5F47"/>
    <w:rsid w:val="00DA7A06"/>
    <w:rsid w:val="00DA7C60"/>
    <w:rsid w:val="00DA7DFB"/>
    <w:rsid w:val="00DA7FA9"/>
    <w:rsid w:val="00DB07F6"/>
    <w:rsid w:val="00DB0852"/>
    <w:rsid w:val="00DB1891"/>
    <w:rsid w:val="00DB1EC9"/>
    <w:rsid w:val="00DB2A78"/>
    <w:rsid w:val="00DB4C65"/>
    <w:rsid w:val="00DB4D54"/>
    <w:rsid w:val="00DB4F93"/>
    <w:rsid w:val="00DB4FFB"/>
    <w:rsid w:val="00DB5641"/>
    <w:rsid w:val="00DB663C"/>
    <w:rsid w:val="00DB77D4"/>
    <w:rsid w:val="00DC0A46"/>
    <w:rsid w:val="00DC1383"/>
    <w:rsid w:val="00DC1B1E"/>
    <w:rsid w:val="00DC1DAC"/>
    <w:rsid w:val="00DC2181"/>
    <w:rsid w:val="00DC2878"/>
    <w:rsid w:val="00DC29CD"/>
    <w:rsid w:val="00DC2A0C"/>
    <w:rsid w:val="00DC3240"/>
    <w:rsid w:val="00DC380A"/>
    <w:rsid w:val="00DC4206"/>
    <w:rsid w:val="00DC4583"/>
    <w:rsid w:val="00DC4F6E"/>
    <w:rsid w:val="00DC55BA"/>
    <w:rsid w:val="00DC5D3B"/>
    <w:rsid w:val="00DC5E00"/>
    <w:rsid w:val="00DC5ECF"/>
    <w:rsid w:val="00DC68A4"/>
    <w:rsid w:val="00DC71CD"/>
    <w:rsid w:val="00DC7C28"/>
    <w:rsid w:val="00DC7F16"/>
    <w:rsid w:val="00DD0B86"/>
    <w:rsid w:val="00DD0F33"/>
    <w:rsid w:val="00DD12C7"/>
    <w:rsid w:val="00DD1A81"/>
    <w:rsid w:val="00DD1B90"/>
    <w:rsid w:val="00DD2AE4"/>
    <w:rsid w:val="00DD34F4"/>
    <w:rsid w:val="00DD358A"/>
    <w:rsid w:val="00DD3BA3"/>
    <w:rsid w:val="00DD427E"/>
    <w:rsid w:val="00DD457B"/>
    <w:rsid w:val="00DD45EA"/>
    <w:rsid w:val="00DD4630"/>
    <w:rsid w:val="00DD4F95"/>
    <w:rsid w:val="00DD5130"/>
    <w:rsid w:val="00DD527D"/>
    <w:rsid w:val="00DD5359"/>
    <w:rsid w:val="00DD5B1C"/>
    <w:rsid w:val="00DD79CC"/>
    <w:rsid w:val="00DD7AC5"/>
    <w:rsid w:val="00DE0A16"/>
    <w:rsid w:val="00DE0BE5"/>
    <w:rsid w:val="00DE0E36"/>
    <w:rsid w:val="00DE101E"/>
    <w:rsid w:val="00DE175A"/>
    <w:rsid w:val="00DE1FB1"/>
    <w:rsid w:val="00DE2145"/>
    <w:rsid w:val="00DE2677"/>
    <w:rsid w:val="00DE2E8E"/>
    <w:rsid w:val="00DE34D0"/>
    <w:rsid w:val="00DE37FE"/>
    <w:rsid w:val="00DE463C"/>
    <w:rsid w:val="00DE47CE"/>
    <w:rsid w:val="00DE589D"/>
    <w:rsid w:val="00DE592E"/>
    <w:rsid w:val="00DE5A45"/>
    <w:rsid w:val="00DE61DD"/>
    <w:rsid w:val="00DE70D2"/>
    <w:rsid w:val="00DE76C2"/>
    <w:rsid w:val="00DE7FBD"/>
    <w:rsid w:val="00DF0059"/>
    <w:rsid w:val="00DF012C"/>
    <w:rsid w:val="00DF0A74"/>
    <w:rsid w:val="00DF1C1C"/>
    <w:rsid w:val="00DF1D0D"/>
    <w:rsid w:val="00DF1E62"/>
    <w:rsid w:val="00DF2681"/>
    <w:rsid w:val="00DF382D"/>
    <w:rsid w:val="00DF3872"/>
    <w:rsid w:val="00DF3911"/>
    <w:rsid w:val="00DF4395"/>
    <w:rsid w:val="00DF50D5"/>
    <w:rsid w:val="00DF5D2F"/>
    <w:rsid w:val="00DF5E14"/>
    <w:rsid w:val="00DF64A7"/>
    <w:rsid w:val="00DF6E30"/>
    <w:rsid w:val="00DF6ED7"/>
    <w:rsid w:val="00E00970"/>
    <w:rsid w:val="00E00AFF"/>
    <w:rsid w:val="00E00E85"/>
    <w:rsid w:val="00E00F13"/>
    <w:rsid w:val="00E015D3"/>
    <w:rsid w:val="00E01836"/>
    <w:rsid w:val="00E01DB0"/>
    <w:rsid w:val="00E02040"/>
    <w:rsid w:val="00E020D7"/>
    <w:rsid w:val="00E0245D"/>
    <w:rsid w:val="00E036BA"/>
    <w:rsid w:val="00E03AEA"/>
    <w:rsid w:val="00E03EAA"/>
    <w:rsid w:val="00E03FF2"/>
    <w:rsid w:val="00E044DC"/>
    <w:rsid w:val="00E05296"/>
    <w:rsid w:val="00E05BCE"/>
    <w:rsid w:val="00E068D7"/>
    <w:rsid w:val="00E06EF7"/>
    <w:rsid w:val="00E07190"/>
    <w:rsid w:val="00E07679"/>
    <w:rsid w:val="00E07AA3"/>
    <w:rsid w:val="00E10904"/>
    <w:rsid w:val="00E10B96"/>
    <w:rsid w:val="00E114FF"/>
    <w:rsid w:val="00E11BDA"/>
    <w:rsid w:val="00E11C75"/>
    <w:rsid w:val="00E11E02"/>
    <w:rsid w:val="00E12113"/>
    <w:rsid w:val="00E1218F"/>
    <w:rsid w:val="00E128C7"/>
    <w:rsid w:val="00E12ACB"/>
    <w:rsid w:val="00E12FF6"/>
    <w:rsid w:val="00E14D78"/>
    <w:rsid w:val="00E14E30"/>
    <w:rsid w:val="00E150F2"/>
    <w:rsid w:val="00E15116"/>
    <w:rsid w:val="00E15146"/>
    <w:rsid w:val="00E1599E"/>
    <w:rsid w:val="00E15B0D"/>
    <w:rsid w:val="00E15FD3"/>
    <w:rsid w:val="00E15FF9"/>
    <w:rsid w:val="00E162D0"/>
    <w:rsid w:val="00E16BE2"/>
    <w:rsid w:val="00E16F9F"/>
    <w:rsid w:val="00E1744E"/>
    <w:rsid w:val="00E178F0"/>
    <w:rsid w:val="00E212C8"/>
    <w:rsid w:val="00E21870"/>
    <w:rsid w:val="00E218A7"/>
    <w:rsid w:val="00E224F0"/>
    <w:rsid w:val="00E2258D"/>
    <w:rsid w:val="00E22E15"/>
    <w:rsid w:val="00E2389B"/>
    <w:rsid w:val="00E23CB2"/>
    <w:rsid w:val="00E23D5E"/>
    <w:rsid w:val="00E2448B"/>
    <w:rsid w:val="00E24CD0"/>
    <w:rsid w:val="00E24F79"/>
    <w:rsid w:val="00E25112"/>
    <w:rsid w:val="00E2558F"/>
    <w:rsid w:val="00E25C4F"/>
    <w:rsid w:val="00E267B0"/>
    <w:rsid w:val="00E27424"/>
    <w:rsid w:val="00E279D4"/>
    <w:rsid w:val="00E27D4B"/>
    <w:rsid w:val="00E306AE"/>
    <w:rsid w:val="00E306EC"/>
    <w:rsid w:val="00E30F43"/>
    <w:rsid w:val="00E31902"/>
    <w:rsid w:val="00E31950"/>
    <w:rsid w:val="00E322D3"/>
    <w:rsid w:val="00E3244F"/>
    <w:rsid w:val="00E3291B"/>
    <w:rsid w:val="00E32D53"/>
    <w:rsid w:val="00E334D4"/>
    <w:rsid w:val="00E3390B"/>
    <w:rsid w:val="00E3392D"/>
    <w:rsid w:val="00E33A01"/>
    <w:rsid w:val="00E33A87"/>
    <w:rsid w:val="00E34674"/>
    <w:rsid w:val="00E346F6"/>
    <w:rsid w:val="00E348F7"/>
    <w:rsid w:val="00E34D12"/>
    <w:rsid w:val="00E34E28"/>
    <w:rsid w:val="00E3500C"/>
    <w:rsid w:val="00E3520E"/>
    <w:rsid w:val="00E35762"/>
    <w:rsid w:val="00E36118"/>
    <w:rsid w:val="00E362DB"/>
    <w:rsid w:val="00E3660C"/>
    <w:rsid w:val="00E36BB9"/>
    <w:rsid w:val="00E36C1F"/>
    <w:rsid w:val="00E372D3"/>
    <w:rsid w:val="00E37A50"/>
    <w:rsid w:val="00E40C0C"/>
    <w:rsid w:val="00E40CF5"/>
    <w:rsid w:val="00E40D2A"/>
    <w:rsid w:val="00E41EE6"/>
    <w:rsid w:val="00E43A91"/>
    <w:rsid w:val="00E4417F"/>
    <w:rsid w:val="00E44200"/>
    <w:rsid w:val="00E4442F"/>
    <w:rsid w:val="00E44CD5"/>
    <w:rsid w:val="00E44EE4"/>
    <w:rsid w:val="00E463A4"/>
    <w:rsid w:val="00E46BCE"/>
    <w:rsid w:val="00E46C19"/>
    <w:rsid w:val="00E4732F"/>
    <w:rsid w:val="00E47B26"/>
    <w:rsid w:val="00E47EC8"/>
    <w:rsid w:val="00E50004"/>
    <w:rsid w:val="00E50367"/>
    <w:rsid w:val="00E505BD"/>
    <w:rsid w:val="00E508B0"/>
    <w:rsid w:val="00E50BAB"/>
    <w:rsid w:val="00E50DAA"/>
    <w:rsid w:val="00E50DC5"/>
    <w:rsid w:val="00E50E3F"/>
    <w:rsid w:val="00E511D0"/>
    <w:rsid w:val="00E51C84"/>
    <w:rsid w:val="00E51CF9"/>
    <w:rsid w:val="00E5215C"/>
    <w:rsid w:val="00E5238D"/>
    <w:rsid w:val="00E52675"/>
    <w:rsid w:val="00E52A31"/>
    <w:rsid w:val="00E52A60"/>
    <w:rsid w:val="00E52F3F"/>
    <w:rsid w:val="00E53B2B"/>
    <w:rsid w:val="00E541EA"/>
    <w:rsid w:val="00E550F6"/>
    <w:rsid w:val="00E551B6"/>
    <w:rsid w:val="00E556E6"/>
    <w:rsid w:val="00E55A36"/>
    <w:rsid w:val="00E55C16"/>
    <w:rsid w:val="00E55C4F"/>
    <w:rsid w:val="00E56116"/>
    <w:rsid w:val="00E569BF"/>
    <w:rsid w:val="00E5706B"/>
    <w:rsid w:val="00E576D8"/>
    <w:rsid w:val="00E57AC7"/>
    <w:rsid w:val="00E60A58"/>
    <w:rsid w:val="00E61BD3"/>
    <w:rsid w:val="00E61FCE"/>
    <w:rsid w:val="00E63167"/>
    <w:rsid w:val="00E64922"/>
    <w:rsid w:val="00E65260"/>
    <w:rsid w:val="00E655E8"/>
    <w:rsid w:val="00E65A66"/>
    <w:rsid w:val="00E6608C"/>
    <w:rsid w:val="00E66915"/>
    <w:rsid w:val="00E66A0D"/>
    <w:rsid w:val="00E66CDA"/>
    <w:rsid w:val="00E67556"/>
    <w:rsid w:val="00E702BB"/>
    <w:rsid w:val="00E7085A"/>
    <w:rsid w:val="00E70C7C"/>
    <w:rsid w:val="00E70F95"/>
    <w:rsid w:val="00E70FEE"/>
    <w:rsid w:val="00E711D1"/>
    <w:rsid w:val="00E71280"/>
    <w:rsid w:val="00E71B62"/>
    <w:rsid w:val="00E71B9C"/>
    <w:rsid w:val="00E71D3B"/>
    <w:rsid w:val="00E71E8D"/>
    <w:rsid w:val="00E72136"/>
    <w:rsid w:val="00E72710"/>
    <w:rsid w:val="00E72F1F"/>
    <w:rsid w:val="00E73083"/>
    <w:rsid w:val="00E7314B"/>
    <w:rsid w:val="00E74078"/>
    <w:rsid w:val="00E74A65"/>
    <w:rsid w:val="00E74C9D"/>
    <w:rsid w:val="00E756E5"/>
    <w:rsid w:val="00E76ECB"/>
    <w:rsid w:val="00E76EE9"/>
    <w:rsid w:val="00E77A39"/>
    <w:rsid w:val="00E77FC4"/>
    <w:rsid w:val="00E80186"/>
    <w:rsid w:val="00E804D8"/>
    <w:rsid w:val="00E80C73"/>
    <w:rsid w:val="00E817D1"/>
    <w:rsid w:val="00E81D80"/>
    <w:rsid w:val="00E82602"/>
    <w:rsid w:val="00E82DEC"/>
    <w:rsid w:val="00E82F53"/>
    <w:rsid w:val="00E833C1"/>
    <w:rsid w:val="00E83C60"/>
    <w:rsid w:val="00E84623"/>
    <w:rsid w:val="00E84741"/>
    <w:rsid w:val="00E84D5A"/>
    <w:rsid w:val="00E84DD4"/>
    <w:rsid w:val="00E85310"/>
    <w:rsid w:val="00E857FB"/>
    <w:rsid w:val="00E85F44"/>
    <w:rsid w:val="00E862EF"/>
    <w:rsid w:val="00E86D87"/>
    <w:rsid w:val="00E86DC3"/>
    <w:rsid w:val="00E86EC7"/>
    <w:rsid w:val="00E8742B"/>
    <w:rsid w:val="00E875C7"/>
    <w:rsid w:val="00E87708"/>
    <w:rsid w:val="00E87BF1"/>
    <w:rsid w:val="00E87F0D"/>
    <w:rsid w:val="00E90B1C"/>
    <w:rsid w:val="00E90B5B"/>
    <w:rsid w:val="00E90E8D"/>
    <w:rsid w:val="00E9107B"/>
    <w:rsid w:val="00E9165F"/>
    <w:rsid w:val="00E91C9E"/>
    <w:rsid w:val="00E92251"/>
    <w:rsid w:val="00E92BE1"/>
    <w:rsid w:val="00E93356"/>
    <w:rsid w:val="00E936B4"/>
    <w:rsid w:val="00E93D5B"/>
    <w:rsid w:val="00E94769"/>
    <w:rsid w:val="00E95C70"/>
    <w:rsid w:val="00E95D7A"/>
    <w:rsid w:val="00E9627C"/>
    <w:rsid w:val="00E96985"/>
    <w:rsid w:val="00E96ACB"/>
    <w:rsid w:val="00E970E1"/>
    <w:rsid w:val="00E97169"/>
    <w:rsid w:val="00E97425"/>
    <w:rsid w:val="00E97679"/>
    <w:rsid w:val="00EA00AC"/>
    <w:rsid w:val="00EA0CB9"/>
    <w:rsid w:val="00EA0FC0"/>
    <w:rsid w:val="00EA11B8"/>
    <w:rsid w:val="00EA1CA2"/>
    <w:rsid w:val="00EA1FCD"/>
    <w:rsid w:val="00EA21FA"/>
    <w:rsid w:val="00EA255D"/>
    <w:rsid w:val="00EA2B16"/>
    <w:rsid w:val="00EA38CC"/>
    <w:rsid w:val="00EA39DB"/>
    <w:rsid w:val="00EA42CC"/>
    <w:rsid w:val="00EA460C"/>
    <w:rsid w:val="00EA5065"/>
    <w:rsid w:val="00EA541E"/>
    <w:rsid w:val="00EA56E0"/>
    <w:rsid w:val="00EA6579"/>
    <w:rsid w:val="00EA6D29"/>
    <w:rsid w:val="00EA751A"/>
    <w:rsid w:val="00EB0085"/>
    <w:rsid w:val="00EB09A5"/>
    <w:rsid w:val="00EB138A"/>
    <w:rsid w:val="00EB204B"/>
    <w:rsid w:val="00EB2F20"/>
    <w:rsid w:val="00EB319F"/>
    <w:rsid w:val="00EB3561"/>
    <w:rsid w:val="00EB4040"/>
    <w:rsid w:val="00EB40FF"/>
    <w:rsid w:val="00EB4508"/>
    <w:rsid w:val="00EB462D"/>
    <w:rsid w:val="00EB4833"/>
    <w:rsid w:val="00EB4952"/>
    <w:rsid w:val="00EB5107"/>
    <w:rsid w:val="00EB524C"/>
    <w:rsid w:val="00EB5E07"/>
    <w:rsid w:val="00EB65AF"/>
    <w:rsid w:val="00EC0561"/>
    <w:rsid w:val="00EC0603"/>
    <w:rsid w:val="00EC0B22"/>
    <w:rsid w:val="00EC0B24"/>
    <w:rsid w:val="00EC0C52"/>
    <w:rsid w:val="00EC2462"/>
    <w:rsid w:val="00EC266A"/>
    <w:rsid w:val="00EC278F"/>
    <w:rsid w:val="00EC2AD6"/>
    <w:rsid w:val="00EC2CB2"/>
    <w:rsid w:val="00EC2D31"/>
    <w:rsid w:val="00EC2F9D"/>
    <w:rsid w:val="00EC324A"/>
    <w:rsid w:val="00EC3E0B"/>
    <w:rsid w:val="00EC41FF"/>
    <w:rsid w:val="00EC533D"/>
    <w:rsid w:val="00EC55C3"/>
    <w:rsid w:val="00EC58BF"/>
    <w:rsid w:val="00EC5C65"/>
    <w:rsid w:val="00EC64EE"/>
    <w:rsid w:val="00EC6A95"/>
    <w:rsid w:val="00EC7299"/>
    <w:rsid w:val="00EC749E"/>
    <w:rsid w:val="00EC75BE"/>
    <w:rsid w:val="00EC7DDF"/>
    <w:rsid w:val="00ED0572"/>
    <w:rsid w:val="00ED0B99"/>
    <w:rsid w:val="00ED0CE4"/>
    <w:rsid w:val="00ED1217"/>
    <w:rsid w:val="00ED199C"/>
    <w:rsid w:val="00ED1A70"/>
    <w:rsid w:val="00ED1B31"/>
    <w:rsid w:val="00ED1D74"/>
    <w:rsid w:val="00ED2540"/>
    <w:rsid w:val="00ED264B"/>
    <w:rsid w:val="00ED2F74"/>
    <w:rsid w:val="00ED325E"/>
    <w:rsid w:val="00ED3AB0"/>
    <w:rsid w:val="00ED3AE3"/>
    <w:rsid w:val="00ED3B39"/>
    <w:rsid w:val="00ED4119"/>
    <w:rsid w:val="00ED42E3"/>
    <w:rsid w:val="00ED5757"/>
    <w:rsid w:val="00ED58C4"/>
    <w:rsid w:val="00ED5919"/>
    <w:rsid w:val="00ED5AB9"/>
    <w:rsid w:val="00ED68F9"/>
    <w:rsid w:val="00ED706C"/>
    <w:rsid w:val="00ED73BF"/>
    <w:rsid w:val="00ED74FD"/>
    <w:rsid w:val="00ED75EC"/>
    <w:rsid w:val="00ED75FB"/>
    <w:rsid w:val="00ED7787"/>
    <w:rsid w:val="00ED78EF"/>
    <w:rsid w:val="00ED7E7F"/>
    <w:rsid w:val="00ED7F5E"/>
    <w:rsid w:val="00EE016D"/>
    <w:rsid w:val="00EE09B9"/>
    <w:rsid w:val="00EE0B83"/>
    <w:rsid w:val="00EE1031"/>
    <w:rsid w:val="00EE2691"/>
    <w:rsid w:val="00EE26E9"/>
    <w:rsid w:val="00EE2A29"/>
    <w:rsid w:val="00EE3108"/>
    <w:rsid w:val="00EE329B"/>
    <w:rsid w:val="00EE3489"/>
    <w:rsid w:val="00EE4379"/>
    <w:rsid w:val="00EE4593"/>
    <w:rsid w:val="00EE47C3"/>
    <w:rsid w:val="00EE4BEC"/>
    <w:rsid w:val="00EE538A"/>
    <w:rsid w:val="00EE53D4"/>
    <w:rsid w:val="00EE5FE9"/>
    <w:rsid w:val="00EE6872"/>
    <w:rsid w:val="00EE6AD4"/>
    <w:rsid w:val="00EE7DF7"/>
    <w:rsid w:val="00EE7F82"/>
    <w:rsid w:val="00EF0203"/>
    <w:rsid w:val="00EF042E"/>
    <w:rsid w:val="00EF0865"/>
    <w:rsid w:val="00EF0D81"/>
    <w:rsid w:val="00EF1848"/>
    <w:rsid w:val="00EF1D10"/>
    <w:rsid w:val="00EF203C"/>
    <w:rsid w:val="00EF2369"/>
    <w:rsid w:val="00EF32A0"/>
    <w:rsid w:val="00EF3A1C"/>
    <w:rsid w:val="00EF3CCB"/>
    <w:rsid w:val="00EF3F3F"/>
    <w:rsid w:val="00EF4536"/>
    <w:rsid w:val="00EF567A"/>
    <w:rsid w:val="00EF5B2C"/>
    <w:rsid w:val="00EF62B6"/>
    <w:rsid w:val="00EF6607"/>
    <w:rsid w:val="00EF6D4E"/>
    <w:rsid w:val="00EF6EBD"/>
    <w:rsid w:val="00EF6FD4"/>
    <w:rsid w:val="00EF7330"/>
    <w:rsid w:val="00EF7550"/>
    <w:rsid w:val="00EF7D27"/>
    <w:rsid w:val="00F00038"/>
    <w:rsid w:val="00F001F3"/>
    <w:rsid w:val="00F01B15"/>
    <w:rsid w:val="00F01DED"/>
    <w:rsid w:val="00F01E9B"/>
    <w:rsid w:val="00F021BB"/>
    <w:rsid w:val="00F02261"/>
    <w:rsid w:val="00F023D0"/>
    <w:rsid w:val="00F0249C"/>
    <w:rsid w:val="00F02857"/>
    <w:rsid w:val="00F02902"/>
    <w:rsid w:val="00F03E8A"/>
    <w:rsid w:val="00F041DC"/>
    <w:rsid w:val="00F042B7"/>
    <w:rsid w:val="00F0437C"/>
    <w:rsid w:val="00F0439B"/>
    <w:rsid w:val="00F04DEF"/>
    <w:rsid w:val="00F05490"/>
    <w:rsid w:val="00F05FE4"/>
    <w:rsid w:val="00F067A3"/>
    <w:rsid w:val="00F06BCC"/>
    <w:rsid w:val="00F06C88"/>
    <w:rsid w:val="00F07957"/>
    <w:rsid w:val="00F10003"/>
    <w:rsid w:val="00F11479"/>
    <w:rsid w:val="00F1304C"/>
    <w:rsid w:val="00F133F0"/>
    <w:rsid w:val="00F13965"/>
    <w:rsid w:val="00F13AA4"/>
    <w:rsid w:val="00F13FA4"/>
    <w:rsid w:val="00F1474B"/>
    <w:rsid w:val="00F14E99"/>
    <w:rsid w:val="00F151C7"/>
    <w:rsid w:val="00F151FA"/>
    <w:rsid w:val="00F15398"/>
    <w:rsid w:val="00F158B3"/>
    <w:rsid w:val="00F16279"/>
    <w:rsid w:val="00F16458"/>
    <w:rsid w:val="00F16647"/>
    <w:rsid w:val="00F16E1E"/>
    <w:rsid w:val="00F1743D"/>
    <w:rsid w:val="00F179FA"/>
    <w:rsid w:val="00F204FA"/>
    <w:rsid w:val="00F20BEE"/>
    <w:rsid w:val="00F20CD5"/>
    <w:rsid w:val="00F2116E"/>
    <w:rsid w:val="00F216A5"/>
    <w:rsid w:val="00F21AB7"/>
    <w:rsid w:val="00F221B1"/>
    <w:rsid w:val="00F22A11"/>
    <w:rsid w:val="00F22ACA"/>
    <w:rsid w:val="00F2359F"/>
    <w:rsid w:val="00F23D90"/>
    <w:rsid w:val="00F24244"/>
    <w:rsid w:val="00F2475A"/>
    <w:rsid w:val="00F249DC"/>
    <w:rsid w:val="00F24C18"/>
    <w:rsid w:val="00F24F5C"/>
    <w:rsid w:val="00F25340"/>
    <w:rsid w:val="00F25B74"/>
    <w:rsid w:val="00F26692"/>
    <w:rsid w:val="00F26A1D"/>
    <w:rsid w:val="00F26A98"/>
    <w:rsid w:val="00F273E4"/>
    <w:rsid w:val="00F27A06"/>
    <w:rsid w:val="00F30341"/>
    <w:rsid w:val="00F30618"/>
    <w:rsid w:val="00F30CC6"/>
    <w:rsid w:val="00F319D0"/>
    <w:rsid w:val="00F325CA"/>
    <w:rsid w:val="00F32B1E"/>
    <w:rsid w:val="00F342CB"/>
    <w:rsid w:val="00F34AAA"/>
    <w:rsid w:val="00F34AC2"/>
    <w:rsid w:val="00F34D52"/>
    <w:rsid w:val="00F34D56"/>
    <w:rsid w:val="00F35111"/>
    <w:rsid w:val="00F35732"/>
    <w:rsid w:val="00F35834"/>
    <w:rsid w:val="00F362E0"/>
    <w:rsid w:val="00F368D8"/>
    <w:rsid w:val="00F36CEF"/>
    <w:rsid w:val="00F37CA3"/>
    <w:rsid w:val="00F37DCB"/>
    <w:rsid w:val="00F37E8D"/>
    <w:rsid w:val="00F40111"/>
    <w:rsid w:val="00F40EBC"/>
    <w:rsid w:val="00F40FF1"/>
    <w:rsid w:val="00F4145C"/>
    <w:rsid w:val="00F41482"/>
    <w:rsid w:val="00F419B3"/>
    <w:rsid w:val="00F42212"/>
    <w:rsid w:val="00F43524"/>
    <w:rsid w:val="00F44013"/>
    <w:rsid w:val="00F4444F"/>
    <w:rsid w:val="00F4483B"/>
    <w:rsid w:val="00F44E45"/>
    <w:rsid w:val="00F44EC5"/>
    <w:rsid w:val="00F4500A"/>
    <w:rsid w:val="00F4506C"/>
    <w:rsid w:val="00F45B22"/>
    <w:rsid w:val="00F45F9B"/>
    <w:rsid w:val="00F4612F"/>
    <w:rsid w:val="00F4641A"/>
    <w:rsid w:val="00F46792"/>
    <w:rsid w:val="00F471DB"/>
    <w:rsid w:val="00F47349"/>
    <w:rsid w:val="00F47AB5"/>
    <w:rsid w:val="00F47B4B"/>
    <w:rsid w:val="00F50B3C"/>
    <w:rsid w:val="00F50D16"/>
    <w:rsid w:val="00F510E0"/>
    <w:rsid w:val="00F5112A"/>
    <w:rsid w:val="00F514FD"/>
    <w:rsid w:val="00F51538"/>
    <w:rsid w:val="00F51679"/>
    <w:rsid w:val="00F51EEB"/>
    <w:rsid w:val="00F51FC8"/>
    <w:rsid w:val="00F52797"/>
    <w:rsid w:val="00F527D5"/>
    <w:rsid w:val="00F52ECA"/>
    <w:rsid w:val="00F52F39"/>
    <w:rsid w:val="00F537C7"/>
    <w:rsid w:val="00F53B03"/>
    <w:rsid w:val="00F53D78"/>
    <w:rsid w:val="00F54020"/>
    <w:rsid w:val="00F54EF3"/>
    <w:rsid w:val="00F5540D"/>
    <w:rsid w:val="00F55616"/>
    <w:rsid w:val="00F5598A"/>
    <w:rsid w:val="00F55AF0"/>
    <w:rsid w:val="00F56571"/>
    <w:rsid w:val="00F56BD3"/>
    <w:rsid w:val="00F57A08"/>
    <w:rsid w:val="00F60060"/>
    <w:rsid w:val="00F602A8"/>
    <w:rsid w:val="00F6091C"/>
    <w:rsid w:val="00F60E5E"/>
    <w:rsid w:val="00F60F46"/>
    <w:rsid w:val="00F62852"/>
    <w:rsid w:val="00F6371F"/>
    <w:rsid w:val="00F63C55"/>
    <w:rsid w:val="00F63E49"/>
    <w:rsid w:val="00F64043"/>
    <w:rsid w:val="00F6451E"/>
    <w:rsid w:val="00F64DFC"/>
    <w:rsid w:val="00F65461"/>
    <w:rsid w:val="00F654F0"/>
    <w:rsid w:val="00F65907"/>
    <w:rsid w:val="00F662D5"/>
    <w:rsid w:val="00F6674A"/>
    <w:rsid w:val="00F669D1"/>
    <w:rsid w:val="00F66AAE"/>
    <w:rsid w:val="00F66AB0"/>
    <w:rsid w:val="00F66D4A"/>
    <w:rsid w:val="00F66E6F"/>
    <w:rsid w:val="00F67177"/>
    <w:rsid w:val="00F676A8"/>
    <w:rsid w:val="00F67D00"/>
    <w:rsid w:val="00F67DF3"/>
    <w:rsid w:val="00F67F52"/>
    <w:rsid w:val="00F7002A"/>
    <w:rsid w:val="00F70465"/>
    <w:rsid w:val="00F71597"/>
    <w:rsid w:val="00F71BB0"/>
    <w:rsid w:val="00F725FF"/>
    <w:rsid w:val="00F72A0F"/>
    <w:rsid w:val="00F72D26"/>
    <w:rsid w:val="00F731A4"/>
    <w:rsid w:val="00F74727"/>
    <w:rsid w:val="00F75038"/>
    <w:rsid w:val="00F754B9"/>
    <w:rsid w:val="00F75788"/>
    <w:rsid w:val="00F75845"/>
    <w:rsid w:val="00F759DC"/>
    <w:rsid w:val="00F75D88"/>
    <w:rsid w:val="00F75E7A"/>
    <w:rsid w:val="00F76A49"/>
    <w:rsid w:val="00F77149"/>
    <w:rsid w:val="00F80069"/>
    <w:rsid w:val="00F8051B"/>
    <w:rsid w:val="00F80B78"/>
    <w:rsid w:val="00F80F4D"/>
    <w:rsid w:val="00F813B6"/>
    <w:rsid w:val="00F816C9"/>
    <w:rsid w:val="00F820D3"/>
    <w:rsid w:val="00F823D1"/>
    <w:rsid w:val="00F82535"/>
    <w:rsid w:val="00F83142"/>
    <w:rsid w:val="00F835A1"/>
    <w:rsid w:val="00F83743"/>
    <w:rsid w:val="00F8397D"/>
    <w:rsid w:val="00F84408"/>
    <w:rsid w:val="00F84A95"/>
    <w:rsid w:val="00F84B5F"/>
    <w:rsid w:val="00F85596"/>
    <w:rsid w:val="00F85B2E"/>
    <w:rsid w:val="00F85D45"/>
    <w:rsid w:val="00F85F14"/>
    <w:rsid w:val="00F862CB"/>
    <w:rsid w:val="00F86A38"/>
    <w:rsid w:val="00F86CCB"/>
    <w:rsid w:val="00F872ED"/>
    <w:rsid w:val="00F90248"/>
    <w:rsid w:val="00F9078D"/>
    <w:rsid w:val="00F91D39"/>
    <w:rsid w:val="00F91F2A"/>
    <w:rsid w:val="00F930B5"/>
    <w:rsid w:val="00F93C7C"/>
    <w:rsid w:val="00F93F27"/>
    <w:rsid w:val="00F940F4"/>
    <w:rsid w:val="00F94B2A"/>
    <w:rsid w:val="00F9536F"/>
    <w:rsid w:val="00F95654"/>
    <w:rsid w:val="00F963E2"/>
    <w:rsid w:val="00F964F8"/>
    <w:rsid w:val="00F969A4"/>
    <w:rsid w:val="00F96D36"/>
    <w:rsid w:val="00FA03E7"/>
    <w:rsid w:val="00FA062C"/>
    <w:rsid w:val="00FA1158"/>
    <w:rsid w:val="00FA148E"/>
    <w:rsid w:val="00FA1D5C"/>
    <w:rsid w:val="00FA1F41"/>
    <w:rsid w:val="00FA2BE4"/>
    <w:rsid w:val="00FA3690"/>
    <w:rsid w:val="00FA39AF"/>
    <w:rsid w:val="00FA3BBF"/>
    <w:rsid w:val="00FA3D34"/>
    <w:rsid w:val="00FA4228"/>
    <w:rsid w:val="00FA4518"/>
    <w:rsid w:val="00FA4812"/>
    <w:rsid w:val="00FA494F"/>
    <w:rsid w:val="00FA4C33"/>
    <w:rsid w:val="00FA5813"/>
    <w:rsid w:val="00FA6272"/>
    <w:rsid w:val="00FA671B"/>
    <w:rsid w:val="00FA6FD7"/>
    <w:rsid w:val="00FA700B"/>
    <w:rsid w:val="00FA7660"/>
    <w:rsid w:val="00FA7BB7"/>
    <w:rsid w:val="00FA7CFD"/>
    <w:rsid w:val="00FA7DC8"/>
    <w:rsid w:val="00FB05D1"/>
    <w:rsid w:val="00FB0797"/>
    <w:rsid w:val="00FB0AEA"/>
    <w:rsid w:val="00FB10FA"/>
    <w:rsid w:val="00FB1227"/>
    <w:rsid w:val="00FB1521"/>
    <w:rsid w:val="00FB1795"/>
    <w:rsid w:val="00FB1CC8"/>
    <w:rsid w:val="00FB25D0"/>
    <w:rsid w:val="00FB2D57"/>
    <w:rsid w:val="00FB3496"/>
    <w:rsid w:val="00FB4C24"/>
    <w:rsid w:val="00FB58AA"/>
    <w:rsid w:val="00FB6148"/>
    <w:rsid w:val="00FB621D"/>
    <w:rsid w:val="00FB65AB"/>
    <w:rsid w:val="00FB669F"/>
    <w:rsid w:val="00FC0794"/>
    <w:rsid w:val="00FC0D16"/>
    <w:rsid w:val="00FC10A3"/>
    <w:rsid w:val="00FC1B1C"/>
    <w:rsid w:val="00FC2114"/>
    <w:rsid w:val="00FC267C"/>
    <w:rsid w:val="00FC298F"/>
    <w:rsid w:val="00FC2A1B"/>
    <w:rsid w:val="00FC3080"/>
    <w:rsid w:val="00FC325F"/>
    <w:rsid w:val="00FC355E"/>
    <w:rsid w:val="00FC3B94"/>
    <w:rsid w:val="00FC3FC4"/>
    <w:rsid w:val="00FC4437"/>
    <w:rsid w:val="00FC46C5"/>
    <w:rsid w:val="00FC4A78"/>
    <w:rsid w:val="00FC5554"/>
    <w:rsid w:val="00FC55B7"/>
    <w:rsid w:val="00FC5820"/>
    <w:rsid w:val="00FC591F"/>
    <w:rsid w:val="00FC5BBF"/>
    <w:rsid w:val="00FC60BC"/>
    <w:rsid w:val="00FC6497"/>
    <w:rsid w:val="00FC6B87"/>
    <w:rsid w:val="00FC7014"/>
    <w:rsid w:val="00FC7F89"/>
    <w:rsid w:val="00FD0128"/>
    <w:rsid w:val="00FD078D"/>
    <w:rsid w:val="00FD1151"/>
    <w:rsid w:val="00FD17BE"/>
    <w:rsid w:val="00FD19B3"/>
    <w:rsid w:val="00FD1AD5"/>
    <w:rsid w:val="00FD220C"/>
    <w:rsid w:val="00FD2A0B"/>
    <w:rsid w:val="00FD2BA3"/>
    <w:rsid w:val="00FD2DDD"/>
    <w:rsid w:val="00FD479A"/>
    <w:rsid w:val="00FD4906"/>
    <w:rsid w:val="00FD4AE7"/>
    <w:rsid w:val="00FD5A73"/>
    <w:rsid w:val="00FD61AD"/>
    <w:rsid w:val="00FD622A"/>
    <w:rsid w:val="00FD646D"/>
    <w:rsid w:val="00FD678E"/>
    <w:rsid w:val="00FD76B5"/>
    <w:rsid w:val="00FE00E2"/>
    <w:rsid w:val="00FE036C"/>
    <w:rsid w:val="00FE182F"/>
    <w:rsid w:val="00FE2038"/>
    <w:rsid w:val="00FE2792"/>
    <w:rsid w:val="00FE2855"/>
    <w:rsid w:val="00FE2FB6"/>
    <w:rsid w:val="00FE31E8"/>
    <w:rsid w:val="00FE368A"/>
    <w:rsid w:val="00FE3FC7"/>
    <w:rsid w:val="00FE4191"/>
    <w:rsid w:val="00FE44A2"/>
    <w:rsid w:val="00FE5506"/>
    <w:rsid w:val="00FE55EC"/>
    <w:rsid w:val="00FE57A2"/>
    <w:rsid w:val="00FE5E0E"/>
    <w:rsid w:val="00FE611D"/>
    <w:rsid w:val="00FE6147"/>
    <w:rsid w:val="00FE69CD"/>
    <w:rsid w:val="00FE76B2"/>
    <w:rsid w:val="00FE771E"/>
    <w:rsid w:val="00FE77C2"/>
    <w:rsid w:val="00FE7F6F"/>
    <w:rsid w:val="00FF0074"/>
    <w:rsid w:val="00FF058A"/>
    <w:rsid w:val="00FF0B63"/>
    <w:rsid w:val="00FF0C1C"/>
    <w:rsid w:val="00FF0D2B"/>
    <w:rsid w:val="00FF16CC"/>
    <w:rsid w:val="00FF1E75"/>
    <w:rsid w:val="00FF1E7E"/>
    <w:rsid w:val="00FF1F62"/>
    <w:rsid w:val="00FF30AD"/>
    <w:rsid w:val="00FF319B"/>
    <w:rsid w:val="00FF31AA"/>
    <w:rsid w:val="00FF39E5"/>
    <w:rsid w:val="00FF40A0"/>
    <w:rsid w:val="00FF44A0"/>
    <w:rsid w:val="00FF4A63"/>
    <w:rsid w:val="00FF4ADC"/>
    <w:rsid w:val="00FF4EE6"/>
    <w:rsid w:val="00FF5CDC"/>
    <w:rsid w:val="00FF6A1C"/>
    <w:rsid w:val="00FF7201"/>
    <w:rsid w:val="00FF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FCC53C8-5EC8-4AFB-9A72-1EB68C0D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before="80" w:afterLines="50" w:after="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0000FF" w:themeColor="hyperlink"/>
      <w:u w:val="single"/>
    </w:rPr>
  </w:style>
  <w:style w:type="paragraph" w:styleId="11">
    <w:name w:val="toc 1"/>
    <w:basedOn w:val="a"/>
    <w:next w:val="a"/>
    <w:autoRedefine/>
    <w:uiPriority w:val="39"/>
    <w:rsid w:val="009274E3"/>
    <w:rPr>
      <w:rFonts w:eastAsia="黑体"/>
      <w:sz w:val="28"/>
    </w:rPr>
  </w:style>
  <w:style w:type="paragraph" w:styleId="21">
    <w:name w:val="toc 2"/>
    <w:basedOn w:val="a"/>
    <w:next w:val="a"/>
    <w:autoRedefine/>
    <w:uiPriority w:val="39"/>
    <w:rsid w:val="005A0DE1"/>
    <w:pPr>
      <w:tabs>
        <w:tab w:val="right" w:leader="dot" w:pos="8494"/>
      </w:tabs>
      <w:ind w:leftChars="200" w:left="480"/>
    </w:pPr>
  </w:style>
  <w:style w:type="paragraph" w:styleId="31">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uiPriority w:val="39"/>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paragraph" w:styleId="af4">
    <w:name w:val="Normal (Web)"/>
    <w:basedOn w:val="a"/>
    <w:uiPriority w:val="99"/>
    <w:unhideWhenUsed/>
    <w:rsid w:val="00FA4C33"/>
    <w:pPr>
      <w:widowControl/>
      <w:spacing w:before="100" w:beforeAutospacing="1" w:after="100" w:afterAutospacing="1" w:line="240" w:lineRule="auto"/>
      <w:jc w:val="left"/>
    </w:pPr>
    <w:rPr>
      <w:rFonts w:ascii="宋体" w:hAnsi="宋体" w:cs="宋体"/>
      <w:kern w:val="0"/>
    </w:rPr>
  </w:style>
  <w:style w:type="character" w:styleId="af5">
    <w:name w:val="annotation reference"/>
    <w:basedOn w:val="a1"/>
    <w:semiHidden/>
    <w:unhideWhenUsed/>
    <w:rsid w:val="00851713"/>
    <w:rPr>
      <w:sz w:val="21"/>
      <w:szCs w:val="21"/>
    </w:rPr>
  </w:style>
  <w:style w:type="paragraph" w:styleId="af6">
    <w:name w:val="annotation text"/>
    <w:basedOn w:val="a"/>
    <w:link w:val="af7"/>
    <w:semiHidden/>
    <w:unhideWhenUsed/>
    <w:rsid w:val="00851713"/>
    <w:pPr>
      <w:jc w:val="left"/>
    </w:pPr>
  </w:style>
  <w:style w:type="character" w:customStyle="1" w:styleId="af7">
    <w:name w:val="批注文字 字符"/>
    <w:basedOn w:val="a1"/>
    <w:link w:val="af6"/>
    <w:semiHidden/>
    <w:rsid w:val="00851713"/>
    <w:rPr>
      <w:kern w:val="2"/>
      <w:sz w:val="24"/>
      <w:szCs w:val="24"/>
    </w:rPr>
  </w:style>
  <w:style w:type="paragraph" w:styleId="af8">
    <w:name w:val="annotation subject"/>
    <w:basedOn w:val="af6"/>
    <w:next w:val="af6"/>
    <w:link w:val="af9"/>
    <w:semiHidden/>
    <w:unhideWhenUsed/>
    <w:rsid w:val="00851713"/>
    <w:rPr>
      <w:b/>
      <w:bCs/>
    </w:rPr>
  </w:style>
  <w:style w:type="character" w:customStyle="1" w:styleId="af9">
    <w:name w:val="批注主题 字符"/>
    <w:basedOn w:val="af7"/>
    <w:link w:val="af8"/>
    <w:semiHidden/>
    <w:rsid w:val="00851713"/>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8145">
      <w:bodyDiv w:val="1"/>
      <w:marLeft w:val="0"/>
      <w:marRight w:val="0"/>
      <w:marTop w:val="0"/>
      <w:marBottom w:val="0"/>
      <w:divBdr>
        <w:top w:val="none" w:sz="0" w:space="0" w:color="auto"/>
        <w:left w:val="none" w:sz="0" w:space="0" w:color="auto"/>
        <w:bottom w:val="none" w:sz="0" w:space="0" w:color="auto"/>
        <w:right w:val="none" w:sz="0" w:space="0" w:color="auto"/>
      </w:divBdr>
      <w:divsChild>
        <w:div w:id="331301586">
          <w:marLeft w:val="0"/>
          <w:marRight w:val="0"/>
          <w:marTop w:val="0"/>
          <w:marBottom w:val="0"/>
          <w:divBdr>
            <w:top w:val="none" w:sz="0" w:space="0" w:color="auto"/>
            <w:left w:val="none" w:sz="0" w:space="0" w:color="auto"/>
            <w:bottom w:val="none" w:sz="0" w:space="0" w:color="auto"/>
            <w:right w:val="none" w:sz="0" w:space="0" w:color="auto"/>
          </w:divBdr>
        </w:div>
      </w:divsChild>
    </w:div>
    <w:div w:id="69041151">
      <w:bodyDiv w:val="1"/>
      <w:marLeft w:val="0"/>
      <w:marRight w:val="0"/>
      <w:marTop w:val="0"/>
      <w:marBottom w:val="0"/>
      <w:divBdr>
        <w:top w:val="none" w:sz="0" w:space="0" w:color="auto"/>
        <w:left w:val="none" w:sz="0" w:space="0" w:color="auto"/>
        <w:bottom w:val="none" w:sz="0" w:space="0" w:color="auto"/>
        <w:right w:val="none" w:sz="0" w:space="0" w:color="auto"/>
      </w:divBdr>
      <w:divsChild>
        <w:div w:id="1439301999">
          <w:marLeft w:val="0"/>
          <w:marRight w:val="0"/>
          <w:marTop w:val="0"/>
          <w:marBottom w:val="0"/>
          <w:divBdr>
            <w:top w:val="none" w:sz="0" w:space="0" w:color="auto"/>
            <w:left w:val="none" w:sz="0" w:space="0" w:color="auto"/>
            <w:bottom w:val="none" w:sz="0" w:space="0" w:color="auto"/>
            <w:right w:val="none" w:sz="0" w:space="0" w:color="auto"/>
          </w:divBdr>
        </w:div>
      </w:divsChild>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309480443">
      <w:bodyDiv w:val="1"/>
      <w:marLeft w:val="0"/>
      <w:marRight w:val="0"/>
      <w:marTop w:val="0"/>
      <w:marBottom w:val="0"/>
      <w:divBdr>
        <w:top w:val="none" w:sz="0" w:space="0" w:color="auto"/>
        <w:left w:val="none" w:sz="0" w:space="0" w:color="auto"/>
        <w:bottom w:val="none" w:sz="0" w:space="0" w:color="auto"/>
        <w:right w:val="none" w:sz="0" w:space="0" w:color="auto"/>
      </w:divBdr>
      <w:divsChild>
        <w:div w:id="90126237">
          <w:marLeft w:val="0"/>
          <w:marRight w:val="0"/>
          <w:marTop w:val="0"/>
          <w:marBottom w:val="0"/>
          <w:divBdr>
            <w:top w:val="none" w:sz="0" w:space="0" w:color="auto"/>
            <w:left w:val="none" w:sz="0" w:space="0" w:color="auto"/>
            <w:bottom w:val="none" w:sz="0" w:space="0" w:color="auto"/>
            <w:right w:val="none" w:sz="0" w:space="0" w:color="auto"/>
          </w:divBdr>
        </w:div>
      </w:divsChild>
    </w:div>
    <w:div w:id="503473014">
      <w:bodyDiv w:val="1"/>
      <w:marLeft w:val="0"/>
      <w:marRight w:val="0"/>
      <w:marTop w:val="0"/>
      <w:marBottom w:val="0"/>
      <w:divBdr>
        <w:top w:val="none" w:sz="0" w:space="0" w:color="auto"/>
        <w:left w:val="none" w:sz="0" w:space="0" w:color="auto"/>
        <w:bottom w:val="none" w:sz="0" w:space="0" w:color="auto"/>
        <w:right w:val="none" w:sz="0" w:space="0" w:color="auto"/>
      </w:divBdr>
      <w:divsChild>
        <w:div w:id="276062089">
          <w:marLeft w:val="0"/>
          <w:marRight w:val="0"/>
          <w:marTop w:val="0"/>
          <w:marBottom w:val="0"/>
          <w:divBdr>
            <w:top w:val="none" w:sz="0" w:space="0" w:color="auto"/>
            <w:left w:val="none" w:sz="0" w:space="0" w:color="auto"/>
            <w:bottom w:val="none" w:sz="0" w:space="0" w:color="auto"/>
            <w:right w:val="none" w:sz="0" w:space="0" w:color="auto"/>
          </w:divBdr>
        </w:div>
      </w:divsChild>
    </w:div>
    <w:div w:id="610429942">
      <w:bodyDiv w:val="1"/>
      <w:marLeft w:val="0"/>
      <w:marRight w:val="0"/>
      <w:marTop w:val="0"/>
      <w:marBottom w:val="0"/>
      <w:divBdr>
        <w:top w:val="none" w:sz="0" w:space="0" w:color="auto"/>
        <w:left w:val="none" w:sz="0" w:space="0" w:color="auto"/>
        <w:bottom w:val="none" w:sz="0" w:space="0" w:color="auto"/>
        <w:right w:val="none" w:sz="0" w:space="0" w:color="auto"/>
      </w:divBdr>
      <w:divsChild>
        <w:div w:id="1754929928">
          <w:marLeft w:val="0"/>
          <w:marRight w:val="0"/>
          <w:marTop w:val="0"/>
          <w:marBottom w:val="0"/>
          <w:divBdr>
            <w:top w:val="none" w:sz="0" w:space="0" w:color="auto"/>
            <w:left w:val="none" w:sz="0" w:space="0" w:color="auto"/>
            <w:bottom w:val="none" w:sz="0" w:space="0" w:color="auto"/>
            <w:right w:val="none" w:sz="0" w:space="0" w:color="auto"/>
          </w:divBdr>
        </w:div>
      </w:divsChild>
    </w:div>
    <w:div w:id="716007610">
      <w:bodyDiv w:val="1"/>
      <w:marLeft w:val="0"/>
      <w:marRight w:val="0"/>
      <w:marTop w:val="0"/>
      <w:marBottom w:val="0"/>
      <w:divBdr>
        <w:top w:val="none" w:sz="0" w:space="0" w:color="auto"/>
        <w:left w:val="none" w:sz="0" w:space="0" w:color="auto"/>
        <w:bottom w:val="none" w:sz="0" w:space="0" w:color="auto"/>
        <w:right w:val="none" w:sz="0" w:space="0" w:color="auto"/>
      </w:divBdr>
    </w:div>
    <w:div w:id="879315818">
      <w:bodyDiv w:val="1"/>
      <w:marLeft w:val="0"/>
      <w:marRight w:val="0"/>
      <w:marTop w:val="0"/>
      <w:marBottom w:val="0"/>
      <w:divBdr>
        <w:top w:val="none" w:sz="0" w:space="0" w:color="auto"/>
        <w:left w:val="none" w:sz="0" w:space="0" w:color="auto"/>
        <w:bottom w:val="none" w:sz="0" w:space="0" w:color="auto"/>
        <w:right w:val="none" w:sz="0" w:space="0" w:color="auto"/>
      </w:divBdr>
      <w:divsChild>
        <w:div w:id="907960408">
          <w:marLeft w:val="0"/>
          <w:marRight w:val="0"/>
          <w:marTop w:val="0"/>
          <w:marBottom w:val="0"/>
          <w:divBdr>
            <w:top w:val="none" w:sz="0" w:space="0" w:color="auto"/>
            <w:left w:val="none" w:sz="0" w:space="0" w:color="auto"/>
            <w:bottom w:val="none" w:sz="0" w:space="0" w:color="auto"/>
            <w:right w:val="none" w:sz="0" w:space="0" w:color="auto"/>
          </w:divBdr>
        </w:div>
      </w:divsChild>
    </w:div>
    <w:div w:id="884678319">
      <w:bodyDiv w:val="1"/>
      <w:marLeft w:val="0"/>
      <w:marRight w:val="0"/>
      <w:marTop w:val="0"/>
      <w:marBottom w:val="0"/>
      <w:divBdr>
        <w:top w:val="none" w:sz="0" w:space="0" w:color="auto"/>
        <w:left w:val="none" w:sz="0" w:space="0" w:color="auto"/>
        <w:bottom w:val="none" w:sz="0" w:space="0" w:color="auto"/>
        <w:right w:val="none" w:sz="0" w:space="0" w:color="auto"/>
      </w:divBdr>
      <w:divsChild>
        <w:div w:id="1899782129">
          <w:marLeft w:val="0"/>
          <w:marRight w:val="0"/>
          <w:marTop w:val="0"/>
          <w:marBottom w:val="0"/>
          <w:divBdr>
            <w:top w:val="none" w:sz="0" w:space="0" w:color="auto"/>
            <w:left w:val="none" w:sz="0" w:space="0" w:color="auto"/>
            <w:bottom w:val="none" w:sz="0" w:space="0" w:color="auto"/>
            <w:right w:val="none" w:sz="0" w:space="0" w:color="auto"/>
          </w:divBdr>
        </w:div>
      </w:divsChild>
    </w:div>
    <w:div w:id="960040245">
      <w:bodyDiv w:val="1"/>
      <w:marLeft w:val="0"/>
      <w:marRight w:val="0"/>
      <w:marTop w:val="0"/>
      <w:marBottom w:val="0"/>
      <w:divBdr>
        <w:top w:val="none" w:sz="0" w:space="0" w:color="auto"/>
        <w:left w:val="none" w:sz="0" w:space="0" w:color="auto"/>
        <w:bottom w:val="none" w:sz="0" w:space="0" w:color="auto"/>
        <w:right w:val="none" w:sz="0" w:space="0" w:color="auto"/>
      </w:divBdr>
      <w:divsChild>
        <w:div w:id="1113480403">
          <w:marLeft w:val="0"/>
          <w:marRight w:val="0"/>
          <w:marTop w:val="0"/>
          <w:marBottom w:val="0"/>
          <w:divBdr>
            <w:top w:val="none" w:sz="0" w:space="0" w:color="auto"/>
            <w:left w:val="none" w:sz="0" w:space="0" w:color="auto"/>
            <w:bottom w:val="none" w:sz="0" w:space="0" w:color="auto"/>
            <w:right w:val="none" w:sz="0" w:space="0" w:color="auto"/>
          </w:divBdr>
        </w:div>
      </w:divsChild>
    </w:div>
    <w:div w:id="1456489616">
      <w:bodyDiv w:val="1"/>
      <w:marLeft w:val="0"/>
      <w:marRight w:val="0"/>
      <w:marTop w:val="0"/>
      <w:marBottom w:val="0"/>
      <w:divBdr>
        <w:top w:val="none" w:sz="0" w:space="0" w:color="auto"/>
        <w:left w:val="none" w:sz="0" w:space="0" w:color="auto"/>
        <w:bottom w:val="none" w:sz="0" w:space="0" w:color="auto"/>
        <w:right w:val="none" w:sz="0" w:space="0" w:color="auto"/>
      </w:divBdr>
      <w:divsChild>
        <w:div w:id="1821115311">
          <w:marLeft w:val="0"/>
          <w:marRight w:val="0"/>
          <w:marTop w:val="0"/>
          <w:marBottom w:val="0"/>
          <w:divBdr>
            <w:top w:val="none" w:sz="0" w:space="0" w:color="auto"/>
            <w:left w:val="none" w:sz="0" w:space="0" w:color="auto"/>
            <w:bottom w:val="none" w:sz="0" w:space="0" w:color="auto"/>
            <w:right w:val="none" w:sz="0" w:space="0" w:color="auto"/>
          </w:divBdr>
        </w:div>
      </w:divsChild>
    </w:div>
    <w:div w:id="1456752924">
      <w:bodyDiv w:val="1"/>
      <w:marLeft w:val="0"/>
      <w:marRight w:val="0"/>
      <w:marTop w:val="0"/>
      <w:marBottom w:val="0"/>
      <w:divBdr>
        <w:top w:val="none" w:sz="0" w:space="0" w:color="auto"/>
        <w:left w:val="none" w:sz="0" w:space="0" w:color="auto"/>
        <w:bottom w:val="none" w:sz="0" w:space="0" w:color="auto"/>
        <w:right w:val="none" w:sz="0" w:space="0" w:color="auto"/>
      </w:divBdr>
      <w:divsChild>
        <w:div w:id="214701330">
          <w:marLeft w:val="0"/>
          <w:marRight w:val="0"/>
          <w:marTop w:val="0"/>
          <w:marBottom w:val="0"/>
          <w:divBdr>
            <w:top w:val="none" w:sz="0" w:space="0" w:color="auto"/>
            <w:left w:val="none" w:sz="0" w:space="0" w:color="auto"/>
            <w:bottom w:val="none" w:sz="0" w:space="0" w:color="auto"/>
            <w:right w:val="none" w:sz="0" w:space="0" w:color="auto"/>
          </w:divBdr>
        </w:div>
      </w:divsChild>
    </w:div>
    <w:div w:id="1681736764">
      <w:bodyDiv w:val="1"/>
      <w:marLeft w:val="0"/>
      <w:marRight w:val="0"/>
      <w:marTop w:val="0"/>
      <w:marBottom w:val="0"/>
      <w:divBdr>
        <w:top w:val="none" w:sz="0" w:space="0" w:color="auto"/>
        <w:left w:val="none" w:sz="0" w:space="0" w:color="auto"/>
        <w:bottom w:val="none" w:sz="0" w:space="0" w:color="auto"/>
        <w:right w:val="none" w:sz="0" w:space="0" w:color="auto"/>
      </w:divBdr>
      <w:divsChild>
        <w:div w:id="510418147">
          <w:marLeft w:val="0"/>
          <w:marRight w:val="0"/>
          <w:marTop w:val="0"/>
          <w:marBottom w:val="0"/>
          <w:divBdr>
            <w:top w:val="none" w:sz="0" w:space="0" w:color="auto"/>
            <w:left w:val="none" w:sz="0" w:space="0" w:color="auto"/>
            <w:bottom w:val="none" w:sz="0" w:space="0" w:color="auto"/>
            <w:right w:val="none" w:sz="0" w:space="0" w:color="auto"/>
          </w:divBdr>
          <w:divsChild>
            <w:div w:id="669138255">
              <w:marLeft w:val="0"/>
              <w:marRight w:val="0"/>
              <w:marTop w:val="0"/>
              <w:marBottom w:val="0"/>
              <w:divBdr>
                <w:top w:val="none" w:sz="0" w:space="0" w:color="auto"/>
                <w:left w:val="none" w:sz="0" w:space="0" w:color="auto"/>
                <w:bottom w:val="none" w:sz="0" w:space="0" w:color="auto"/>
                <w:right w:val="none" w:sz="0" w:space="0" w:color="auto"/>
              </w:divBdr>
              <w:divsChild>
                <w:div w:id="2039355221">
                  <w:marLeft w:val="0"/>
                  <w:marRight w:val="0"/>
                  <w:marTop w:val="0"/>
                  <w:marBottom w:val="0"/>
                  <w:divBdr>
                    <w:top w:val="single" w:sz="6" w:space="8" w:color="DEDEDE"/>
                    <w:left w:val="single" w:sz="6" w:space="8" w:color="DEDEDE"/>
                    <w:bottom w:val="single" w:sz="6" w:space="30" w:color="DEDEDE"/>
                    <w:right w:val="single" w:sz="6" w:space="8" w:color="DEDEDE"/>
                  </w:divBdr>
                  <w:divsChild>
                    <w:div w:id="213444323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93760009">
          <w:marLeft w:val="0"/>
          <w:marRight w:val="0"/>
          <w:marTop w:val="0"/>
          <w:marBottom w:val="0"/>
          <w:divBdr>
            <w:top w:val="none" w:sz="0" w:space="0" w:color="auto"/>
            <w:left w:val="none" w:sz="0" w:space="0" w:color="auto"/>
            <w:bottom w:val="none" w:sz="0" w:space="0" w:color="auto"/>
            <w:right w:val="none" w:sz="0" w:space="0" w:color="auto"/>
          </w:divBdr>
          <w:divsChild>
            <w:div w:id="1252855013">
              <w:marLeft w:val="0"/>
              <w:marRight w:val="0"/>
              <w:marTop w:val="0"/>
              <w:marBottom w:val="0"/>
              <w:divBdr>
                <w:top w:val="none" w:sz="0" w:space="0" w:color="auto"/>
                <w:left w:val="none" w:sz="0" w:space="0" w:color="auto"/>
                <w:bottom w:val="none" w:sz="0" w:space="0" w:color="auto"/>
                <w:right w:val="none" w:sz="0" w:space="0" w:color="auto"/>
              </w:divBdr>
              <w:divsChild>
                <w:div w:id="145174703">
                  <w:marLeft w:val="0"/>
                  <w:marRight w:val="0"/>
                  <w:marTop w:val="0"/>
                  <w:marBottom w:val="0"/>
                  <w:divBdr>
                    <w:top w:val="single" w:sz="6" w:space="8" w:color="EEEEEE"/>
                    <w:left w:val="none" w:sz="0" w:space="8" w:color="auto"/>
                    <w:bottom w:val="single" w:sz="6" w:space="8" w:color="EEEEEE"/>
                    <w:right w:val="single" w:sz="6" w:space="8" w:color="EEEEEE"/>
                  </w:divBdr>
                  <w:divsChild>
                    <w:div w:id="4638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0449">
      <w:bodyDiv w:val="1"/>
      <w:marLeft w:val="0"/>
      <w:marRight w:val="0"/>
      <w:marTop w:val="0"/>
      <w:marBottom w:val="0"/>
      <w:divBdr>
        <w:top w:val="none" w:sz="0" w:space="0" w:color="auto"/>
        <w:left w:val="none" w:sz="0" w:space="0" w:color="auto"/>
        <w:bottom w:val="none" w:sz="0" w:space="0" w:color="auto"/>
        <w:right w:val="none" w:sz="0" w:space="0" w:color="auto"/>
      </w:divBdr>
    </w:div>
    <w:div w:id="1910530797">
      <w:bodyDiv w:val="1"/>
      <w:marLeft w:val="0"/>
      <w:marRight w:val="0"/>
      <w:marTop w:val="0"/>
      <w:marBottom w:val="0"/>
      <w:divBdr>
        <w:top w:val="none" w:sz="0" w:space="0" w:color="auto"/>
        <w:left w:val="none" w:sz="0" w:space="0" w:color="auto"/>
        <w:bottom w:val="none" w:sz="0" w:space="0" w:color="auto"/>
        <w:right w:val="none" w:sz="0" w:space="0" w:color="auto"/>
      </w:divBdr>
      <w:divsChild>
        <w:div w:id="471944724">
          <w:marLeft w:val="0"/>
          <w:marRight w:val="0"/>
          <w:marTop w:val="0"/>
          <w:marBottom w:val="0"/>
          <w:divBdr>
            <w:top w:val="none" w:sz="0" w:space="0" w:color="auto"/>
            <w:left w:val="none" w:sz="0" w:space="0" w:color="auto"/>
            <w:bottom w:val="none" w:sz="0" w:space="0" w:color="auto"/>
            <w:right w:val="none" w:sz="0" w:space="0" w:color="auto"/>
          </w:divBdr>
        </w:div>
      </w:divsChild>
    </w:div>
    <w:div w:id="2022851852">
      <w:bodyDiv w:val="1"/>
      <w:marLeft w:val="0"/>
      <w:marRight w:val="0"/>
      <w:marTop w:val="0"/>
      <w:marBottom w:val="0"/>
      <w:divBdr>
        <w:top w:val="none" w:sz="0" w:space="0" w:color="auto"/>
        <w:left w:val="none" w:sz="0" w:space="0" w:color="auto"/>
        <w:bottom w:val="none" w:sz="0" w:space="0" w:color="auto"/>
        <w:right w:val="none" w:sz="0" w:space="0" w:color="auto"/>
      </w:divBdr>
      <w:divsChild>
        <w:div w:id="6393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207-T506\Documents\Tencent%20Files\563123739\FileRecv\MobileFile\&#32422;&#26463;&#26465;&#20214;&#19979;&#30340;&#32593;&#26684;&#21442;&#25968;&#212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占位符1</b:Tag>
    <b:SourceType>Book</b:SourceType>
    <b:Guid>{32B12E75-925A-403E-AE9B-1197579DDED6}</b:Guid>
    <b:RefOrder>1</b:RefOrder>
  </b:Source>
</b:Sources>
</file>

<file path=customXml/itemProps1.xml><?xml version="1.0" encoding="utf-8"?>
<ds:datastoreItem xmlns:ds="http://schemas.openxmlformats.org/officeDocument/2006/customXml" ds:itemID="{E6964536-6A89-448E-A077-1CF0F4F7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约束条件下的网格参数化.dotx</Template>
  <TotalTime>4234</TotalTime>
  <Pages>16</Pages>
  <Words>1535</Words>
  <Characters>8751</Characters>
  <Application>Microsoft Office Word</Application>
  <DocSecurity>0</DocSecurity>
  <Lines>72</Lines>
  <Paragraphs>20</Paragraphs>
  <ScaleCrop>false</ScaleCrop>
  <Company>CSWHU</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Chanket</dc:creator>
  <cp:lastModifiedBy>chanket@qq.com</cp:lastModifiedBy>
  <cp:revision>4483</cp:revision>
  <cp:lastPrinted>2016-12-05T06:14:00Z</cp:lastPrinted>
  <dcterms:created xsi:type="dcterms:W3CDTF">2017-04-04T08:22:00Z</dcterms:created>
  <dcterms:modified xsi:type="dcterms:W3CDTF">2017-12-10T04:32:00Z</dcterms:modified>
</cp:coreProperties>
</file>